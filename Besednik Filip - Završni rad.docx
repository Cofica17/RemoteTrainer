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36BA1" w14:textId="77777777" w:rsidR="00B02F4C" w:rsidRDefault="008B31D1" w:rsidP="00B02F4C">
      <w:pPr>
        <w:spacing w:before="0" w:after="0"/>
        <w:jc w:val="center"/>
        <w:rPr>
          <w:rFonts w:ascii="Arial" w:hAnsi="Arial" w:cs="Arial"/>
          <w:b/>
          <w:bCs/>
          <w:sz w:val="28"/>
        </w:rPr>
      </w:pPr>
      <w:r>
        <w:rPr>
          <w:rFonts w:ascii="Arial" w:hAnsi="Arial" w:cs="Arial"/>
          <w:b/>
          <w:bCs/>
          <w:sz w:val="28"/>
        </w:rPr>
        <w:t>VISOKO UČILIŠTE ALGEBRA</w:t>
      </w:r>
    </w:p>
    <w:p w14:paraId="6044C2B3" w14:textId="77777777" w:rsidR="003E2212" w:rsidRPr="00041D85" w:rsidRDefault="003E2212" w:rsidP="00EF752E">
      <w:pPr>
        <w:spacing w:before="0" w:after="4320"/>
        <w:rPr>
          <w:rFonts w:ascii="Arial" w:hAnsi="Arial" w:cs="Arial"/>
          <w:bCs/>
          <w:color w:val="A6A6A6" w:themeColor="background1" w:themeShade="A6"/>
          <w:sz w:val="28"/>
        </w:rPr>
      </w:pPr>
    </w:p>
    <w:p w14:paraId="48EE243E" w14:textId="77777777" w:rsidR="003E2212" w:rsidRDefault="003B641F">
      <w:pPr>
        <w:jc w:val="center"/>
        <w:rPr>
          <w:rFonts w:ascii="Arial" w:hAnsi="Arial" w:cs="Arial"/>
          <w:sz w:val="28"/>
        </w:rPr>
      </w:pPr>
      <w:r>
        <w:rPr>
          <w:rFonts w:ascii="Arial" w:hAnsi="Arial" w:cs="Arial"/>
          <w:sz w:val="28"/>
        </w:rPr>
        <w:t>ZAVRŠN</w:t>
      </w:r>
      <w:r w:rsidR="004F666A">
        <w:rPr>
          <w:rFonts w:ascii="Arial" w:hAnsi="Arial" w:cs="Arial"/>
          <w:sz w:val="28"/>
        </w:rPr>
        <w:t>I</w:t>
      </w:r>
      <w:r w:rsidR="003E2212">
        <w:rPr>
          <w:rFonts w:ascii="Arial" w:hAnsi="Arial" w:cs="Arial"/>
          <w:sz w:val="28"/>
        </w:rPr>
        <w:t xml:space="preserve"> RAD</w:t>
      </w:r>
      <w:r w:rsidR="00CA450B">
        <w:rPr>
          <w:rFonts w:ascii="Arial" w:hAnsi="Arial" w:cs="Arial"/>
          <w:sz w:val="28"/>
        </w:rPr>
        <w:t xml:space="preserve"> </w:t>
      </w:r>
    </w:p>
    <w:p w14:paraId="72F148D8" w14:textId="77777777" w:rsidR="00CC6F32" w:rsidRDefault="00EF752E" w:rsidP="00CC6F32">
      <w:pPr>
        <w:jc w:val="center"/>
        <w:rPr>
          <w:rFonts w:ascii="Arial" w:hAnsi="Arial" w:cs="Arial"/>
          <w:b/>
          <w:bCs/>
          <w:sz w:val="40"/>
        </w:rPr>
      </w:pPr>
      <w:r>
        <w:rPr>
          <w:rFonts w:ascii="Arial" w:hAnsi="Arial" w:cs="Arial"/>
          <w:b/>
          <w:bCs/>
          <w:sz w:val="40"/>
        </w:rPr>
        <w:t>IMPLEMENTACIJA RJEŠENJA ZA VOĐENJE I IZVOĐENJE TRENINGA NA UDALJENOSTI</w:t>
      </w:r>
    </w:p>
    <w:p w14:paraId="2D847D02" w14:textId="77777777" w:rsidR="00EF752E" w:rsidRDefault="00EF752E" w:rsidP="00EF752E">
      <w:pPr>
        <w:spacing w:after="4080"/>
        <w:jc w:val="center"/>
        <w:rPr>
          <w:rFonts w:ascii="Arial" w:hAnsi="Arial" w:cs="Arial"/>
          <w:sz w:val="28"/>
        </w:rPr>
      </w:pPr>
      <w:r>
        <w:rPr>
          <w:rFonts w:ascii="Arial" w:hAnsi="Arial" w:cs="Arial"/>
          <w:sz w:val="28"/>
        </w:rPr>
        <w:t>Filip Besednik</w:t>
      </w:r>
    </w:p>
    <w:p w14:paraId="4EBC76FD" w14:textId="77777777" w:rsidR="00EF752E" w:rsidRDefault="008360A3" w:rsidP="00EF752E">
      <w:pPr>
        <w:spacing w:after="4080"/>
        <w:ind w:left="-284"/>
        <w:jc w:val="center"/>
        <w:rPr>
          <w:rFonts w:ascii="Arial" w:hAnsi="Arial" w:cs="Arial"/>
          <w:sz w:val="28"/>
        </w:rPr>
      </w:pPr>
      <w:r>
        <w:rPr>
          <w:rFonts w:ascii="Arial" w:hAnsi="Arial" w:cs="Arial"/>
          <w:sz w:val="28"/>
        </w:rPr>
        <w:t>Zagreb,</w:t>
      </w:r>
      <w:r w:rsidR="00EF752E">
        <w:rPr>
          <w:rFonts w:ascii="Arial" w:hAnsi="Arial" w:cs="Arial"/>
          <w:sz w:val="28"/>
        </w:rPr>
        <w:t xml:space="preserve"> </w:t>
      </w:r>
      <w:r w:rsidR="00D8740B">
        <w:rPr>
          <w:rFonts w:ascii="Arial" w:hAnsi="Arial" w:cs="Arial"/>
          <w:sz w:val="28"/>
        </w:rPr>
        <w:t>veljača</w:t>
      </w:r>
      <w:r w:rsidR="00EF752E">
        <w:rPr>
          <w:rFonts w:ascii="Arial" w:hAnsi="Arial" w:cs="Arial"/>
          <w:sz w:val="28"/>
        </w:rPr>
        <w:t xml:space="preserve"> 2021.</w:t>
      </w:r>
    </w:p>
    <w:p w14:paraId="2F2DA9C5" w14:textId="77777777" w:rsidR="00D72425" w:rsidRPr="00EF752E" w:rsidRDefault="008703AC" w:rsidP="00EF752E">
      <w:pPr>
        <w:spacing w:after="4080"/>
        <w:ind w:left="-284"/>
      </w:pPr>
      <w:r w:rsidRPr="00246BCB">
        <w:rPr>
          <w:i/>
        </w:rPr>
        <w:lastRenderedPageBreak/>
        <w:t xml:space="preserve"> </w:t>
      </w:r>
      <w:r w:rsidR="00D72425" w:rsidRPr="00246BCB">
        <w:rPr>
          <w:i/>
        </w:rPr>
        <w:t>„Pod punom odgovornošću pismeno potvrđujem da je ovo moj autorski rad čiji niti jedan dio nije nastao kopiranjem ili plagiranjem tuđeg sadržaja. Prilikom izrade rada koristio sam tuđe materijale navedene u popisu literature</w:t>
      </w:r>
      <w:r w:rsidR="00D72425">
        <w:rPr>
          <w:i/>
        </w:rPr>
        <w:t>,</w:t>
      </w:r>
      <w:r w:rsidR="00D72425" w:rsidRPr="00246BCB">
        <w:rPr>
          <w:i/>
        </w:rPr>
        <w:t xml:space="preserve"> ali nisam kopirao niti jedan njihov dio, osim citata za koje sam naveo autora i izvor</w:t>
      </w:r>
      <w:r w:rsidR="00D72425">
        <w:rPr>
          <w:i/>
        </w:rPr>
        <w:t>,</w:t>
      </w:r>
      <w:r w:rsidR="00D72425" w:rsidRPr="00246BCB">
        <w:rPr>
          <w:i/>
        </w:rPr>
        <w:t xml:space="preserve"> te ih jasno označio znakovima navodnika. U slučaju da se u bilo kojem trenutku dokaže suprotno, spreman sam snositi sve posljedice uključivo i poništenje javne isprave stečene dijelom i na temelju ovoga rada“.</w:t>
      </w:r>
    </w:p>
    <w:p w14:paraId="05D6A696" w14:textId="77777777" w:rsidR="00D72425" w:rsidRPr="00246BCB" w:rsidRDefault="00D72425" w:rsidP="00D72425">
      <w:pPr>
        <w:jc w:val="right"/>
        <w:rPr>
          <w:i/>
        </w:rPr>
      </w:pPr>
      <w:r w:rsidRPr="00246BCB">
        <w:rPr>
          <w:i/>
        </w:rPr>
        <w:t xml:space="preserve">U Zagrebu, </w:t>
      </w:r>
      <w:r w:rsidR="00A4411A">
        <w:rPr>
          <w:i/>
        </w:rPr>
        <w:t>datum</w:t>
      </w:r>
      <w:r w:rsidRPr="00246BCB">
        <w:rPr>
          <w:i/>
        </w:rPr>
        <w:t>.</w:t>
      </w:r>
    </w:p>
    <w:p w14:paraId="16C18EED" w14:textId="77777777" w:rsidR="0030682B" w:rsidRPr="00114057" w:rsidRDefault="00A4411A" w:rsidP="00114057">
      <w:pPr>
        <w:jc w:val="right"/>
        <w:rPr>
          <w:rFonts w:ascii="Rage Italic" w:hAnsi="Rage Italic"/>
          <w:b/>
          <w:i/>
          <w:sz w:val="52"/>
          <w:szCs w:val="52"/>
        </w:rPr>
      </w:pPr>
      <w:r>
        <w:rPr>
          <w:rFonts w:ascii="Rage Italic" w:hAnsi="Rage Italic"/>
          <w:b/>
          <w:i/>
          <w:sz w:val="52"/>
          <w:szCs w:val="52"/>
        </w:rPr>
        <w:t>Ime i Prezime</w:t>
      </w:r>
    </w:p>
    <w:p w14:paraId="1A94EA0C" w14:textId="77777777" w:rsidR="008703AC" w:rsidRDefault="008703AC" w:rsidP="00E423D6">
      <w:pPr>
        <w:spacing w:before="0" w:after="0" w:line="240" w:lineRule="auto"/>
        <w:jc w:val="left"/>
        <w:rPr>
          <w:rFonts w:ascii="Arial" w:hAnsi="Arial" w:cs="Arial"/>
          <w:b/>
          <w:sz w:val="36"/>
          <w:szCs w:val="36"/>
        </w:rPr>
      </w:pPr>
      <w:r>
        <w:rPr>
          <w:rFonts w:ascii="Arial" w:hAnsi="Arial" w:cs="Arial"/>
          <w:b/>
          <w:sz w:val="36"/>
          <w:szCs w:val="36"/>
        </w:rPr>
        <w:br w:type="page"/>
      </w:r>
    </w:p>
    <w:p w14:paraId="5DE3A0EE" w14:textId="77777777" w:rsidR="00BF43DC" w:rsidRPr="00D25CCC" w:rsidRDefault="00BF43DC" w:rsidP="00D25CCC">
      <w:pPr>
        <w:spacing w:before="600" w:after="480"/>
        <w:rPr>
          <w:rFonts w:ascii="Arial" w:hAnsi="Arial" w:cs="Arial"/>
          <w:b/>
          <w:sz w:val="36"/>
          <w:szCs w:val="36"/>
        </w:rPr>
      </w:pPr>
      <w:r w:rsidRPr="00D25CCC">
        <w:rPr>
          <w:rFonts w:ascii="Arial" w:hAnsi="Arial" w:cs="Arial"/>
          <w:b/>
          <w:sz w:val="36"/>
          <w:szCs w:val="36"/>
        </w:rPr>
        <w:lastRenderedPageBreak/>
        <w:t xml:space="preserve">Predgovor </w:t>
      </w:r>
    </w:p>
    <w:p w14:paraId="00A1AABF" w14:textId="77777777" w:rsidR="00224D51" w:rsidRDefault="0093307B" w:rsidP="0063065F">
      <w:r>
        <w:t>Zahvaljujem se svim profesorima i asistentima koji su prenosili svoje znanje na mene i ostale kolege s Visokog učilišta Algebra.</w:t>
      </w:r>
      <w:r w:rsidR="007B20D6">
        <w:t xml:space="preserve"> </w:t>
      </w:r>
      <w:r>
        <w:t>Zahvaljujem se svojim kolegama s Visokog učilišta Algebra na međusobnoj potpori i pomoći u usvajanju i razmjenjivanju različitih znanja.</w:t>
      </w:r>
      <w:r w:rsidR="007B20D6">
        <w:t xml:space="preserve"> </w:t>
      </w:r>
      <w:r>
        <w:t xml:space="preserve">Zahvaljujem se svom mentoru Danielu Beleu na </w:t>
      </w:r>
      <w:r w:rsidR="00224D51">
        <w:t>pomoći i savjetima t</w:t>
      </w:r>
      <w:r w:rsidR="00DB7AC6">
        <w:t>ijekom</w:t>
      </w:r>
      <w:r w:rsidR="00224D51">
        <w:t xml:space="preserve"> izrade završnog rada.</w:t>
      </w:r>
      <w:r w:rsidR="007B20D6">
        <w:t xml:space="preserve"> </w:t>
      </w:r>
      <w:r w:rsidR="00224D51">
        <w:t>Zahvaljujem se svojim roditeljima Gordani i Damiru, sestri Petri i zaručnici Dori na potpori t</w:t>
      </w:r>
      <w:r w:rsidR="00DB7AC6">
        <w:t>ijekom</w:t>
      </w:r>
      <w:r w:rsidR="00224D51">
        <w:t xml:space="preserve"> studija.</w:t>
      </w:r>
    </w:p>
    <w:p w14:paraId="55202486" w14:textId="77777777" w:rsidR="00200E2C" w:rsidRPr="0030682B" w:rsidRDefault="0030682B" w:rsidP="00AB73F3">
      <w:pPr>
        <w:spacing w:before="0" w:after="0" w:line="240" w:lineRule="auto"/>
        <w:jc w:val="left"/>
      </w:pPr>
      <w:r>
        <w:br w:type="page"/>
      </w:r>
    </w:p>
    <w:p w14:paraId="4D25F8EE" w14:textId="77777777" w:rsidR="00A72855" w:rsidRDefault="005F106F" w:rsidP="0063065F">
      <w:pPr>
        <w:jc w:val="center"/>
        <w:rPr>
          <w:b/>
        </w:rPr>
      </w:pPr>
      <w:r w:rsidRPr="005F106F">
        <w:rPr>
          <w:b/>
        </w:rPr>
        <w:lastRenderedPageBreak/>
        <w:t>Prilikom uvezivanja rada</w:t>
      </w:r>
      <w:r w:rsidR="00195C88">
        <w:rPr>
          <w:b/>
        </w:rPr>
        <w:t>,</w:t>
      </w:r>
      <w:r w:rsidRPr="005F106F">
        <w:rPr>
          <w:b/>
        </w:rPr>
        <w:t xml:space="preserve"> </w:t>
      </w:r>
      <w:r w:rsidR="00195C88">
        <w:rPr>
          <w:b/>
        </w:rPr>
        <w:t>Umjesto ove stranice</w:t>
      </w:r>
      <w:r w:rsidRPr="005F106F">
        <w:rPr>
          <w:b/>
        </w:rPr>
        <w:t xml:space="preserve"> ne </w:t>
      </w:r>
      <w:r w:rsidR="00195C88">
        <w:rPr>
          <w:b/>
        </w:rPr>
        <w:t xml:space="preserve">zaboravite umetnuti original potvrde o prihvaćanju teme završnog rada </w:t>
      </w:r>
      <w:r w:rsidRPr="005F106F">
        <w:rPr>
          <w:b/>
        </w:rPr>
        <w:t xml:space="preserve">kojeg ste preuzeli </w:t>
      </w:r>
      <w:r w:rsidR="00195C88">
        <w:rPr>
          <w:b/>
        </w:rPr>
        <w:t>u studentskoj referadi</w:t>
      </w:r>
      <w:r w:rsidR="00A72855">
        <w:rPr>
          <w:b/>
        </w:rPr>
        <w:br w:type="page"/>
      </w:r>
    </w:p>
    <w:p w14:paraId="44CB9602" w14:textId="77777777" w:rsidR="00F90BE2" w:rsidRDefault="00F90BE2" w:rsidP="00166E47">
      <w:pPr>
        <w:rPr>
          <w:b/>
        </w:rPr>
        <w:sectPr w:rsidR="00F90BE2" w:rsidSect="00C33540">
          <w:headerReference w:type="default" r:id="rId8"/>
          <w:headerReference w:type="first" r:id="rId9"/>
          <w:pgSz w:w="11907" w:h="16840" w:code="9"/>
          <w:pgMar w:top="1701" w:right="1701" w:bottom="1701" w:left="1701" w:header="851" w:footer="567" w:gutter="0"/>
          <w:cols w:space="708"/>
          <w:titlePg/>
          <w:docGrid w:linePitch="360"/>
        </w:sectPr>
      </w:pPr>
    </w:p>
    <w:p w14:paraId="51469282" w14:textId="77777777" w:rsidR="005F106F" w:rsidRPr="00D25CCC" w:rsidRDefault="005F106F" w:rsidP="00D25CCC">
      <w:pPr>
        <w:spacing w:before="600" w:after="480"/>
        <w:rPr>
          <w:rFonts w:ascii="Arial" w:hAnsi="Arial" w:cs="Arial"/>
          <w:b/>
          <w:sz w:val="36"/>
          <w:szCs w:val="36"/>
        </w:rPr>
      </w:pPr>
      <w:r w:rsidRPr="00D25CCC">
        <w:rPr>
          <w:rFonts w:ascii="Arial" w:hAnsi="Arial" w:cs="Arial"/>
          <w:b/>
          <w:sz w:val="36"/>
          <w:szCs w:val="36"/>
        </w:rPr>
        <w:lastRenderedPageBreak/>
        <w:t>Sažetak</w:t>
      </w:r>
    </w:p>
    <w:p w14:paraId="1B6F5F85" w14:textId="77777777" w:rsidR="003B641F" w:rsidRDefault="00D942B7" w:rsidP="0063065F">
      <w:r>
        <w:t>S obzirom na novonastalu situaciju gdje je socijalno distanciranje izuzetno važno, ljudi se manje bav</w:t>
      </w:r>
      <w:r w:rsidR="00133511">
        <w:t>e</w:t>
      </w:r>
      <w:r>
        <w:t xml:space="preserve"> tjelesnim aktivnostima, teretane su zatvorene, a samim time treneri ostaju bez posla. Cilj ovog završnog rada je omogućiti jednostavnu komunikaciju korisnika s trenerom u svrhu povećanja tjelesne aktivnosti iz udobnosti doma</w:t>
      </w:r>
      <w:r w:rsidR="0085630C">
        <w:t xml:space="preserve">. Iako je aplikacija namijenjena specifično za vrijeme socijalnog distanciranja, od velike koristi može biti i </w:t>
      </w:r>
      <w:r w:rsidR="00737320">
        <w:t>kada prestanu spomenute</w:t>
      </w:r>
      <w:r w:rsidR="0085630C">
        <w:t xml:space="preserve"> mjere. Treneri mogu zaraditi dodatan prihod i imati više klijenata odjednom s obzirom</w:t>
      </w:r>
      <w:r w:rsidR="00DB7AC6">
        <w:t xml:space="preserve"> na to</w:t>
      </w:r>
      <w:r w:rsidR="0085630C">
        <w:t xml:space="preserve"> da nije potrebna fizička prisutnost </w:t>
      </w:r>
      <w:r w:rsidR="00DB7AC6">
        <w:t>tijekom</w:t>
      </w:r>
      <w:r w:rsidR="0085630C">
        <w:t xml:space="preserve"> treninga. S druge strane</w:t>
      </w:r>
      <w:r w:rsidR="00D8740B">
        <w:t>,</w:t>
      </w:r>
      <w:r w:rsidR="0085630C">
        <w:t xml:space="preserve"> korisnici mogu dobiti savjete i pomoć privatnih trenera uz manje troškove. </w:t>
      </w:r>
      <w:r>
        <w:t>Rezultat je jednostavno slaganje vježbi, treninga i rasporeda</w:t>
      </w:r>
      <w:r w:rsidR="0085630C">
        <w:t xml:space="preserve"> od strane trenera, te pregled istih od strane korisnika.</w:t>
      </w:r>
    </w:p>
    <w:p w14:paraId="1AB02013" w14:textId="77777777" w:rsidR="00B971E4" w:rsidRDefault="003B641F" w:rsidP="00206C8F">
      <w:r w:rsidRPr="003B641F">
        <w:rPr>
          <w:b/>
        </w:rPr>
        <w:t>Ključne riječi:</w:t>
      </w:r>
      <w:r>
        <w:t xml:space="preserve"> </w:t>
      </w:r>
      <w:r w:rsidR="00206C8F">
        <w:t>android, aplikacija, socijalno distanciranje, trening, trener</w:t>
      </w:r>
    </w:p>
    <w:p w14:paraId="71CB3990" w14:textId="77777777" w:rsidR="00206C8F" w:rsidRPr="004929D7" w:rsidRDefault="00206C8F" w:rsidP="00206C8F">
      <w:pPr>
        <w:spacing w:before="600" w:after="480"/>
        <w:rPr>
          <w:rFonts w:ascii="Arial" w:hAnsi="Arial" w:cs="Arial"/>
          <w:b/>
          <w:sz w:val="36"/>
          <w:szCs w:val="36"/>
          <w:lang w:val="en-US"/>
        </w:rPr>
      </w:pPr>
      <w:r w:rsidRPr="004929D7">
        <w:rPr>
          <w:rFonts w:ascii="Arial" w:hAnsi="Arial" w:cs="Arial"/>
          <w:b/>
          <w:sz w:val="36"/>
          <w:szCs w:val="36"/>
          <w:lang w:val="en-US"/>
        </w:rPr>
        <w:t>Abstract</w:t>
      </w:r>
    </w:p>
    <w:p w14:paraId="1C6C4027" w14:textId="77777777" w:rsidR="00206C8F" w:rsidRDefault="00206C8F" w:rsidP="00206C8F">
      <w:pPr>
        <w:rPr>
          <w:lang w:val="en-US"/>
        </w:rPr>
      </w:pPr>
      <w:r w:rsidRPr="00206C8F">
        <w:rPr>
          <w:lang w:val="en-US"/>
        </w:rPr>
        <w:t>Given the new situation where social distancing is extremely important, people</w:t>
      </w:r>
      <w:r w:rsidR="00133511">
        <w:rPr>
          <w:lang w:val="en-US"/>
        </w:rPr>
        <w:t xml:space="preserve"> are</w:t>
      </w:r>
      <w:r w:rsidRPr="00206C8F">
        <w:rPr>
          <w:lang w:val="en-US"/>
        </w:rPr>
        <w:t xml:space="preserve"> engag</w:t>
      </w:r>
      <w:r w:rsidR="00133511">
        <w:rPr>
          <w:lang w:val="en-US"/>
        </w:rPr>
        <w:t>ing</w:t>
      </w:r>
      <w:r w:rsidRPr="00206C8F">
        <w:rPr>
          <w:lang w:val="en-US"/>
        </w:rPr>
        <w:t xml:space="preserve"> less in physical activities, gyms </w:t>
      </w:r>
      <w:r w:rsidR="00854BB2">
        <w:rPr>
          <w:lang w:val="en-US"/>
        </w:rPr>
        <w:t xml:space="preserve">are closed, and thus coaches </w:t>
      </w:r>
      <w:r w:rsidR="00133511">
        <w:rPr>
          <w:lang w:val="en-US"/>
        </w:rPr>
        <w:t>lose</w:t>
      </w:r>
      <w:r w:rsidRPr="00206C8F">
        <w:rPr>
          <w:lang w:val="en-US"/>
        </w:rPr>
        <w:t xml:space="preserve"> their jobs. The aim of this final work is to enable easy communication of the user with the trainer </w:t>
      </w:r>
      <w:r w:rsidR="00133511" w:rsidRPr="00206C8F">
        <w:rPr>
          <w:lang w:val="en-US"/>
        </w:rPr>
        <w:t>to</w:t>
      </w:r>
      <w:r w:rsidRPr="00206C8F">
        <w:rPr>
          <w:lang w:val="en-US"/>
        </w:rPr>
        <w:t xml:space="preserve"> increase physical activity from the comfort of home. Although the application is intended specifically during social distancing, it can also be of great benefit when these measures cease. Coaches can earn extra income and have multiple clients at once since no physical presence is required during training. On the other hand, users can get advice and help from private trainers at a lower cost. The result is a simple arrangement of exercises, training and schedules by the trainer, and a review of the same by the user.</w:t>
      </w:r>
    </w:p>
    <w:p w14:paraId="7FE5CEF0" w14:textId="77777777" w:rsidR="00206C8F" w:rsidRDefault="00206C8F" w:rsidP="00206C8F">
      <w:pPr>
        <w:rPr>
          <w:lang w:val="en-US"/>
        </w:rPr>
      </w:pPr>
      <w:r w:rsidRPr="004929D7">
        <w:rPr>
          <w:b/>
          <w:lang w:val="en-US"/>
        </w:rPr>
        <w:t>Keywords:</w:t>
      </w:r>
      <w:r w:rsidRPr="004929D7">
        <w:rPr>
          <w:lang w:val="en-US"/>
        </w:rPr>
        <w:t xml:space="preserve"> </w:t>
      </w:r>
      <w:r w:rsidRPr="00206C8F">
        <w:rPr>
          <w:lang w:val="en-US"/>
        </w:rPr>
        <w:t>android, application, social distancing, training, coach</w:t>
      </w:r>
    </w:p>
    <w:p w14:paraId="2E40C4ED" w14:textId="77777777" w:rsidR="006F7BD5" w:rsidRPr="00206C8F" w:rsidRDefault="006F7BD5" w:rsidP="00206C8F">
      <w:pPr>
        <w:rPr>
          <w:lang w:val="en-US"/>
        </w:rPr>
        <w:sectPr w:rsidR="006F7BD5" w:rsidRPr="00206C8F" w:rsidSect="00AB480B">
          <w:footerReference w:type="default" r:id="rId10"/>
          <w:headerReference w:type="first" r:id="rId11"/>
          <w:footerReference w:type="first" r:id="rId12"/>
          <w:type w:val="oddPage"/>
          <w:pgSz w:w="11907" w:h="16840" w:code="9"/>
          <w:pgMar w:top="1418" w:right="1418" w:bottom="1418" w:left="1701" w:header="851" w:footer="567" w:gutter="0"/>
          <w:pgNumType w:start="1"/>
          <w:cols w:space="708"/>
          <w:titlePg/>
          <w:docGrid w:linePitch="360"/>
        </w:sectPr>
      </w:pPr>
    </w:p>
    <w:p w14:paraId="05CF75C4" w14:textId="77777777" w:rsidR="003E2212" w:rsidRPr="00D25CCC" w:rsidRDefault="00D25CCC" w:rsidP="00D25CCC">
      <w:pPr>
        <w:spacing w:before="600" w:after="480"/>
        <w:rPr>
          <w:rStyle w:val="CommentReference"/>
          <w:rFonts w:ascii="Arial" w:hAnsi="Arial" w:cs="Arial"/>
          <w:b/>
          <w:sz w:val="36"/>
          <w:szCs w:val="36"/>
        </w:rPr>
      </w:pPr>
      <w:r w:rsidRPr="00D25CCC">
        <w:rPr>
          <w:rFonts w:ascii="Arial" w:hAnsi="Arial" w:cs="Arial"/>
          <w:b/>
          <w:sz w:val="36"/>
          <w:szCs w:val="36"/>
        </w:rPr>
        <w:lastRenderedPageBreak/>
        <w:t>Sadržaj</w:t>
      </w:r>
    </w:p>
    <w:p w14:paraId="02E5A67D" w14:textId="77777777" w:rsidR="001F2D48" w:rsidRDefault="00EE29D5">
      <w:pPr>
        <w:pStyle w:val="TOC1"/>
        <w:rPr>
          <w:rFonts w:asciiTheme="minorHAnsi" w:eastAsiaTheme="minorEastAsia" w:hAnsiTheme="minorHAnsi" w:cstheme="minorBidi"/>
          <w:noProof/>
          <w:sz w:val="22"/>
          <w:szCs w:val="22"/>
          <w:lang w:val="en-US"/>
        </w:rPr>
      </w:pPr>
      <w:r>
        <w:fldChar w:fldCharType="begin"/>
      </w:r>
      <w:r w:rsidR="003E2212">
        <w:instrText xml:space="preserve"> TOC \o "1-3" \h \z </w:instrText>
      </w:r>
      <w:r>
        <w:fldChar w:fldCharType="separate"/>
      </w:r>
      <w:hyperlink w:anchor="_Toc61859337" w:history="1">
        <w:r w:rsidR="001F2D48" w:rsidRPr="00205495">
          <w:rPr>
            <w:rStyle w:val="Hyperlink"/>
            <w:noProof/>
          </w:rPr>
          <w:t>1.</w:t>
        </w:r>
        <w:r w:rsidR="001F2D48">
          <w:rPr>
            <w:rFonts w:asciiTheme="minorHAnsi" w:eastAsiaTheme="minorEastAsia" w:hAnsiTheme="minorHAnsi" w:cstheme="minorBidi"/>
            <w:noProof/>
            <w:sz w:val="22"/>
            <w:szCs w:val="22"/>
            <w:lang w:val="en-US"/>
          </w:rPr>
          <w:tab/>
        </w:r>
        <w:r w:rsidR="001F2D48" w:rsidRPr="00205495">
          <w:rPr>
            <w:rStyle w:val="Hyperlink"/>
            <w:noProof/>
          </w:rPr>
          <w:t>Uvod</w:t>
        </w:r>
        <w:r w:rsidR="001F2D48">
          <w:rPr>
            <w:noProof/>
            <w:webHidden/>
          </w:rPr>
          <w:tab/>
        </w:r>
        <w:r>
          <w:rPr>
            <w:noProof/>
            <w:webHidden/>
          </w:rPr>
          <w:fldChar w:fldCharType="begin"/>
        </w:r>
        <w:r w:rsidR="001F2D48">
          <w:rPr>
            <w:noProof/>
            <w:webHidden/>
          </w:rPr>
          <w:instrText xml:space="preserve"> PAGEREF _Toc61859337 \h </w:instrText>
        </w:r>
        <w:r>
          <w:rPr>
            <w:noProof/>
            <w:webHidden/>
          </w:rPr>
        </w:r>
        <w:r>
          <w:rPr>
            <w:noProof/>
            <w:webHidden/>
          </w:rPr>
          <w:fldChar w:fldCharType="separate"/>
        </w:r>
        <w:r w:rsidR="001F2D48">
          <w:rPr>
            <w:noProof/>
            <w:webHidden/>
          </w:rPr>
          <w:t>3</w:t>
        </w:r>
        <w:r>
          <w:rPr>
            <w:noProof/>
            <w:webHidden/>
          </w:rPr>
          <w:fldChar w:fldCharType="end"/>
        </w:r>
      </w:hyperlink>
    </w:p>
    <w:p w14:paraId="3F30CB6C" w14:textId="77777777" w:rsidR="001F2D48" w:rsidRDefault="00766200">
      <w:pPr>
        <w:pStyle w:val="TOC1"/>
        <w:rPr>
          <w:rFonts w:asciiTheme="minorHAnsi" w:eastAsiaTheme="minorEastAsia" w:hAnsiTheme="minorHAnsi" w:cstheme="minorBidi"/>
          <w:noProof/>
          <w:sz w:val="22"/>
          <w:szCs w:val="22"/>
          <w:lang w:val="en-US"/>
        </w:rPr>
      </w:pPr>
      <w:hyperlink w:anchor="_Toc61859338" w:history="1">
        <w:r w:rsidR="001F2D48" w:rsidRPr="00205495">
          <w:rPr>
            <w:rStyle w:val="Hyperlink"/>
            <w:noProof/>
          </w:rPr>
          <w:t>2.</w:t>
        </w:r>
        <w:r w:rsidR="001F2D48">
          <w:rPr>
            <w:rFonts w:asciiTheme="minorHAnsi" w:eastAsiaTheme="minorEastAsia" w:hAnsiTheme="minorHAnsi" w:cstheme="minorBidi"/>
            <w:noProof/>
            <w:sz w:val="22"/>
            <w:szCs w:val="22"/>
            <w:lang w:val="en-US"/>
          </w:rPr>
          <w:tab/>
        </w:r>
        <w:r w:rsidR="001F2D48" w:rsidRPr="00205495">
          <w:rPr>
            <w:rStyle w:val="Hyperlink"/>
            <w:noProof/>
          </w:rPr>
          <w:t>Potreba za aplikacijom</w:t>
        </w:r>
        <w:r w:rsidR="001F2D48">
          <w:rPr>
            <w:noProof/>
            <w:webHidden/>
          </w:rPr>
          <w:tab/>
        </w:r>
        <w:r w:rsidR="00EE29D5">
          <w:rPr>
            <w:noProof/>
            <w:webHidden/>
          </w:rPr>
          <w:fldChar w:fldCharType="begin"/>
        </w:r>
        <w:r w:rsidR="001F2D48">
          <w:rPr>
            <w:noProof/>
            <w:webHidden/>
          </w:rPr>
          <w:instrText xml:space="preserve"> PAGEREF _Toc61859338 \h </w:instrText>
        </w:r>
        <w:r w:rsidR="00EE29D5">
          <w:rPr>
            <w:noProof/>
            <w:webHidden/>
          </w:rPr>
        </w:r>
        <w:r w:rsidR="00EE29D5">
          <w:rPr>
            <w:noProof/>
            <w:webHidden/>
          </w:rPr>
          <w:fldChar w:fldCharType="separate"/>
        </w:r>
        <w:r w:rsidR="001F2D48">
          <w:rPr>
            <w:noProof/>
            <w:webHidden/>
          </w:rPr>
          <w:t>4</w:t>
        </w:r>
        <w:r w:rsidR="00EE29D5">
          <w:rPr>
            <w:noProof/>
            <w:webHidden/>
          </w:rPr>
          <w:fldChar w:fldCharType="end"/>
        </w:r>
      </w:hyperlink>
    </w:p>
    <w:p w14:paraId="4DF8C90D"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39" w:history="1">
        <w:r w:rsidR="001F2D48" w:rsidRPr="00205495">
          <w:rPr>
            <w:rStyle w:val="Hyperlink"/>
            <w:noProof/>
          </w:rPr>
          <w:t>2.1.</w:t>
        </w:r>
        <w:r w:rsidR="001F2D48">
          <w:rPr>
            <w:rFonts w:asciiTheme="minorHAnsi" w:eastAsiaTheme="minorEastAsia" w:hAnsiTheme="minorHAnsi" w:cstheme="minorBidi"/>
            <w:noProof/>
            <w:sz w:val="22"/>
            <w:szCs w:val="22"/>
            <w:lang w:val="en-US"/>
          </w:rPr>
          <w:tab/>
        </w:r>
        <w:r w:rsidR="001F2D48" w:rsidRPr="00205495">
          <w:rPr>
            <w:rStyle w:val="Hyperlink"/>
            <w:noProof/>
          </w:rPr>
          <w:t>Problematika izvođenja vježbi u vrijeme socijalnog distanciranja</w:t>
        </w:r>
        <w:r w:rsidR="001F2D48">
          <w:rPr>
            <w:noProof/>
            <w:webHidden/>
          </w:rPr>
          <w:tab/>
        </w:r>
        <w:r w:rsidR="00EE29D5">
          <w:rPr>
            <w:noProof/>
            <w:webHidden/>
          </w:rPr>
          <w:fldChar w:fldCharType="begin"/>
        </w:r>
        <w:r w:rsidR="001F2D48">
          <w:rPr>
            <w:noProof/>
            <w:webHidden/>
          </w:rPr>
          <w:instrText xml:space="preserve"> PAGEREF _Toc61859339 \h </w:instrText>
        </w:r>
        <w:r w:rsidR="00EE29D5">
          <w:rPr>
            <w:noProof/>
            <w:webHidden/>
          </w:rPr>
        </w:r>
        <w:r w:rsidR="00EE29D5">
          <w:rPr>
            <w:noProof/>
            <w:webHidden/>
          </w:rPr>
          <w:fldChar w:fldCharType="separate"/>
        </w:r>
        <w:r w:rsidR="001F2D48">
          <w:rPr>
            <w:noProof/>
            <w:webHidden/>
          </w:rPr>
          <w:t>4</w:t>
        </w:r>
        <w:r w:rsidR="00EE29D5">
          <w:rPr>
            <w:noProof/>
            <w:webHidden/>
          </w:rPr>
          <w:fldChar w:fldCharType="end"/>
        </w:r>
      </w:hyperlink>
    </w:p>
    <w:p w14:paraId="5C45C7E5"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40" w:history="1">
        <w:r w:rsidR="001F2D48" w:rsidRPr="00205495">
          <w:rPr>
            <w:rStyle w:val="Hyperlink"/>
            <w:noProof/>
          </w:rPr>
          <w:t>2.2.</w:t>
        </w:r>
        <w:r w:rsidR="001F2D48">
          <w:rPr>
            <w:rFonts w:asciiTheme="minorHAnsi" w:eastAsiaTheme="minorEastAsia" w:hAnsiTheme="minorHAnsi" w:cstheme="minorBidi"/>
            <w:noProof/>
            <w:sz w:val="22"/>
            <w:szCs w:val="22"/>
            <w:lang w:val="en-US"/>
          </w:rPr>
          <w:tab/>
        </w:r>
        <w:r w:rsidR="001F2D48" w:rsidRPr="00205495">
          <w:rPr>
            <w:rStyle w:val="Hyperlink"/>
            <w:noProof/>
          </w:rPr>
          <w:t>Opis profila ispitanika</w:t>
        </w:r>
        <w:r w:rsidR="001F2D48">
          <w:rPr>
            <w:noProof/>
            <w:webHidden/>
          </w:rPr>
          <w:tab/>
        </w:r>
        <w:r w:rsidR="00EE29D5">
          <w:rPr>
            <w:noProof/>
            <w:webHidden/>
          </w:rPr>
          <w:fldChar w:fldCharType="begin"/>
        </w:r>
        <w:r w:rsidR="001F2D48">
          <w:rPr>
            <w:noProof/>
            <w:webHidden/>
          </w:rPr>
          <w:instrText xml:space="preserve"> PAGEREF _Toc61859340 \h </w:instrText>
        </w:r>
        <w:r w:rsidR="00EE29D5">
          <w:rPr>
            <w:noProof/>
            <w:webHidden/>
          </w:rPr>
        </w:r>
        <w:r w:rsidR="00EE29D5">
          <w:rPr>
            <w:noProof/>
            <w:webHidden/>
          </w:rPr>
          <w:fldChar w:fldCharType="separate"/>
        </w:r>
        <w:r w:rsidR="001F2D48">
          <w:rPr>
            <w:noProof/>
            <w:webHidden/>
          </w:rPr>
          <w:t>4</w:t>
        </w:r>
        <w:r w:rsidR="00EE29D5">
          <w:rPr>
            <w:noProof/>
            <w:webHidden/>
          </w:rPr>
          <w:fldChar w:fldCharType="end"/>
        </w:r>
      </w:hyperlink>
    </w:p>
    <w:p w14:paraId="7C1283AA"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41" w:history="1">
        <w:r w:rsidR="001F2D48" w:rsidRPr="00205495">
          <w:rPr>
            <w:rStyle w:val="Hyperlink"/>
            <w:noProof/>
          </w:rPr>
          <w:t>2.3.</w:t>
        </w:r>
        <w:r w:rsidR="001F2D48">
          <w:rPr>
            <w:rFonts w:asciiTheme="minorHAnsi" w:eastAsiaTheme="minorEastAsia" w:hAnsiTheme="minorHAnsi" w:cstheme="minorBidi"/>
            <w:noProof/>
            <w:sz w:val="22"/>
            <w:szCs w:val="22"/>
            <w:lang w:val="en-US"/>
          </w:rPr>
          <w:tab/>
        </w:r>
        <w:r w:rsidR="001F2D48" w:rsidRPr="00205495">
          <w:rPr>
            <w:rStyle w:val="Hyperlink"/>
            <w:noProof/>
          </w:rPr>
          <w:t>Provođenje ankete</w:t>
        </w:r>
        <w:r w:rsidR="001F2D48">
          <w:rPr>
            <w:noProof/>
            <w:webHidden/>
          </w:rPr>
          <w:tab/>
        </w:r>
        <w:r w:rsidR="00EE29D5">
          <w:rPr>
            <w:noProof/>
            <w:webHidden/>
          </w:rPr>
          <w:fldChar w:fldCharType="begin"/>
        </w:r>
        <w:r w:rsidR="001F2D48">
          <w:rPr>
            <w:noProof/>
            <w:webHidden/>
          </w:rPr>
          <w:instrText xml:space="preserve"> PAGEREF _Toc61859341 \h </w:instrText>
        </w:r>
        <w:r w:rsidR="00EE29D5">
          <w:rPr>
            <w:noProof/>
            <w:webHidden/>
          </w:rPr>
        </w:r>
        <w:r w:rsidR="00EE29D5">
          <w:rPr>
            <w:noProof/>
            <w:webHidden/>
          </w:rPr>
          <w:fldChar w:fldCharType="separate"/>
        </w:r>
        <w:r w:rsidR="001F2D48">
          <w:rPr>
            <w:noProof/>
            <w:webHidden/>
          </w:rPr>
          <w:t>5</w:t>
        </w:r>
        <w:r w:rsidR="00EE29D5">
          <w:rPr>
            <w:noProof/>
            <w:webHidden/>
          </w:rPr>
          <w:fldChar w:fldCharType="end"/>
        </w:r>
      </w:hyperlink>
    </w:p>
    <w:p w14:paraId="6D520B0A"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42" w:history="1">
        <w:r w:rsidR="001F2D48" w:rsidRPr="00205495">
          <w:rPr>
            <w:rStyle w:val="Hyperlink"/>
            <w:noProof/>
          </w:rPr>
          <w:t>2.4.</w:t>
        </w:r>
        <w:r w:rsidR="001F2D48">
          <w:rPr>
            <w:rFonts w:asciiTheme="minorHAnsi" w:eastAsiaTheme="minorEastAsia" w:hAnsiTheme="minorHAnsi" w:cstheme="minorBidi"/>
            <w:noProof/>
            <w:sz w:val="22"/>
            <w:szCs w:val="22"/>
            <w:lang w:val="en-US"/>
          </w:rPr>
          <w:tab/>
        </w:r>
        <w:r w:rsidR="001F2D48" w:rsidRPr="00205495">
          <w:rPr>
            <w:rStyle w:val="Hyperlink"/>
            <w:noProof/>
          </w:rPr>
          <w:t>Prijedlog rješenja na temelju ankete</w:t>
        </w:r>
        <w:r w:rsidR="001F2D48">
          <w:rPr>
            <w:noProof/>
            <w:webHidden/>
          </w:rPr>
          <w:tab/>
        </w:r>
        <w:r w:rsidR="00EE29D5">
          <w:rPr>
            <w:noProof/>
            <w:webHidden/>
          </w:rPr>
          <w:fldChar w:fldCharType="begin"/>
        </w:r>
        <w:r w:rsidR="001F2D48">
          <w:rPr>
            <w:noProof/>
            <w:webHidden/>
          </w:rPr>
          <w:instrText xml:space="preserve"> PAGEREF _Toc61859342 \h </w:instrText>
        </w:r>
        <w:r w:rsidR="00EE29D5">
          <w:rPr>
            <w:noProof/>
            <w:webHidden/>
          </w:rPr>
        </w:r>
        <w:r w:rsidR="00EE29D5">
          <w:rPr>
            <w:noProof/>
            <w:webHidden/>
          </w:rPr>
          <w:fldChar w:fldCharType="separate"/>
        </w:r>
        <w:r w:rsidR="001F2D48">
          <w:rPr>
            <w:noProof/>
            <w:webHidden/>
          </w:rPr>
          <w:t>8</w:t>
        </w:r>
        <w:r w:rsidR="00EE29D5">
          <w:rPr>
            <w:noProof/>
            <w:webHidden/>
          </w:rPr>
          <w:fldChar w:fldCharType="end"/>
        </w:r>
      </w:hyperlink>
    </w:p>
    <w:p w14:paraId="7F7E6941"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43" w:history="1">
        <w:r w:rsidR="001F2D48" w:rsidRPr="00205495">
          <w:rPr>
            <w:rStyle w:val="Hyperlink"/>
            <w:noProof/>
          </w:rPr>
          <w:t>2.5.</w:t>
        </w:r>
        <w:r w:rsidR="001F2D48">
          <w:rPr>
            <w:rFonts w:asciiTheme="minorHAnsi" w:eastAsiaTheme="minorEastAsia" w:hAnsiTheme="minorHAnsi" w:cstheme="minorBidi"/>
            <w:noProof/>
            <w:sz w:val="22"/>
            <w:szCs w:val="22"/>
            <w:lang w:val="en-US"/>
          </w:rPr>
          <w:tab/>
        </w:r>
        <w:r w:rsidR="001F2D48" w:rsidRPr="00205495">
          <w:rPr>
            <w:rStyle w:val="Hyperlink"/>
            <w:noProof/>
          </w:rPr>
          <w:t>Posebnosti ovog rješenja u odnosu na postojeće</w:t>
        </w:r>
        <w:r w:rsidR="001F2D48">
          <w:rPr>
            <w:noProof/>
            <w:webHidden/>
          </w:rPr>
          <w:tab/>
        </w:r>
        <w:r w:rsidR="00EE29D5">
          <w:rPr>
            <w:noProof/>
            <w:webHidden/>
          </w:rPr>
          <w:fldChar w:fldCharType="begin"/>
        </w:r>
        <w:r w:rsidR="001F2D48">
          <w:rPr>
            <w:noProof/>
            <w:webHidden/>
          </w:rPr>
          <w:instrText xml:space="preserve"> PAGEREF _Toc61859343 \h </w:instrText>
        </w:r>
        <w:r w:rsidR="00EE29D5">
          <w:rPr>
            <w:noProof/>
            <w:webHidden/>
          </w:rPr>
        </w:r>
        <w:r w:rsidR="00EE29D5">
          <w:rPr>
            <w:noProof/>
            <w:webHidden/>
          </w:rPr>
          <w:fldChar w:fldCharType="separate"/>
        </w:r>
        <w:r w:rsidR="001F2D48">
          <w:rPr>
            <w:noProof/>
            <w:webHidden/>
          </w:rPr>
          <w:t>8</w:t>
        </w:r>
        <w:r w:rsidR="00EE29D5">
          <w:rPr>
            <w:noProof/>
            <w:webHidden/>
          </w:rPr>
          <w:fldChar w:fldCharType="end"/>
        </w:r>
      </w:hyperlink>
    </w:p>
    <w:p w14:paraId="2F98CEBC" w14:textId="77777777" w:rsidR="001F2D48" w:rsidRDefault="00766200">
      <w:pPr>
        <w:pStyle w:val="TOC1"/>
        <w:rPr>
          <w:rFonts w:asciiTheme="minorHAnsi" w:eastAsiaTheme="minorEastAsia" w:hAnsiTheme="minorHAnsi" w:cstheme="minorBidi"/>
          <w:noProof/>
          <w:sz w:val="22"/>
          <w:szCs w:val="22"/>
          <w:lang w:val="en-US"/>
        </w:rPr>
      </w:pPr>
      <w:hyperlink w:anchor="_Toc61859344" w:history="1">
        <w:r w:rsidR="001F2D48" w:rsidRPr="00205495">
          <w:rPr>
            <w:rStyle w:val="Hyperlink"/>
            <w:noProof/>
          </w:rPr>
          <w:t>3.</w:t>
        </w:r>
        <w:r w:rsidR="001F2D48">
          <w:rPr>
            <w:rFonts w:asciiTheme="minorHAnsi" w:eastAsiaTheme="minorEastAsia" w:hAnsiTheme="minorHAnsi" w:cstheme="minorBidi"/>
            <w:noProof/>
            <w:sz w:val="22"/>
            <w:szCs w:val="22"/>
            <w:lang w:val="en-US"/>
          </w:rPr>
          <w:tab/>
        </w:r>
        <w:r w:rsidR="001F2D48" w:rsidRPr="00205495">
          <w:rPr>
            <w:rStyle w:val="Hyperlink"/>
            <w:noProof/>
          </w:rPr>
          <w:t>Korištene tehnologije</w:t>
        </w:r>
        <w:r w:rsidR="001F2D48">
          <w:rPr>
            <w:noProof/>
            <w:webHidden/>
          </w:rPr>
          <w:tab/>
        </w:r>
        <w:r w:rsidR="00EE29D5">
          <w:rPr>
            <w:noProof/>
            <w:webHidden/>
          </w:rPr>
          <w:fldChar w:fldCharType="begin"/>
        </w:r>
        <w:r w:rsidR="001F2D48">
          <w:rPr>
            <w:noProof/>
            <w:webHidden/>
          </w:rPr>
          <w:instrText xml:space="preserve"> PAGEREF _Toc61859344 \h </w:instrText>
        </w:r>
        <w:r w:rsidR="00EE29D5">
          <w:rPr>
            <w:noProof/>
            <w:webHidden/>
          </w:rPr>
        </w:r>
        <w:r w:rsidR="00EE29D5">
          <w:rPr>
            <w:noProof/>
            <w:webHidden/>
          </w:rPr>
          <w:fldChar w:fldCharType="separate"/>
        </w:r>
        <w:r w:rsidR="001F2D48">
          <w:rPr>
            <w:noProof/>
            <w:webHidden/>
          </w:rPr>
          <w:t>9</w:t>
        </w:r>
        <w:r w:rsidR="00EE29D5">
          <w:rPr>
            <w:noProof/>
            <w:webHidden/>
          </w:rPr>
          <w:fldChar w:fldCharType="end"/>
        </w:r>
      </w:hyperlink>
    </w:p>
    <w:p w14:paraId="143FE056"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45" w:history="1">
        <w:r w:rsidR="001F2D48" w:rsidRPr="00205495">
          <w:rPr>
            <w:rStyle w:val="Hyperlink"/>
            <w:noProof/>
          </w:rPr>
          <w:t>3.1.</w:t>
        </w:r>
        <w:r w:rsidR="001F2D48">
          <w:rPr>
            <w:rFonts w:asciiTheme="minorHAnsi" w:eastAsiaTheme="minorEastAsia" w:hAnsiTheme="minorHAnsi" w:cstheme="minorBidi"/>
            <w:noProof/>
            <w:sz w:val="22"/>
            <w:szCs w:val="22"/>
            <w:lang w:val="en-US"/>
          </w:rPr>
          <w:tab/>
        </w:r>
        <w:r w:rsidR="001F2D48" w:rsidRPr="00205495">
          <w:rPr>
            <w:rStyle w:val="Hyperlink"/>
            <w:noProof/>
          </w:rPr>
          <w:t>Android platforma</w:t>
        </w:r>
        <w:r w:rsidR="001F2D48">
          <w:rPr>
            <w:noProof/>
            <w:webHidden/>
          </w:rPr>
          <w:tab/>
        </w:r>
        <w:r w:rsidR="00EE29D5">
          <w:rPr>
            <w:noProof/>
            <w:webHidden/>
          </w:rPr>
          <w:fldChar w:fldCharType="begin"/>
        </w:r>
        <w:r w:rsidR="001F2D48">
          <w:rPr>
            <w:noProof/>
            <w:webHidden/>
          </w:rPr>
          <w:instrText xml:space="preserve"> PAGEREF _Toc61859345 \h </w:instrText>
        </w:r>
        <w:r w:rsidR="00EE29D5">
          <w:rPr>
            <w:noProof/>
            <w:webHidden/>
          </w:rPr>
        </w:r>
        <w:r w:rsidR="00EE29D5">
          <w:rPr>
            <w:noProof/>
            <w:webHidden/>
          </w:rPr>
          <w:fldChar w:fldCharType="separate"/>
        </w:r>
        <w:r w:rsidR="001F2D48">
          <w:rPr>
            <w:noProof/>
            <w:webHidden/>
          </w:rPr>
          <w:t>9</w:t>
        </w:r>
        <w:r w:rsidR="00EE29D5">
          <w:rPr>
            <w:noProof/>
            <w:webHidden/>
          </w:rPr>
          <w:fldChar w:fldCharType="end"/>
        </w:r>
      </w:hyperlink>
    </w:p>
    <w:p w14:paraId="718DF524"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46" w:history="1">
        <w:r w:rsidR="001F2D48" w:rsidRPr="00205495">
          <w:rPr>
            <w:rStyle w:val="Hyperlink"/>
            <w:noProof/>
          </w:rPr>
          <w:t>3.1.1.</w:t>
        </w:r>
        <w:r w:rsidR="001F2D48">
          <w:rPr>
            <w:rFonts w:asciiTheme="minorHAnsi" w:eastAsiaTheme="minorEastAsia" w:hAnsiTheme="minorHAnsi" w:cstheme="minorBidi"/>
            <w:noProof/>
            <w:sz w:val="22"/>
            <w:szCs w:val="22"/>
            <w:lang w:val="en-US"/>
          </w:rPr>
          <w:tab/>
        </w:r>
        <w:r w:rsidR="001F2D48" w:rsidRPr="00205495">
          <w:rPr>
            <w:rStyle w:val="Hyperlink"/>
            <w:noProof/>
          </w:rPr>
          <w:t>Android ekosustav</w:t>
        </w:r>
        <w:r w:rsidR="001F2D48">
          <w:rPr>
            <w:noProof/>
            <w:webHidden/>
          </w:rPr>
          <w:tab/>
        </w:r>
        <w:r w:rsidR="00EE29D5">
          <w:rPr>
            <w:noProof/>
            <w:webHidden/>
          </w:rPr>
          <w:fldChar w:fldCharType="begin"/>
        </w:r>
        <w:r w:rsidR="001F2D48">
          <w:rPr>
            <w:noProof/>
            <w:webHidden/>
          </w:rPr>
          <w:instrText xml:space="preserve"> PAGEREF _Toc61859346 \h </w:instrText>
        </w:r>
        <w:r w:rsidR="00EE29D5">
          <w:rPr>
            <w:noProof/>
            <w:webHidden/>
          </w:rPr>
        </w:r>
        <w:r w:rsidR="00EE29D5">
          <w:rPr>
            <w:noProof/>
            <w:webHidden/>
          </w:rPr>
          <w:fldChar w:fldCharType="separate"/>
        </w:r>
        <w:r w:rsidR="001F2D48">
          <w:rPr>
            <w:noProof/>
            <w:webHidden/>
          </w:rPr>
          <w:t>10</w:t>
        </w:r>
        <w:r w:rsidR="00EE29D5">
          <w:rPr>
            <w:noProof/>
            <w:webHidden/>
          </w:rPr>
          <w:fldChar w:fldCharType="end"/>
        </w:r>
      </w:hyperlink>
    </w:p>
    <w:p w14:paraId="6E02653B"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47" w:history="1">
        <w:r w:rsidR="001F2D48" w:rsidRPr="00205495">
          <w:rPr>
            <w:rStyle w:val="Hyperlink"/>
            <w:noProof/>
          </w:rPr>
          <w:t>3.1.2.</w:t>
        </w:r>
        <w:r w:rsidR="001F2D48">
          <w:rPr>
            <w:rFonts w:asciiTheme="minorHAnsi" w:eastAsiaTheme="minorEastAsia" w:hAnsiTheme="minorHAnsi" w:cstheme="minorBidi"/>
            <w:noProof/>
            <w:sz w:val="22"/>
            <w:szCs w:val="22"/>
            <w:lang w:val="en-US"/>
          </w:rPr>
          <w:tab/>
        </w:r>
        <w:r w:rsidR="001F2D48" w:rsidRPr="00205495">
          <w:rPr>
            <w:rStyle w:val="Hyperlink"/>
            <w:noProof/>
          </w:rPr>
          <w:t>Prezentacijski sloj</w:t>
        </w:r>
        <w:r w:rsidR="001F2D48">
          <w:rPr>
            <w:noProof/>
            <w:webHidden/>
          </w:rPr>
          <w:tab/>
        </w:r>
        <w:r w:rsidR="00EE29D5">
          <w:rPr>
            <w:noProof/>
            <w:webHidden/>
          </w:rPr>
          <w:fldChar w:fldCharType="begin"/>
        </w:r>
        <w:r w:rsidR="001F2D48">
          <w:rPr>
            <w:noProof/>
            <w:webHidden/>
          </w:rPr>
          <w:instrText xml:space="preserve"> PAGEREF _Toc61859347 \h </w:instrText>
        </w:r>
        <w:r w:rsidR="00EE29D5">
          <w:rPr>
            <w:noProof/>
            <w:webHidden/>
          </w:rPr>
        </w:r>
        <w:r w:rsidR="00EE29D5">
          <w:rPr>
            <w:noProof/>
            <w:webHidden/>
          </w:rPr>
          <w:fldChar w:fldCharType="separate"/>
        </w:r>
        <w:r w:rsidR="001F2D48">
          <w:rPr>
            <w:noProof/>
            <w:webHidden/>
          </w:rPr>
          <w:t>11</w:t>
        </w:r>
        <w:r w:rsidR="00EE29D5">
          <w:rPr>
            <w:noProof/>
            <w:webHidden/>
          </w:rPr>
          <w:fldChar w:fldCharType="end"/>
        </w:r>
      </w:hyperlink>
    </w:p>
    <w:p w14:paraId="6CF26BB6"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48" w:history="1">
        <w:r w:rsidR="001F2D48" w:rsidRPr="00205495">
          <w:rPr>
            <w:rStyle w:val="Hyperlink"/>
            <w:noProof/>
          </w:rPr>
          <w:t>3.1.3.</w:t>
        </w:r>
        <w:r w:rsidR="001F2D48">
          <w:rPr>
            <w:rFonts w:asciiTheme="minorHAnsi" w:eastAsiaTheme="minorEastAsia" w:hAnsiTheme="minorHAnsi" w:cstheme="minorBidi"/>
            <w:noProof/>
            <w:sz w:val="22"/>
            <w:szCs w:val="22"/>
            <w:lang w:val="en-US"/>
          </w:rPr>
          <w:tab/>
        </w:r>
        <w:r w:rsidR="001F2D48" w:rsidRPr="00205495">
          <w:rPr>
            <w:rStyle w:val="Hyperlink"/>
            <w:noProof/>
          </w:rPr>
          <w:t>Životni ciklus Aktivnosti</w:t>
        </w:r>
        <w:r w:rsidR="001F2D48">
          <w:rPr>
            <w:noProof/>
            <w:webHidden/>
          </w:rPr>
          <w:tab/>
        </w:r>
        <w:r w:rsidR="00EE29D5">
          <w:rPr>
            <w:noProof/>
            <w:webHidden/>
          </w:rPr>
          <w:fldChar w:fldCharType="begin"/>
        </w:r>
        <w:r w:rsidR="001F2D48">
          <w:rPr>
            <w:noProof/>
            <w:webHidden/>
          </w:rPr>
          <w:instrText xml:space="preserve"> PAGEREF _Toc61859348 \h </w:instrText>
        </w:r>
        <w:r w:rsidR="00EE29D5">
          <w:rPr>
            <w:noProof/>
            <w:webHidden/>
          </w:rPr>
        </w:r>
        <w:r w:rsidR="00EE29D5">
          <w:rPr>
            <w:noProof/>
            <w:webHidden/>
          </w:rPr>
          <w:fldChar w:fldCharType="separate"/>
        </w:r>
        <w:r w:rsidR="001F2D48">
          <w:rPr>
            <w:noProof/>
            <w:webHidden/>
          </w:rPr>
          <w:t>11</w:t>
        </w:r>
        <w:r w:rsidR="00EE29D5">
          <w:rPr>
            <w:noProof/>
            <w:webHidden/>
          </w:rPr>
          <w:fldChar w:fldCharType="end"/>
        </w:r>
      </w:hyperlink>
    </w:p>
    <w:p w14:paraId="2B1B18E2"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49" w:history="1">
        <w:r w:rsidR="001F2D48" w:rsidRPr="00205495">
          <w:rPr>
            <w:rStyle w:val="Hyperlink"/>
            <w:noProof/>
          </w:rPr>
          <w:t>3.2.</w:t>
        </w:r>
        <w:r w:rsidR="001F2D48">
          <w:rPr>
            <w:rFonts w:asciiTheme="minorHAnsi" w:eastAsiaTheme="minorEastAsia" w:hAnsiTheme="minorHAnsi" w:cstheme="minorBidi"/>
            <w:noProof/>
            <w:sz w:val="22"/>
            <w:szCs w:val="22"/>
            <w:lang w:val="en-US"/>
          </w:rPr>
          <w:tab/>
        </w:r>
        <w:r w:rsidR="001F2D48" w:rsidRPr="00205495">
          <w:rPr>
            <w:rStyle w:val="Hyperlink"/>
            <w:i/>
            <w:noProof/>
          </w:rPr>
          <w:t>Entity</w:t>
        </w:r>
        <w:r w:rsidR="001F2D48" w:rsidRPr="00205495">
          <w:rPr>
            <w:rStyle w:val="Hyperlink"/>
            <w:noProof/>
          </w:rPr>
          <w:t xml:space="preserve"> radni okvir</w:t>
        </w:r>
        <w:r w:rsidR="001F2D48">
          <w:rPr>
            <w:noProof/>
            <w:webHidden/>
          </w:rPr>
          <w:tab/>
        </w:r>
        <w:r w:rsidR="00EE29D5">
          <w:rPr>
            <w:noProof/>
            <w:webHidden/>
          </w:rPr>
          <w:fldChar w:fldCharType="begin"/>
        </w:r>
        <w:r w:rsidR="001F2D48">
          <w:rPr>
            <w:noProof/>
            <w:webHidden/>
          </w:rPr>
          <w:instrText xml:space="preserve"> PAGEREF _Toc61859349 \h </w:instrText>
        </w:r>
        <w:r w:rsidR="00EE29D5">
          <w:rPr>
            <w:noProof/>
            <w:webHidden/>
          </w:rPr>
        </w:r>
        <w:r w:rsidR="00EE29D5">
          <w:rPr>
            <w:noProof/>
            <w:webHidden/>
          </w:rPr>
          <w:fldChar w:fldCharType="separate"/>
        </w:r>
        <w:r w:rsidR="001F2D48">
          <w:rPr>
            <w:noProof/>
            <w:webHidden/>
          </w:rPr>
          <w:t>12</w:t>
        </w:r>
        <w:r w:rsidR="00EE29D5">
          <w:rPr>
            <w:noProof/>
            <w:webHidden/>
          </w:rPr>
          <w:fldChar w:fldCharType="end"/>
        </w:r>
      </w:hyperlink>
    </w:p>
    <w:p w14:paraId="49966201"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50" w:history="1">
        <w:r w:rsidR="001F2D48" w:rsidRPr="00205495">
          <w:rPr>
            <w:rStyle w:val="Hyperlink"/>
            <w:noProof/>
          </w:rPr>
          <w:t>3.3.</w:t>
        </w:r>
        <w:r w:rsidR="001F2D48">
          <w:rPr>
            <w:rFonts w:asciiTheme="minorHAnsi" w:eastAsiaTheme="minorEastAsia" w:hAnsiTheme="minorHAnsi" w:cstheme="minorBidi"/>
            <w:noProof/>
            <w:sz w:val="22"/>
            <w:szCs w:val="22"/>
            <w:lang w:val="en-US"/>
          </w:rPr>
          <w:tab/>
        </w:r>
        <w:r w:rsidR="001F2D48" w:rsidRPr="00205495">
          <w:rPr>
            <w:rStyle w:val="Hyperlink"/>
            <w:noProof/>
          </w:rPr>
          <w:t>Microsoft SQL Server</w:t>
        </w:r>
        <w:r w:rsidR="001F2D48">
          <w:rPr>
            <w:noProof/>
            <w:webHidden/>
          </w:rPr>
          <w:tab/>
        </w:r>
        <w:r w:rsidR="00EE29D5">
          <w:rPr>
            <w:noProof/>
            <w:webHidden/>
          </w:rPr>
          <w:fldChar w:fldCharType="begin"/>
        </w:r>
        <w:r w:rsidR="001F2D48">
          <w:rPr>
            <w:noProof/>
            <w:webHidden/>
          </w:rPr>
          <w:instrText xml:space="preserve"> PAGEREF _Toc61859350 \h </w:instrText>
        </w:r>
        <w:r w:rsidR="00EE29D5">
          <w:rPr>
            <w:noProof/>
            <w:webHidden/>
          </w:rPr>
        </w:r>
        <w:r w:rsidR="00EE29D5">
          <w:rPr>
            <w:noProof/>
            <w:webHidden/>
          </w:rPr>
          <w:fldChar w:fldCharType="separate"/>
        </w:r>
        <w:r w:rsidR="001F2D48">
          <w:rPr>
            <w:noProof/>
            <w:webHidden/>
          </w:rPr>
          <w:t>13</w:t>
        </w:r>
        <w:r w:rsidR="00EE29D5">
          <w:rPr>
            <w:noProof/>
            <w:webHidden/>
          </w:rPr>
          <w:fldChar w:fldCharType="end"/>
        </w:r>
      </w:hyperlink>
    </w:p>
    <w:p w14:paraId="293A9A47" w14:textId="77777777" w:rsidR="001F2D48" w:rsidRDefault="00766200">
      <w:pPr>
        <w:pStyle w:val="TOC1"/>
        <w:rPr>
          <w:rFonts w:asciiTheme="minorHAnsi" w:eastAsiaTheme="minorEastAsia" w:hAnsiTheme="minorHAnsi" w:cstheme="minorBidi"/>
          <w:noProof/>
          <w:sz w:val="22"/>
          <w:szCs w:val="22"/>
          <w:lang w:val="en-US"/>
        </w:rPr>
      </w:pPr>
      <w:hyperlink w:anchor="_Toc61859351" w:history="1">
        <w:r w:rsidR="001F2D48" w:rsidRPr="00205495">
          <w:rPr>
            <w:rStyle w:val="Hyperlink"/>
            <w:noProof/>
          </w:rPr>
          <w:t>4.</w:t>
        </w:r>
        <w:r w:rsidR="001F2D48">
          <w:rPr>
            <w:rFonts w:asciiTheme="minorHAnsi" w:eastAsiaTheme="minorEastAsia" w:hAnsiTheme="minorHAnsi" w:cstheme="minorBidi"/>
            <w:noProof/>
            <w:sz w:val="22"/>
            <w:szCs w:val="22"/>
            <w:lang w:val="en-US"/>
          </w:rPr>
          <w:tab/>
        </w:r>
        <w:r w:rsidR="001F2D48" w:rsidRPr="00205495">
          <w:rPr>
            <w:rStyle w:val="Hyperlink"/>
            <w:noProof/>
          </w:rPr>
          <w:t>Arhitektura sustava</w:t>
        </w:r>
        <w:r w:rsidR="001F2D48">
          <w:rPr>
            <w:noProof/>
            <w:webHidden/>
          </w:rPr>
          <w:tab/>
        </w:r>
        <w:r w:rsidR="00EE29D5">
          <w:rPr>
            <w:noProof/>
            <w:webHidden/>
          </w:rPr>
          <w:fldChar w:fldCharType="begin"/>
        </w:r>
        <w:r w:rsidR="001F2D48">
          <w:rPr>
            <w:noProof/>
            <w:webHidden/>
          </w:rPr>
          <w:instrText xml:space="preserve"> PAGEREF _Toc61859351 \h </w:instrText>
        </w:r>
        <w:r w:rsidR="00EE29D5">
          <w:rPr>
            <w:noProof/>
            <w:webHidden/>
          </w:rPr>
        </w:r>
        <w:r w:rsidR="00EE29D5">
          <w:rPr>
            <w:noProof/>
            <w:webHidden/>
          </w:rPr>
          <w:fldChar w:fldCharType="separate"/>
        </w:r>
        <w:r w:rsidR="001F2D48">
          <w:rPr>
            <w:noProof/>
            <w:webHidden/>
          </w:rPr>
          <w:t>15</w:t>
        </w:r>
        <w:r w:rsidR="00EE29D5">
          <w:rPr>
            <w:noProof/>
            <w:webHidden/>
          </w:rPr>
          <w:fldChar w:fldCharType="end"/>
        </w:r>
      </w:hyperlink>
    </w:p>
    <w:p w14:paraId="483D6E6F"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52" w:history="1">
        <w:r w:rsidR="001F2D48" w:rsidRPr="00205495">
          <w:rPr>
            <w:rStyle w:val="Hyperlink"/>
            <w:noProof/>
          </w:rPr>
          <w:t>4.1.</w:t>
        </w:r>
        <w:r w:rsidR="001F2D48">
          <w:rPr>
            <w:rFonts w:asciiTheme="minorHAnsi" w:eastAsiaTheme="minorEastAsia" w:hAnsiTheme="minorHAnsi" w:cstheme="minorBidi"/>
            <w:noProof/>
            <w:sz w:val="22"/>
            <w:szCs w:val="22"/>
            <w:lang w:val="en-US"/>
          </w:rPr>
          <w:tab/>
        </w:r>
        <w:r w:rsidR="001F2D48" w:rsidRPr="00205495">
          <w:rPr>
            <w:rStyle w:val="Hyperlink"/>
            <w:noProof/>
          </w:rPr>
          <w:t>Poslužiteljski sloj</w:t>
        </w:r>
        <w:r w:rsidR="001F2D48">
          <w:rPr>
            <w:noProof/>
            <w:webHidden/>
          </w:rPr>
          <w:tab/>
        </w:r>
        <w:r w:rsidR="00EE29D5">
          <w:rPr>
            <w:noProof/>
            <w:webHidden/>
          </w:rPr>
          <w:fldChar w:fldCharType="begin"/>
        </w:r>
        <w:r w:rsidR="001F2D48">
          <w:rPr>
            <w:noProof/>
            <w:webHidden/>
          </w:rPr>
          <w:instrText xml:space="preserve"> PAGEREF _Toc61859352 \h </w:instrText>
        </w:r>
        <w:r w:rsidR="00EE29D5">
          <w:rPr>
            <w:noProof/>
            <w:webHidden/>
          </w:rPr>
        </w:r>
        <w:r w:rsidR="00EE29D5">
          <w:rPr>
            <w:noProof/>
            <w:webHidden/>
          </w:rPr>
          <w:fldChar w:fldCharType="separate"/>
        </w:r>
        <w:r w:rsidR="001F2D48">
          <w:rPr>
            <w:noProof/>
            <w:webHidden/>
          </w:rPr>
          <w:t>16</w:t>
        </w:r>
        <w:r w:rsidR="00EE29D5">
          <w:rPr>
            <w:noProof/>
            <w:webHidden/>
          </w:rPr>
          <w:fldChar w:fldCharType="end"/>
        </w:r>
      </w:hyperlink>
    </w:p>
    <w:p w14:paraId="77C26D97"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53" w:history="1">
        <w:r w:rsidR="001F2D48" w:rsidRPr="00205495">
          <w:rPr>
            <w:rStyle w:val="Hyperlink"/>
            <w:noProof/>
          </w:rPr>
          <w:t>4.1.1.</w:t>
        </w:r>
        <w:r w:rsidR="001F2D48">
          <w:rPr>
            <w:rFonts w:asciiTheme="minorHAnsi" w:eastAsiaTheme="minorEastAsia" w:hAnsiTheme="minorHAnsi" w:cstheme="minorBidi"/>
            <w:noProof/>
            <w:sz w:val="22"/>
            <w:szCs w:val="22"/>
            <w:lang w:val="en-US"/>
          </w:rPr>
          <w:tab/>
        </w:r>
        <w:r w:rsidR="001F2D48" w:rsidRPr="00205495">
          <w:rPr>
            <w:rStyle w:val="Hyperlink"/>
            <w:noProof/>
          </w:rPr>
          <w:t>Baza podataka</w:t>
        </w:r>
        <w:r w:rsidR="001F2D48">
          <w:rPr>
            <w:noProof/>
            <w:webHidden/>
          </w:rPr>
          <w:tab/>
        </w:r>
        <w:r w:rsidR="00EE29D5">
          <w:rPr>
            <w:noProof/>
            <w:webHidden/>
          </w:rPr>
          <w:fldChar w:fldCharType="begin"/>
        </w:r>
        <w:r w:rsidR="001F2D48">
          <w:rPr>
            <w:noProof/>
            <w:webHidden/>
          </w:rPr>
          <w:instrText xml:space="preserve"> PAGEREF _Toc61859353 \h </w:instrText>
        </w:r>
        <w:r w:rsidR="00EE29D5">
          <w:rPr>
            <w:noProof/>
            <w:webHidden/>
          </w:rPr>
        </w:r>
        <w:r w:rsidR="00EE29D5">
          <w:rPr>
            <w:noProof/>
            <w:webHidden/>
          </w:rPr>
          <w:fldChar w:fldCharType="separate"/>
        </w:r>
        <w:r w:rsidR="001F2D48">
          <w:rPr>
            <w:noProof/>
            <w:webHidden/>
          </w:rPr>
          <w:t>17</w:t>
        </w:r>
        <w:r w:rsidR="00EE29D5">
          <w:rPr>
            <w:noProof/>
            <w:webHidden/>
          </w:rPr>
          <w:fldChar w:fldCharType="end"/>
        </w:r>
      </w:hyperlink>
    </w:p>
    <w:p w14:paraId="78F32ED1"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54" w:history="1">
        <w:r w:rsidR="001F2D48" w:rsidRPr="00205495">
          <w:rPr>
            <w:rStyle w:val="Hyperlink"/>
            <w:noProof/>
          </w:rPr>
          <w:t>4.1.2.</w:t>
        </w:r>
        <w:r w:rsidR="001F2D48">
          <w:rPr>
            <w:rFonts w:asciiTheme="minorHAnsi" w:eastAsiaTheme="minorEastAsia" w:hAnsiTheme="minorHAnsi" w:cstheme="minorBidi"/>
            <w:noProof/>
            <w:sz w:val="22"/>
            <w:szCs w:val="22"/>
            <w:lang w:val="en-US"/>
          </w:rPr>
          <w:tab/>
        </w:r>
        <w:r w:rsidR="001F2D48" w:rsidRPr="00205495">
          <w:rPr>
            <w:rStyle w:val="Hyperlink"/>
            <w:noProof/>
          </w:rPr>
          <w:t>Web servis</w:t>
        </w:r>
        <w:r w:rsidR="001F2D48">
          <w:rPr>
            <w:noProof/>
            <w:webHidden/>
          </w:rPr>
          <w:tab/>
        </w:r>
        <w:r w:rsidR="00EE29D5">
          <w:rPr>
            <w:noProof/>
            <w:webHidden/>
          </w:rPr>
          <w:fldChar w:fldCharType="begin"/>
        </w:r>
        <w:r w:rsidR="001F2D48">
          <w:rPr>
            <w:noProof/>
            <w:webHidden/>
          </w:rPr>
          <w:instrText xml:space="preserve"> PAGEREF _Toc61859354 \h </w:instrText>
        </w:r>
        <w:r w:rsidR="00EE29D5">
          <w:rPr>
            <w:noProof/>
            <w:webHidden/>
          </w:rPr>
        </w:r>
        <w:r w:rsidR="00EE29D5">
          <w:rPr>
            <w:noProof/>
            <w:webHidden/>
          </w:rPr>
          <w:fldChar w:fldCharType="separate"/>
        </w:r>
        <w:r w:rsidR="001F2D48">
          <w:rPr>
            <w:noProof/>
            <w:webHidden/>
          </w:rPr>
          <w:t>20</w:t>
        </w:r>
        <w:r w:rsidR="00EE29D5">
          <w:rPr>
            <w:noProof/>
            <w:webHidden/>
          </w:rPr>
          <w:fldChar w:fldCharType="end"/>
        </w:r>
      </w:hyperlink>
    </w:p>
    <w:p w14:paraId="2457F699"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55" w:history="1">
        <w:r w:rsidR="001F2D48" w:rsidRPr="00205495">
          <w:rPr>
            <w:rStyle w:val="Hyperlink"/>
            <w:noProof/>
          </w:rPr>
          <w:t>4.2.</w:t>
        </w:r>
        <w:r w:rsidR="001F2D48">
          <w:rPr>
            <w:rFonts w:asciiTheme="minorHAnsi" w:eastAsiaTheme="minorEastAsia" w:hAnsiTheme="minorHAnsi" w:cstheme="minorBidi"/>
            <w:noProof/>
            <w:sz w:val="22"/>
            <w:szCs w:val="22"/>
            <w:lang w:val="en-US"/>
          </w:rPr>
          <w:tab/>
        </w:r>
        <w:r w:rsidR="001F2D48" w:rsidRPr="00205495">
          <w:rPr>
            <w:rStyle w:val="Hyperlink"/>
            <w:noProof/>
          </w:rPr>
          <w:t>Klijentski sloj</w:t>
        </w:r>
        <w:r w:rsidR="001F2D48">
          <w:rPr>
            <w:noProof/>
            <w:webHidden/>
          </w:rPr>
          <w:tab/>
        </w:r>
        <w:r w:rsidR="00EE29D5">
          <w:rPr>
            <w:noProof/>
            <w:webHidden/>
          </w:rPr>
          <w:fldChar w:fldCharType="begin"/>
        </w:r>
        <w:r w:rsidR="001F2D48">
          <w:rPr>
            <w:noProof/>
            <w:webHidden/>
          </w:rPr>
          <w:instrText xml:space="preserve"> PAGEREF _Toc61859355 \h </w:instrText>
        </w:r>
        <w:r w:rsidR="00EE29D5">
          <w:rPr>
            <w:noProof/>
            <w:webHidden/>
          </w:rPr>
        </w:r>
        <w:r w:rsidR="00EE29D5">
          <w:rPr>
            <w:noProof/>
            <w:webHidden/>
          </w:rPr>
          <w:fldChar w:fldCharType="separate"/>
        </w:r>
        <w:r w:rsidR="001F2D48">
          <w:rPr>
            <w:noProof/>
            <w:webHidden/>
          </w:rPr>
          <w:t>22</w:t>
        </w:r>
        <w:r w:rsidR="00EE29D5">
          <w:rPr>
            <w:noProof/>
            <w:webHidden/>
          </w:rPr>
          <w:fldChar w:fldCharType="end"/>
        </w:r>
      </w:hyperlink>
    </w:p>
    <w:p w14:paraId="5D9C09FF"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56" w:history="1">
        <w:r w:rsidR="001F2D48" w:rsidRPr="00205495">
          <w:rPr>
            <w:rStyle w:val="Hyperlink"/>
            <w:noProof/>
          </w:rPr>
          <w:t>4.2.1.</w:t>
        </w:r>
        <w:r w:rsidR="001F2D48">
          <w:rPr>
            <w:rFonts w:asciiTheme="minorHAnsi" w:eastAsiaTheme="minorEastAsia" w:hAnsiTheme="minorHAnsi" w:cstheme="minorBidi"/>
            <w:noProof/>
            <w:sz w:val="22"/>
            <w:szCs w:val="22"/>
            <w:lang w:val="en-US"/>
          </w:rPr>
          <w:tab/>
        </w:r>
        <w:r w:rsidR="001F2D48" w:rsidRPr="00205495">
          <w:rPr>
            <w:rStyle w:val="Hyperlink"/>
            <w:noProof/>
          </w:rPr>
          <w:t>Komunikacija aplikacije s web servisom</w:t>
        </w:r>
        <w:r w:rsidR="001F2D48">
          <w:rPr>
            <w:noProof/>
            <w:webHidden/>
          </w:rPr>
          <w:tab/>
        </w:r>
        <w:r w:rsidR="00EE29D5">
          <w:rPr>
            <w:noProof/>
            <w:webHidden/>
          </w:rPr>
          <w:fldChar w:fldCharType="begin"/>
        </w:r>
        <w:r w:rsidR="001F2D48">
          <w:rPr>
            <w:noProof/>
            <w:webHidden/>
          </w:rPr>
          <w:instrText xml:space="preserve"> PAGEREF _Toc61859356 \h </w:instrText>
        </w:r>
        <w:r w:rsidR="00EE29D5">
          <w:rPr>
            <w:noProof/>
            <w:webHidden/>
          </w:rPr>
        </w:r>
        <w:r w:rsidR="00EE29D5">
          <w:rPr>
            <w:noProof/>
            <w:webHidden/>
          </w:rPr>
          <w:fldChar w:fldCharType="separate"/>
        </w:r>
        <w:r w:rsidR="001F2D48">
          <w:rPr>
            <w:noProof/>
            <w:webHidden/>
          </w:rPr>
          <w:t>23</w:t>
        </w:r>
        <w:r w:rsidR="00EE29D5">
          <w:rPr>
            <w:noProof/>
            <w:webHidden/>
          </w:rPr>
          <w:fldChar w:fldCharType="end"/>
        </w:r>
      </w:hyperlink>
    </w:p>
    <w:p w14:paraId="4638613D" w14:textId="77777777" w:rsidR="001F2D48" w:rsidRDefault="00766200">
      <w:pPr>
        <w:pStyle w:val="TOC1"/>
        <w:rPr>
          <w:rFonts w:asciiTheme="minorHAnsi" w:eastAsiaTheme="minorEastAsia" w:hAnsiTheme="minorHAnsi" w:cstheme="minorBidi"/>
          <w:noProof/>
          <w:sz w:val="22"/>
          <w:szCs w:val="22"/>
          <w:lang w:val="en-US"/>
        </w:rPr>
      </w:pPr>
      <w:hyperlink w:anchor="_Toc61859357" w:history="1">
        <w:r w:rsidR="001F2D48" w:rsidRPr="00205495">
          <w:rPr>
            <w:rStyle w:val="Hyperlink"/>
            <w:noProof/>
          </w:rPr>
          <w:t>5.</w:t>
        </w:r>
        <w:r w:rsidR="001F2D48">
          <w:rPr>
            <w:rFonts w:asciiTheme="minorHAnsi" w:eastAsiaTheme="minorEastAsia" w:hAnsiTheme="minorHAnsi" w:cstheme="minorBidi"/>
            <w:noProof/>
            <w:sz w:val="22"/>
            <w:szCs w:val="22"/>
            <w:lang w:val="en-US"/>
          </w:rPr>
          <w:tab/>
        </w:r>
        <w:r w:rsidR="001F2D48" w:rsidRPr="00205495">
          <w:rPr>
            <w:rStyle w:val="Hyperlink"/>
            <w:noProof/>
          </w:rPr>
          <w:t>Implementacija programskog rješenja</w:t>
        </w:r>
        <w:r w:rsidR="001F2D48">
          <w:rPr>
            <w:noProof/>
            <w:webHidden/>
          </w:rPr>
          <w:tab/>
        </w:r>
        <w:r w:rsidR="00EE29D5">
          <w:rPr>
            <w:noProof/>
            <w:webHidden/>
          </w:rPr>
          <w:fldChar w:fldCharType="begin"/>
        </w:r>
        <w:r w:rsidR="001F2D48">
          <w:rPr>
            <w:noProof/>
            <w:webHidden/>
          </w:rPr>
          <w:instrText xml:space="preserve"> PAGEREF _Toc61859357 \h </w:instrText>
        </w:r>
        <w:r w:rsidR="00EE29D5">
          <w:rPr>
            <w:noProof/>
            <w:webHidden/>
          </w:rPr>
        </w:r>
        <w:r w:rsidR="00EE29D5">
          <w:rPr>
            <w:noProof/>
            <w:webHidden/>
          </w:rPr>
          <w:fldChar w:fldCharType="separate"/>
        </w:r>
        <w:r w:rsidR="001F2D48">
          <w:rPr>
            <w:noProof/>
            <w:webHidden/>
          </w:rPr>
          <w:t>24</w:t>
        </w:r>
        <w:r w:rsidR="00EE29D5">
          <w:rPr>
            <w:noProof/>
            <w:webHidden/>
          </w:rPr>
          <w:fldChar w:fldCharType="end"/>
        </w:r>
      </w:hyperlink>
    </w:p>
    <w:p w14:paraId="7BF746AF"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58" w:history="1">
        <w:r w:rsidR="001F2D48" w:rsidRPr="00205495">
          <w:rPr>
            <w:rStyle w:val="Hyperlink"/>
            <w:noProof/>
          </w:rPr>
          <w:t>5.1.</w:t>
        </w:r>
        <w:r w:rsidR="001F2D48">
          <w:rPr>
            <w:rFonts w:asciiTheme="minorHAnsi" w:eastAsiaTheme="minorEastAsia" w:hAnsiTheme="minorHAnsi" w:cstheme="minorBidi"/>
            <w:noProof/>
            <w:sz w:val="22"/>
            <w:szCs w:val="22"/>
            <w:lang w:val="en-US"/>
          </w:rPr>
          <w:tab/>
        </w:r>
        <w:r w:rsidR="001F2D48" w:rsidRPr="00205495">
          <w:rPr>
            <w:rStyle w:val="Hyperlink"/>
            <w:noProof/>
          </w:rPr>
          <w:t>Servisni dio sustava</w:t>
        </w:r>
        <w:r w:rsidR="001F2D48">
          <w:rPr>
            <w:noProof/>
            <w:webHidden/>
          </w:rPr>
          <w:tab/>
        </w:r>
        <w:r w:rsidR="00EE29D5">
          <w:rPr>
            <w:noProof/>
            <w:webHidden/>
          </w:rPr>
          <w:fldChar w:fldCharType="begin"/>
        </w:r>
        <w:r w:rsidR="001F2D48">
          <w:rPr>
            <w:noProof/>
            <w:webHidden/>
          </w:rPr>
          <w:instrText xml:space="preserve"> PAGEREF _Toc61859358 \h </w:instrText>
        </w:r>
        <w:r w:rsidR="00EE29D5">
          <w:rPr>
            <w:noProof/>
            <w:webHidden/>
          </w:rPr>
        </w:r>
        <w:r w:rsidR="00EE29D5">
          <w:rPr>
            <w:noProof/>
            <w:webHidden/>
          </w:rPr>
          <w:fldChar w:fldCharType="separate"/>
        </w:r>
        <w:r w:rsidR="001F2D48">
          <w:rPr>
            <w:noProof/>
            <w:webHidden/>
          </w:rPr>
          <w:t>24</w:t>
        </w:r>
        <w:r w:rsidR="00EE29D5">
          <w:rPr>
            <w:noProof/>
            <w:webHidden/>
          </w:rPr>
          <w:fldChar w:fldCharType="end"/>
        </w:r>
      </w:hyperlink>
    </w:p>
    <w:p w14:paraId="585FAC7F"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59" w:history="1">
        <w:r w:rsidR="001F2D48" w:rsidRPr="00205495">
          <w:rPr>
            <w:rStyle w:val="Hyperlink"/>
            <w:noProof/>
          </w:rPr>
          <w:t>5.1.1.</w:t>
        </w:r>
        <w:r w:rsidR="001F2D48">
          <w:rPr>
            <w:rFonts w:asciiTheme="minorHAnsi" w:eastAsiaTheme="minorEastAsia" w:hAnsiTheme="minorHAnsi" w:cstheme="minorBidi"/>
            <w:noProof/>
            <w:sz w:val="22"/>
            <w:szCs w:val="22"/>
            <w:lang w:val="en-US"/>
          </w:rPr>
          <w:tab/>
        </w:r>
        <w:r w:rsidR="001F2D48" w:rsidRPr="00205495">
          <w:rPr>
            <w:rStyle w:val="Hyperlink"/>
            <w:noProof/>
          </w:rPr>
          <w:t>Baza podataka</w:t>
        </w:r>
        <w:r w:rsidR="001F2D48">
          <w:rPr>
            <w:noProof/>
            <w:webHidden/>
          </w:rPr>
          <w:tab/>
        </w:r>
        <w:r w:rsidR="00EE29D5">
          <w:rPr>
            <w:noProof/>
            <w:webHidden/>
          </w:rPr>
          <w:fldChar w:fldCharType="begin"/>
        </w:r>
        <w:r w:rsidR="001F2D48">
          <w:rPr>
            <w:noProof/>
            <w:webHidden/>
          </w:rPr>
          <w:instrText xml:space="preserve"> PAGEREF _Toc61859359 \h </w:instrText>
        </w:r>
        <w:r w:rsidR="00EE29D5">
          <w:rPr>
            <w:noProof/>
            <w:webHidden/>
          </w:rPr>
        </w:r>
        <w:r w:rsidR="00EE29D5">
          <w:rPr>
            <w:noProof/>
            <w:webHidden/>
          </w:rPr>
          <w:fldChar w:fldCharType="separate"/>
        </w:r>
        <w:r w:rsidR="001F2D48">
          <w:rPr>
            <w:noProof/>
            <w:webHidden/>
          </w:rPr>
          <w:t>24</w:t>
        </w:r>
        <w:r w:rsidR="00EE29D5">
          <w:rPr>
            <w:noProof/>
            <w:webHidden/>
          </w:rPr>
          <w:fldChar w:fldCharType="end"/>
        </w:r>
      </w:hyperlink>
    </w:p>
    <w:p w14:paraId="696966F7"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60" w:history="1">
        <w:r w:rsidR="001F2D48" w:rsidRPr="00205495">
          <w:rPr>
            <w:rStyle w:val="Hyperlink"/>
            <w:noProof/>
          </w:rPr>
          <w:t>5.1.2.</w:t>
        </w:r>
        <w:r w:rsidR="001F2D48">
          <w:rPr>
            <w:rFonts w:asciiTheme="minorHAnsi" w:eastAsiaTheme="minorEastAsia" w:hAnsiTheme="minorHAnsi" w:cstheme="minorBidi"/>
            <w:noProof/>
            <w:sz w:val="22"/>
            <w:szCs w:val="22"/>
            <w:lang w:val="en-US"/>
          </w:rPr>
          <w:tab/>
        </w:r>
        <w:r w:rsidR="001F2D48" w:rsidRPr="00205495">
          <w:rPr>
            <w:rStyle w:val="Hyperlink"/>
            <w:noProof/>
          </w:rPr>
          <w:t>Web servis</w:t>
        </w:r>
        <w:r w:rsidR="001F2D48">
          <w:rPr>
            <w:noProof/>
            <w:webHidden/>
          </w:rPr>
          <w:tab/>
        </w:r>
        <w:r w:rsidR="00EE29D5">
          <w:rPr>
            <w:noProof/>
            <w:webHidden/>
          </w:rPr>
          <w:fldChar w:fldCharType="begin"/>
        </w:r>
        <w:r w:rsidR="001F2D48">
          <w:rPr>
            <w:noProof/>
            <w:webHidden/>
          </w:rPr>
          <w:instrText xml:space="preserve"> PAGEREF _Toc61859360 \h </w:instrText>
        </w:r>
        <w:r w:rsidR="00EE29D5">
          <w:rPr>
            <w:noProof/>
            <w:webHidden/>
          </w:rPr>
        </w:r>
        <w:r w:rsidR="00EE29D5">
          <w:rPr>
            <w:noProof/>
            <w:webHidden/>
          </w:rPr>
          <w:fldChar w:fldCharType="separate"/>
        </w:r>
        <w:r w:rsidR="001F2D48">
          <w:rPr>
            <w:noProof/>
            <w:webHidden/>
          </w:rPr>
          <w:t>27</w:t>
        </w:r>
        <w:r w:rsidR="00EE29D5">
          <w:rPr>
            <w:noProof/>
            <w:webHidden/>
          </w:rPr>
          <w:fldChar w:fldCharType="end"/>
        </w:r>
      </w:hyperlink>
    </w:p>
    <w:p w14:paraId="0BA001FA" w14:textId="77777777" w:rsidR="001F2D48" w:rsidRDefault="00766200">
      <w:pPr>
        <w:pStyle w:val="TOC2"/>
        <w:tabs>
          <w:tab w:val="left" w:pos="960"/>
          <w:tab w:val="right" w:leader="dot" w:pos="8778"/>
        </w:tabs>
        <w:rPr>
          <w:rFonts w:asciiTheme="minorHAnsi" w:eastAsiaTheme="minorEastAsia" w:hAnsiTheme="minorHAnsi" w:cstheme="minorBidi"/>
          <w:noProof/>
          <w:sz w:val="22"/>
          <w:szCs w:val="22"/>
          <w:lang w:val="en-US"/>
        </w:rPr>
      </w:pPr>
      <w:hyperlink w:anchor="_Toc61859361" w:history="1">
        <w:r w:rsidR="001F2D48" w:rsidRPr="00205495">
          <w:rPr>
            <w:rStyle w:val="Hyperlink"/>
            <w:noProof/>
          </w:rPr>
          <w:t>5.2.</w:t>
        </w:r>
        <w:r w:rsidR="001F2D48">
          <w:rPr>
            <w:rFonts w:asciiTheme="minorHAnsi" w:eastAsiaTheme="minorEastAsia" w:hAnsiTheme="minorHAnsi" w:cstheme="minorBidi"/>
            <w:noProof/>
            <w:sz w:val="22"/>
            <w:szCs w:val="22"/>
            <w:lang w:val="en-US"/>
          </w:rPr>
          <w:tab/>
        </w:r>
        <w:r w:rsidR="001F2D48" w:rsidRPr="00205495">
          <w:rPr>
            <w:rStyle w:val="Hyperlink"/>
            <w:noProof/>
          </w:rPr>
          <w:t>Klijentski dio sustava</w:t>
        </w:r>
        <w:r w:rsidR="001F2D48">
          <w:rPr>
            <w:noProof/>
            <w:webHidden/>
          </w:rPr>
          <w:tab/>
        </w:r>
        <w:r w:rsidR="00EE29D5">
          <w:rPr>
            <w:noProof/>
            <w:webHidden/>
          </w:rPr>
          <w:fldChar w:fldCharType="begin"/>
        </w:r>
        <w:r w:rsidR="001F2D48">
          <w:rPr>
            <w:noProof/>
            <w:webHidden/>
          </w:rPr>
          <w:instrText xml:space="preserve"> PAGEREF _Toc61859361 \h </w:instrText>
        </w:r>
        <w:r w:rsidR="00EE29D5">
          <w:rPr>
            <w:noProof/>
            <w:webHidden/>
          </w:rPr>
        </w:r>
        <w:r w:rsidR="00EE29D5">
          <w:rPr>
            <w:noProof/>
            <w:webHidden/>
          </w:rPr>
          <w:fldChar w:fldCharType="separate"/>
        </w:r>
        <w:r w:rsidR="001F2D48">
          <w:rPr>
            <w:noProof/>
            <w:webHidden/>
          </w:rPr>
          <w:t>33</w:t>
        </w:r>
        <w:r w:rsidR="00EE29D5">
          <w:rPr>
            <w:noProof/>
            <w:webHidden/>
          </w:rPr>
          <w:fldChar w:fldCharType="end"/>
        </w:r>
      </w:hyperlink>
    </w:p>
    <w:p w14:paraId="14788B0C"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62" w:history="1">
        <w:r w:rsidR="001F2D48" w:rsidRPr="00205495">
          <w:rPr>
            <w:rStyle w:val="Hyperlink"/>
            <w:noProof/>
          </w:rPr>
          <w:t>5.2.1.</w:t>
        </w:r>
        <w:r w:rsidR="001F2D48">
          <w:rPr>
            <w:rFonts w:asciiTheme="minorHAnsi" w:eastAsiaTheme="minorEastAsia" w:hAnsiTheme="minorHAnsi" w:cstheme="minorBidi"/>
            <w:noProof/>
            <w:sz w:val="22"/>
            <w:szCs w:val="22"/>
            <w:lang w:val="en-US"/>
          </w:rPr>
          <w:tab/>
        </w:r>
        <w:r w:rsidR="001F2D48" w:rsidRPr="00205495">
          <w:rPr>
            <w:rStyle w:val="Hyperlink"/>
            <w:noProof/>
          </w:rPr>
          <w:t>Funkcionalnosti mobilne aplikacije</w:t>
        </w:r>
        <w:r w:rsidR="001F2D48">
          <w:rPr>
            <w:noProof/>
            <w:webHidden/>
          </w:rPr>
          <w:tab/>
        </w:r>
        <w:r w:rsidR="00EE29D5">
          <w:rPr>
            <w:noProof/>
            <w:webHidden/>
          </w:rPr>
          <w:fldChar w:fldCharType="begin"/>
        </w:r>
        <w:r w:rsidR="001F2D48">
          <w:rPr>
            <w:noProof/>
            <w:webHidden/>
          </w:rPr>
          <w:instrText xml:space="preserve"> PAGEREF _Toc61859362 \h </w:instrText>
        </w:r>
        <w:r w:rsidR="00EE29D5">
          <w:rPr>
            <w:noProof/>
            <w:webHidden/>
          </w:rPr>
        </w:r>
        <w:r w:rsidR="00EE29D5">
          <w:rPr>
            <w:noProof/>
            <w:webHidden/>
          </w:rPr>
          <w:fldChar w:fldCharType="separate"/>
        </w:r>
        <w:r w:rsidR="001F2D48">
          <w:rPr>
            <w:noProof/>
            <w:webHidden/>
          </w:rPr>
          <w:t>33</w:t>
        </w:r>
        <w:r w:rsidR="00EE29D5">
          <w:rPr>
            <w:noProof/>
            <w:webHidden/>
          </w:rPr>
          <w:fldChar w:fldCharType="end"/>
        </w:r>
      </w:hyperlink>
    </w:p>
    <w:p w14:paraId="6F7AF9D0" w14:textId="77777777" w:rsidR="001F2D48" w:rsidRDefault="00766200">
      <w:pPr>
        <w:pStyle w:val="TOC3"/>
        <w:tabs>
          <w:tab w:val="left" w:pos="1440"/>
          <w:tab w:val="right" w:leader="dot" w:pos="8778"/>
        </w:tabs>
        <w:rPr>
          <w:rFonts w:asciiTheme="minorHAnsi" w:eastAsiaTheme="minorEastAsia" w:hAnsiTheme="minorHAnsi" w:cstheme="minorBidi"/>
          <w:noProof/>
          <w:sz w:val="22"/>
          <w:szCs w:val="22"/>
          <w:lang w:val="en-US"/>
        </w:rPr>
      </w:pPr>
      <w:hyperlink w:anchor="_Toc61859363" w:history="1">
        <w:r w:rsidR="001F2D48" w:rsidRPr="00205495">
          <w:rPr>
            <w:rStyle w:val="Hyperlink"/>
            <w:noProof/>
          </w:rPr>
          <w:t>5.2.2.</w:t>
        </w:r>
        <w:r w:rsidR="001F2D48">
          <w:rPr>
            <w:rFonts w:asciiTheme="minorHAnsi" w:eastAsiaTheme="minorEastAsia" w:hAnsiTheme="minorHAnsi" w:cstheme="minorBidi"/>
            <w:noProof/>
            <w:sz w:val="22"/>
            <w:szCs w:val="22"/>
            <w:lang w:val="en-US"/>
          </w:rPr>
          <w:tab/>
        </w:r>
        <w:r w:rsidR="001F2D48" w:rsidRPr="00205495">
          <w:rPr>
            <w:rStyle w:val="Hyperlink"/>
            <w:noProof/>
          </w:rPr>
          <w:t>Opis korisnika</w:t>
        </w:r>
        <w:r w:rsidR="001F2D48">
          <w:rPr>
            <w:noProof/>
            <w:webHidden/>
          </w:rPr>
          <w:tab/>
        </w:r>
        <w:r w:rsidR="00EE29D5">
          <w:rPr>
            <w:noProof/>
            <w:webHidden/>
          </w:rPr>
          <w:fldChar w:fldCharType="begin"/>
        </w:r>
        <w:r w:rsidR="001F2D48">
          <w:rPr>
            <w:noProof/>
            <w:webHidden/>
          </w:rPr>
          <w:instrText xml:space="preserve"> PAGEREF _Toc61859363 \h </w:instrText>
        </w:r>
        <w:r w:rsidR="00EE29D5">
          <w:rPr>
            <w:noProof/>
            <w:webHidden/>
          </w:rPr>
        </w:r>
        <w:r w:rsidR="00EE29D5">
          <w:rPr>
            <w:noProof/>
            <w:webHidden/>
          </w:rPr>
          <w:fldChar w:fldCharType="separate"/>
        </w:r>
        <w:r w:rsidR="001F2D48">
          <w:rPr>
            <w:noProof/>
            <w:webHidden/>
          </w:rPr>
          <w:t>43</w:t>
        </w:r>
        <w:r w:rsidR="00EE29D5">
          <w:rPr>
            <w:noProof/>
            <w:webHidden/>
          </w:rPr>
          <w:fldChar w:fldCharType="end"/>
        </w:r>
      </w:hyperlink>
    </w:p>
    <w:p w14:paraId="5BCE9214" w14:textId="77777777" w:rsidR="001F2D48" w:rsidRDefault="00766200">
      <w:pPr>
        <w:pStyle w:val="TOC1"/>
        <w:rPr>
          <w:rFonts w:asciiTheme="minorHAnsi" w:eastAsiaTheme="minorEastAsia" w:hAnsiTheme="minorHAnsi" w:cstheme="minorBidi"/>
          <w:noProof/>
          <w:sz w:val="22"/>
          <w:szCs w:val="22"/>
          <w:lang w:val="en-US"/>
        </w:rPr>
      </w:pPr>
      <w:hyperlink w:anchor="_Toc61859364" w:history="1">
        <w:r w:rsidR="001F2D48" w:rsidRPr="00205495">
          <w:rPr>
            <w:rStyle w:val="Hyperlink"/>
            <w:noProof/>
          </w:rPr>
          <w:t>6.</w:t>
        </w:r>
        <w:r w:rsidR="001F2D48">
          <w:rPr>
            <w:rFonts w:asciiTheme="minorHAnsi" w:eastAsiaTheme="minorEastAsia" w:hAnsiTheme="minorHAnsi" w:cstheme="minorBidi"/>
            <w:noProof/>
            <w:sz w:val="22"/>
            <w:szCs w:val="22"/>
            <w:lang w:val="en-US"/>
          </w:rPr>
          <w:tab/>
        </w:r>
        <w:r w:rsidR="001F2D48" w:rsidRPr="00205495">
          <w:rPr>
            <w:rStyle w:val="Hyperlink"/>
            <w:noProof/>
          </w:rPr>
          <w:t>Analiza uspješnosti aplikacija nakon produkcije</w:t>
        </w:r>
        <w:r w:rsidR="001F2D48">
          <w:rPr>
            <w:noProof/>
            <w:webHidden/>
          </w:rPr>
          <w:tab/>
        </w:r>
        <w:r w:rsidR="00EE29D5">
          <w:rPr>
            <w:noProof/>
            <w:webHidden/>
          </w:rPr>
          <w:fldChar w:fldCharType="begin"/>
        </w:r>
        <w:r w:rsidR="001F2D48">
          <w:rPr>
            <w:noProof/>
            <w:webHidden/>
          </w:rPr>
          <w:instrText xml:space="preserve"> PAGEREF _Toc61859364 \h </w:instrText>
        </w:r>
        <w:r w:rsidR="00EE29D5">
          <w:rPr>
            <w:noProof/>
            <w:webHidden/>
          </w:rPr>
        </w:r>
        <w:r w:rsidR="00EE29D5">
          <w:rPr>
            <w:noProof/>
            <w:webHidden/>
          </w:rPr>
          <w:fldChar w:fldCharType="separate"/>
        </w:r>
        <w:r w:rsidR="001F2D48">
          <w:rPr>
            <w:noProof/>
            <w:webHidden/>
          </w:rPr>
          <w:t>45</w:t>
        </w:r>
        <w:r w:rsidR="00EE29D5">
          <w:rPr>
            <w:noProof/>
            <w:webHidden/>
          </w:rPr>
          <w:fldChar w:fldCharType="end"/>
        </w:r>
      </w:hyperlink>
    </w:p>
    <w:p w14:paraId="1EC6EA4D" w14:textId="77777777" w:rsidR="001F2D48" w:rsidRDefault="00766200">
      <w:pPr>
        <w:pStyle w:val="TOC1"/>
        <w:rPr>
          <w:rFonts w:asciiTheme="minorHAnsi" w:eastAsiaTheme="minorEastAsia" w:hAnsiTheme="minorHAnsi" w:cstheme="minorBidi"/>
          <w:noProof/>
          <w:sz w:val="22"/>
          <w:szCs w:val="22"/>
          <w:lang w:val="en-US"/>
        </w:rPr>
      </w:pPr>
      <w:hyperlink w:anchor="_Toc61859365" w:history="1">
        <w:r w:rsidR="001F2D48" w:rsidRPr="00205495">
          <w:rPr>
            <w:rStyle w:val="Hyperlink"/>
            <w:noProof/>
          </w:rPr>
          <w:t>Zaključak</w:t>
        </w:r>
        <w:r w:rsidR="001F2D48">
          <w:rPr>
            <w:noProof/>
            <w:webHidden/>
          </w:rPr>
          <w:tab/>
        </w:r>
        <w:r w:rsidR="00EE29D5">
          <w:rPr>
            <w:noProof/>
            <w:webHidden/>
          </w:rPr>
          <w:fldChar w:fldCharType="begin"/>
        </w:r>
        <w:r w:rsidR="001F2D48">
          <w:rPr>
            <w:noProof/>
            <w:webHidden/>
          </w:rPr>
          <w:instrText xml:space="preserve"> PAGEREF _Toc61859365 \h </w:instrText>
        </w:r>
        <w:r w:rsidR="00EE29D5">
          <w:rPr>
            <w:noProof/>
            <w:webHidden/>
          </w:rPr>
        </w:r>
        <w:r w:rsidR="00EE29D5">
          <w:rPr>
            <w:noProof/>
            <w:webHidden/>
          </w:rPr>
          <w:fldChar w:fldCharType="separate"/>
        </w:r>
        <w:r w:rsidR="001F2D48">
          <w:rPr>
            <w:noProof/>
            <w:webHidden/>
          </w:rPr>
          <w:t>46</w:t>
        </w:r>
        <w:r w:rsidR="00EE29D5">
          <w:rPr>
            <w:noProof/>
            <w:webHidden/>
          </w:rPr>
          <w:fldChar w:fldCharType="end"/>
        </w:r>
      </w:hyperlink>
    </w:p>
    <w:p w14:paraId="50174811" w14:textId="77777777" w:rsidR="001F2D48" w:rsidRDefault="00766200">
      <w:pPr>
        <w:pStyle w:val="TOC1"/>
        <w:rPr>
          <w:rFonts w:asciiTheme="minorHAnsi" w:eastAsiaTheme="minorEastAsia" w:hAnsiTheme="minorHAnsi" w:cstheme="minorBidi"/>
          <w:noProof/>
          <w:sz w:val="22"/>
          <w:szCs w:val="22"/>
          <w:lang w:val="en-US"/>
        </w:rPr>
      </w:pPr>
      <w:hyperlink w:anchor="_Toc61859366" w:history="1">
        <w:r w:rsidR="001F2D48" w:rsidRPr="00205495">
          <w:rPr>
            <w:rStyle w:val="Hyperlink"/>
            <w:noProof/>
          </w:rPr>
          <w:t>Popis kratica</w:t>
        </w:r>
        <w:r w:rsidR="001F2D48">
          <w:rPr>
            <w:noProof/>
            <w:webHidden/>
          </w:rPr>
          <w:tab/>
        </w:r>
        <w:r w:rsidR="00EE29D5">
          <w:rPr>
            <w:noProof/>
            <w:webHidden/>
          </w:rPr>
          <w:fldChar w:fldCharType="begin"/>
        </w:r>
        <w:r w:rsidR="001F2D48">
          <w:rPr>
            <w:noProof/>
            <w:webHidden/>
          </w:rPr>
          <w:instrText xml:space="preserve"> PAGEREF _Toc61859366 \h </w:instrText>
        </w:r>
        <w:r w:rsidR="00EE29D5">
          <w:rPr>
            <w:noProof/>
            <w:webHidden/>
          </w:rPr>
        </w:r>
        <w:r w:rsidR="00EE29D5">
          <w:rPr>
            <w:noProof/>
            <w:webHidden/>
          </w:rPr>
          <w:fldChar w:fldCharType="separate"/>
        </w:r>
        <w:r w:rsidR="001F2D48">
          <w:rPr>
            <w:noProof/>
            <w:webHidden/>
          </w:rPr>
          <w:t>47</w:t>
        </w:r>
        <w:r w:rsidR="00EE29D5">
          <w:rPr>
            <w:noProof/>
            <w:webHidden/>
          </w:rPr>
          <w:fldChar w:fldCharType="end"/>
        </w:r>
      </w:hyperlink>
    </w:p>
    <w:p w14:paraId="28348194" w14:textId="77777777" w:rsidR="001F2D48" w:rsidRDefault="00766200">
      <w:pPr>
        <w:pStyle w:val="TOC1"/>
        <w:rPr>
          <w:rFonts w:asciiTheme="minorHAnsi" w:eastAsiaTheme="minorEastAsia" w:hAnsiTheme="minorHAnsi" w:cstheme="minorBidi"/>
          <w:noProof/>
          <w:sz w:val="22"/>
          <w:szCs w:val="22"/>
          <w:lang w:val="en-US"/>
        </w:rPr>
      </w:pPr>
      <w:hyperlink w:anchor="_Toc61859367" w:history="1">
        <w:r w:rsidR="001F2D48" w:rsidRPr="00205495">
          <w:rPr>
            <w:rStyle w:val="Hyperlink"/>
            <w:noProof/>
          </w:rPr>
          <w:t>Popis slika</w:t>
        </w:r>
        <w:r w:rsidR="001F2D48">
          <w:rPr>
            <w:noProof/>
            <w:webHidden/>
          </w:rPr>
          <w:tab/>
        </w:r>
        <w:r w:rsidR="00EE29D5">
          <w:rPr>
            <w:noProof/>
            <w:webHidden/>
          </w:rPr>
          <w:fldChar w:fldCharType="begin"/>
        </w:r>
        <w:r w:rsidR="001F2D48">
          <w:rPr>
            <w:noProof/>
            <w:webHidden/>
          </w:rPr>
          <w:instrText xml:space="preserve"> PAGEREF _Toc61859367 \h </w:instrText>
        </w:r>
        <w:r w:rsidR="00EE29D5">
          <w:rPr>
            <w:noProof/>
            <w:webHidden/>
          </w:rPr>
        </w:r>
        <w:r w:rsidR="00EE29D5">
          <w:rPr>
            <w:noProof/>
            <w:webHidden/>
          </w:rPr>
          <w:fldChar w:fldCharType="separate"/>
        </w:r>
        <w:r w:rsidR="001F2D48">
          <w:rPr>
            <w:noProof/>
            <w:webHidden/>
          </w:rPr>
          <w:t>48</w:t>
        </w:r>
        <w:r w:rsidR="00EE29D5">
          <w:rPr>
            <w:noProof/>
            <w:webHidden/>
          </w:rPr>
          <w:fldChar w:fldCharType="end"/>
        </w:r>
      </w:hyperlink>
    </w:p>
    <w:p w14:paraId="015BD699" w14:textId="77777777" w:rsidR="001F2D48" w:rsidRDefault="00766200">
      <w:pPr>
        <w:pStyle w:val="TOC1"/>
        <w:rPr>
          <w:rFonts w:asciiTheme="minorHAnsi" w:eastAsiaTheme="minorEastAsia" w:hAnsiTheme="minorHAnsi" w:cstheme="minorBidi"/>
          <w:noProof/>
          <w:sz w:val="22"/>
          <w:szCs w:val="22"/>
          <w:lang w:val="en-US"/>
        </w:rPr>
      </w:pPr>
      <w:hyperlink w:anchor="_Toc61859368" w:history="1">
        <w:r w:rsidR="001F2D48" w:rsidRPr="00205495">
          <w:rPr>
            <w:rStyle w:val="Hyperlink"/>
            <w:noProof/>
            <w:lang w:val="en-US"/>
          </w:rPr>
          <w:t>Popis tablica</w:t>
        </w:r>
        <w:r w:rsidR="001F2D48">
          <w:rPr>
            <w:noProof/>
            <w:webHidden/>
          </w:rPr>
          <w:tab/>
        </w:r>
        <w:r w:rsidR="00EE29D5">
          <w:rPr>
            <w:noProof/>
            <w:webHidden/>
          </w:rPr>
          <w:fldChar w:fldCharType="begin"/>
        </w:r>
        <w:r w:rsidR="001F2D48">
          <w:rPr>
            <w:noProof/>
            <w:webHidden/>
          </w:rPr>
          <w:instrText xml:space="preserve"> PAGEREF _Toc61859368 \h </w:instrText>
        </w:r>
        <w:r w:rsidR="00EE29D5">
          <w:rPr>
            <w:noProof/>
            <w:webHidden/>
          </w:rPr>
        </w:r>
        <w:r w:rsidR="00EE29D5">
          <w:rPr>
            <w:noProof/>
            <w:webHidden/>
          </w:rPr>
          <w:fldChar w:fldCharType="separate"/>
        </w:r>
        <w:r w:rsidR="001F2D48">
          <w:rPr>
            <w:noProof/>
            <w:webHidden/>
          </w:rPr>
          <w:t>50</w:t>
        </w:r>
        <w:r w:rsidR="00EE29D5">
          <w:rPr>
            <w:noProof/>
            <w:webHidden/>
          </w:rPr>
          <w:fldChar w:fldCharType="end"/>
        </w:r>
      </w:hyperlink>
    </w:p>
    <w:p w14:paraId="3B44582A" w14:textId="77777777" w:rsidR="001F2D48" w:rsidRDefault="00766200">
      <w:pPr>
        <w:pStyle w:val="TOC1"/>
        <w:rPr>
          <w:rFonts w:asciiTheme="minorHAnsi" w:eastAsiaTheme="minorEastAsia" w:hAnsiTheme="minorHAnsi" w:cstheme="minorBidi"/>
          <w:noProof/>
          <w:sz w:val="22"/>
          <w:szCs w:val="22"/>
          <w:lang w:val="en-US"/>
        </w:rPr>
      </w:pPr>
      <w:hyperlink w:anchor="_Toc61859369" w:history="1">
        <w:r w:rsidR="001F2D48" w:rsidRPr="00205495">
          <w:rPr>
            <w:rStyle w:val="Hyperlink"/>
            <w:noProof/>
          </w:rPr>
          <w:t>Popis kôdova</w:t>
        </w:r>
        <w:r w:rsidR="001F2D48">
          <w:rPr>
            <w:noProof/>
            <w:webHidden/>
          </w:rPr>
          <w:tab/>
        </w:r>
        <w:r w:rsidR="00EE29D5">
          <w:rPr>
            <w:noProof/>
            <w:webHidden/>
          </w:rPr>
          <w:fldChar w:fldCharType="begin"/>
        </w:r>
        <w:r w:rsidR="001F2D48">
          <w:rPr>
            <w:noProof/>
            <w:webHidden/>
          </w:rPr>
          <w:instrText xml:space="preserve"> PAGEREF _Toc61859369 \h </w:instrText>
        </w:r>
        <w:r w:rsidR="00EE29D5">
          <w:rPr>
            <w:noProof/>
            <w:webHidden/>
          </w:rPr>
        </w:r>
        <w:r w:rsidR="00EE29D5">
          <w:rPr>
            <w:noProof/>
            <w:webHidden/>
          </w:rPr>
          <w:fldChar w:fldCharType="separate"/>
        </w:r>
        <w:r w:rsidR="001F2D48">
          <w:rPr>
            <w:noProof/>
            <w:webHidden/>
          </w:rPr>
          <w:t>51</w:t>
        </w:r>
        <w:r w:rsidR="00EE29D5">
          <w:rPr>
            <w:noProof/>
            <w:webHidden/>
          </w:rPr>
          <w:fldChar w:fldCharType="end"/>
        </w:r>
      </w:hyperlink>
    </w:p>
    <w:p w14:paraId="47F72005" w14:textId="77777777" w:rsidR="001F2D48" w:rsidRDefault="00766200">
      <w:pPr>
        <w:pStyle w:val="TOC1"/>
        <w:rPr>
          <w:rFonts w:asciiTheme="minorHAnsi" w:eastAsiaTheme="minorEastAsia" w:hAnsiTheme="minorHAnsi" w:cstheme="minorBidi"/>
          <w:noProof/>
          <w:sz w:val="22"/>
          <w:szCs w:val="22"/>
          <w:lang w:val="en-US"/>
        </w:rPr>
      </w:pPr>
      <w:hyperlink w:anchor="_Toc61859370" w:history="1">
        <w:r w:rsidR="001F2D48" w:rsidRPr="00205495">
          <w:rPr>
            <w:rStyle w:val="Hyperlink"/>
            <w:noProof/>
          </w:rPr>
          <w:t>Literatura</w:t>
        </w:r>
        <w:r w:rsidR="001F2D48">
          <w:rPr>
            <w:noProof/>
            <w:webHidden/>
          </w:rPr>
          <w:tab/>
        </w:r>
        <w:r w:rsidR="00EE29D5">
          <w:rPr>
            <w:noProof/>
            <w:webHidden/>
          </w:rPr>
          <w:fldChar w:fldCharType="begin"/>
        </w:r>
        <w:r w:rsidR="001F2D48">
          <w:rPr>
            <w:noProof/>
            <w:webHidden/>
          </w:rPr>
          <w:instrText xml:space="preserve"> PAGEREF _Toc61859370 \h </w:instrText>
        </w:r>
        <w:r w:rsidR="00EE29D5">
          <w:rPr>
            <w:noProof/>
            <w:webHidden/>
          </w:rPr>
        </w:r>
        <w:r w:rsidR="00EE29D5">
          <w:rPr>
            <w:noProof/>
            <w:webHidden/>
          </w:rPr>
          <w:fldChar w:fldCharType="separate"/>
        </w:r>
        <w:r w:rsidR="001F2D48">
          <w:rPr>
            <w:noProof/>
            <w:webHidden/>
          </w:rPr>
          <w:t>52</w:t>
        </w:r>
        <w:r w:rsidR="00EE29D5">
          <w:rPr>
            <w:noProof/>
            <w:webHidden/>
          </w:rPr>
          <w:fldChar w:fldCharType="end"/>
        </w:r>
      </w:hyperlink>
    </w:p>
    <w:p w14:paraId="6E94402C" w14:textId="77777777" w:rsidR="00F90BE2" w:rsidRDefault="00EE29D5">
      <w:r>
        <w:fldChar w:fldCharType="end"/>
      </w:r>
    </w:p>
    <w:p w14:paraId="486EC874" w14:textId="77777777" w:rsidR="0093307B" w:rsidRDefault="0093307B" w:rsidP="00937070">
      <w:pPr>
        <w:pStyle w:val="Heading1"/>
      </w:pPr>
      <w:bookmarkStart w:id="0" w:name="_Toc61859337"/>
      <w:r>
        <w:lastRenderedPageBreak/>
        <w:t>Uvod</w:t>
      </w:r>
      <w:bookmarkEnd w:id="0"/>
    </w:p>
    <w:p w14:paraId="5D0CD657" w14:textId="77777777" w:rsidR="00061A54" w:rsidRDefault="00E5790D" w:rsidP="0093307B">
      <w:r>
        <w:t xml:space="preserve">Sustav </w:t>
      </w:r>
      <w:r w:rsidR="00206C8F" w:rsidRPr="00206C8F">
        <w:rPr>
          <w:i/>
          <w:iCs/>
        </w:rPr>
        <w:t>RemoteTrainer</w:t>
      </w:r>
      <w:r w:rsidR="00206C8F">
        <w:rPr>
          <w:i/>
          <w:iCs/>
        </w:rPr>
        <w:t xml:space="preserve"> </w:t>
      </w:r>
      <w:r w:rsidR="00206C8F">
        <w:t>nastoji riješiti problem koji je uzrokovan</w:t>
      </w:r>
      <w:r>
        <w:t xml:space="preserve"> mjerama socijalnog distanciranja u vrijeme pandemije. Timske tjelesne aktivnosti su zabranjene, rekreativne aktivnosti u sportovima su obustavljene d</w:t>
      </w:r>
      <w:r w:rsidR="00511600">
        <w:t>o danjeg, teretane su zatvorene.</w:t>
      </w:r>
      <w:r>
        <w:t xml:space="preserve"> </w:t>
      </w:r>
      <w:r w:rsidR="00511600">
        <w:t>J</w:t>
      </w:r>
      <w:r>
        <w:t xml:space="preserve">edino profesionalni sportaši i dalje nastavljaju trenirati, ali individualno. </w:t>
      </w:r>
    </w:p>
    <w:p w14:paraId="5087BD64" w14:textId="77777777" w:rsidR="008F3734" w:rsidRDefault="00784E38" w:rsidP="0093307B">
      <w:r>
        <w:t>Prvi od</w:t>
      </w:r>
      <w:r w:rsidR="008F3734">
        <w:t xml:space="preserve"> c</w:t>
      </w:r>
      <w:r w:rsidR="00E5790D">
        <w:t>ilj</w:t>
      </w:r>
      <w:r>
        <w:t>eva</w:t>
      </w:r>
      <w:r w:rsidR="00E5790D">
        <w:t xml:space="preserve"> sustava je potaknuti, promovirati i omogućiti odrađivanje treninga od doma uz pomoć trenera. </w:t>
      </w:r>
      <w:r>
        <w:t>Sljedeći</w:t>
      </w:r>
      <w:r w:rsidR="008F3734">
        <w:t xml:space="preserve"> cilj je omogućiti trenerima stabilan prihod u vrijeme kada </w:t>
      </w:r>
      <w:r w:rsidR="002B7C04">
        <w:t xml:space="preserve">ga </w:t>
      </w:r>
      <w:r w:rsidR="00503CBD">
        <w:t>klasičnim obavljanjem svoje struke</w:t>
      </w:r>
      <w:r w:rsidR="008F3734">
        <w:t xml:space="preserve"> ne mogu </w:t>
      </w:r>
      <w:r w:rsidR="002B7C04">
        <w:t>ostvariti</w:t>
      </w:r>
      <w:r w:rsidR="008F3734">
        <w:t>.</w:t>
      </w:r>
      <w:r w:rsidR="002B2969">
        <w:t xml:space="preserve"> Napokon, u konačnici, sustav može poslužiti i samom promoviranju treniranja i zdravijeg života</w:t>
      </w:r>
      <w:r w:rsidR="008F3734">
        <w:t>.</w:t>
      </w:r>
    </w:p>
    <w:p w14:paraId="027993DA" w14:textId="77777777" w:rsidR="008F3734" w:rsidRDefault="00E5790D" w:rsidP="0093307B">
      <w:r>
        <w:t xml:space="preserve">Sustav </w:t>
      </w:r>
      <w:r w:rsidR="00037F36">
        <w:t>troslojne arhitekture</w:t>
      </w:r>
      <w:r>
        <w:t xml:space="preserve"> sa</w:t>
      </w:r>
      <w:r w:rsidR="00D079A5">
        <w:t xml:space="preserve">stoji </w:t>
      </w:r>
      <w:r w:rsidR="00037F36">
        <w:t xml:space="preserve">se </w:t>
      </w:r>
      <w:r w:rsidR="00D079A5">
        <w:t>od mobilne aplikacije za A</w:t>
      </w:r>
      <w:r>
        <w:t>ndroid uređaje, baze podataka i aplikacijskog programskog sučelja kao most za komuniciranje između ap</w:t>
      </w:r>
      <w:r w:rsidR="001E1305">
        <w:t>likacije i baze podataka. Za svaki od</w:t>
      </w:r>
      <w:r>
        <w:t xml:space="preserve"> </w:t>
      </w:r>
      <w:r w:rsidR="001E1305">
        <w:t>dijelova</w:t>
      </w:r>
      <w:r>
        <w:t xml:space="preserve"> sustav</w:t>
      </w:r>
      <w:r w:rsidR="00A02131">
        <w:t xml:space="preserve">a detaljnije </w:t>
      </w:r>
      <w:r w:rsidR="001E1305">
        <w:t xml:space="preserve">je </w:t>
      </w:r>
      <w:r w:rsidR="00A02131">
        <w:t>opisana njihova arhitektura, implementacija i komunikacija između njih</w:t>
      </w:r>
      <w:r w:rsidR="001E1305">
        <w:t>,</w:t>
      </w:r>
      <w:r w:rsidR="00A02131">
        <w:t xml:space="preserve"> u poglavlj</w:t>
      </w:r>
      <w:r w:rsidR="00D25420">
        <w:t>ima koje</w:t>
      </w:r>
      <w:r w:rsidR="008F3734">
        <w:t xml:space="preserve"> slijede</w:t>
      </w:r>
      <w:r w:rsidR="00A02131">
        <w:t>.</w:t>
      </w:r>
    </w:p>
    <w:p w14:paraId="0D29C29A" w14:textId="77777777" w:rsidR="00A02131" w:rsidRDefault="00076C96" w:rsidP="0093307B">
      <w:r>
        <w:t>Ideje temeljnih</w:t>
      </w:r>
      <w:r w:rsidR="00A02131">
        <w:t xml:space="preserve"> funkcionalnosti ovog sustava su </w:t>
      </w:r>
      <w:r>
        <w:t>osmišljene i potom realizirane</w:t>
      </w:r>
      <w:r w:rsidR="00A02131">
        <w:t xml:space="preserve"> nakon </w:t>
      </w:r>
      <w:r w:rsidR="007556B2">
        <w:t>osvrta na riješene</w:t>
      </w:r>
      <w:r w:rsidR="00206BF5">
        <w:t xml:space="preserve"> ankete</w:t>
      </w:r>
      <w:r w:rsidR="00A02131">
        <w:t xml:space="preserve"> od strane trenera i </w:t>
      </w:r>
      <w:r w:rsidR="007556B2">
        <w:t>korisnika</w:t>
      </w:r>
      <w:r>
        <w:t>, uzimajući u obzir</w:t>
      </w:r>
      <w:r w:rsidR="007556B2">
        <w:t xml:space="preserve"> </w:t>
      </w:r>
      <w:r>
        <w:t>njihove savjete</w:t>
      </w:r>
      <w:r w:rsidR="00A02131">
        <w:t xml:space="preserve"> </w:t>
      </w:r>
      <w:r w:rsidR="00D8740B">
        <w:t>o tom</w:t>
      </w:r>
      <w:r w:rsidR="008F3734">
        <w:t>e</w:t>
      </w:r>
      <w:r w:rsidR="00D8740B">
        <w:t xml:space="preserve"> </w:t>
      </w:r>
      <w:r w:rsidR="00A02131">
        <w:t>što im je najpotrebnije.</w:t>
      </w:r>
      <w:r w:rsidR="008F3734">
        <w:t xml:space="preserve"> Glavne funkcionalnosti </w:t>
      </w:r>
      <w:r w:rsidR="007556B2">
        <w:t xml:space="preserve">sustava </w:t>
      </w:r>
      <w:r w:rsidR="008F3734">
        <w:t xml:space="preserve">opisane su u poglavlju </w:t>
      </w:r>
      <w:r w:rsidR="008F3734">
        <w:rPr>
          <w:b/>
          <w:bCs/>
        </w:rPr>
        <w:t>Funkcionalnosti mobilne aplikacije</w:t>
      </w:r>
      <w:r w:rsidR="008F3734">
        <w:t>.</w:t>
      </w:r>
    </w:p>
    <w:p w14:paraId="161B4E77" w14:textId="77777777" w:rsidR="00A02131" w:rsidRPr="00206C8F" w:rsidRDefault="00A02131" w:rsidP="0093307B">
      <w:r>
        <w:t xml:space="preserve">Znanje i podaci potrebni za izradu ovog sustava dobiveni </w:t>
      </w:r>
      <w:r w:rsidR="00675118">
        <w:t xml:space="preserve">su </w:t>
      </w:r>
      <w:r>
        <w:t>t</w:t>
      </w:r>
      <w:r w:rsidR="00DB7AC6">
        <w:t>ijekom</w:t>
      </w:r>
      <w:r>
        <w:t xml:space="preserve"> školovanja na Visokom učilištu Algebra, </w:t>
      </w:r>
      <w:r w:rsidR="0053771E">
        <w:t xml:space="preserve">te dodatno iz dokumentacija </w:t>
      </w:r>
      <w:r>
        <w:t>korištenih tehnologija i knjiga navedenih u literaturi.</w:t>
      </w:r>
    </w:p>
    <w:p w14:paraId="309DDE66" w14:textId="77777777" w:rsidR="003E2212" w:rsidRDefault="00A02131" w:rsidP="00937070">
      <w:pPr>
        <w:pStyle w:val="Heading1"/>
      </w:pPr>
      <w:bookmarkStart w:id="1" w:name="_Toc61859338"/>
      <w:r>
        <w:lastRenderedPageBreak/>
        <w:t>Potreba za aplikacijom</w:t>
      </w:r>
      <w:bookmarkEnd w:id="1"/>
    </w:p>
    <w:p w14:paraId="3369BBF8" w14:textId="77777777" w:rsidR="003E2212" w:rsidRDefault="00111398">
      <w:r>
        <w:t xml:space="preserve">Zbog pandemije uzrokovane SARS-CoV-2 virusom došlo je do potrebe za brojnim novim sustavima. </w:t>
      </w:r>
      <w:r>
        <w:rPr>
          <w:i/>
          <w:iCs/>
        </w:rPr>
        <w:t>RemoteTrainer</w:t>
      </w:r>
      <w:r>
        <w:t xml:space="preserve"> sustav dolazi kao rješenje problema smanjenja fizičke aktivnosti </w:t>
      </w:r>
      <w:r w:rsidR="00DB7AC6">
        <w:t>tijekom</w:t>
      </w:r>
      <w:r>
        <w:t xml:space="preserve"> socijalnog distanciranja. </w:t>
      </w:r>
      <w:r w:rsidR="00F105FF">
        <w:t>Odavno je poznato</w:t>
      </w:r>
      <w:r>
        <w:t xml:space="preserve"> kak</w:t>
      </w:r>
      <w:r w:rsidR="003B5BF0">
        <w:t>o</w:t>
      </w:r>
      <w:r>
        <w:t xml:space="preserve"> je fizička aktivnost od izuzetne važnosti</w:t>
      </w:r>
      <w:r w:rsidR="002714E2">
        <w:t>,</w:t>
      </w:r>
      <w:r>
        <w:t xml:space="preserve"> kako za fizičko, tako i za psihičko zdravlje. Sustav opisan u ovom radu pruža mogućnost personaliziranih treninga sastavljenih od profesionalnog trenera</w:t>
      </w:r>
      <w:r w:rsidR="00744A10">
        <w:t>,</w:t>
      </w:r>
      <w:r>
        <w:t xml:space="preserve"> bez potrebe za izravnim kontaktom između trenera i korisnika.</w:t>
      </w:r>
      <w:r w:rsidR="003B641F">
        <w:t xml:space="preserve"> </w:t>
      </w:r>
      <w:r w:rsidR="003B5BF0">
        <w:t>Potreba za ovakvim sustavom dodatno je potvrđena u anketi provedenoj nad trenerima i osobama koje su se bavile tjelesnim aktivnostima, kao i osobama koje su se planirale početi baviti tjelesnim aktivnostima neposredno prije pandemije.</w:t>
      </w:r>
    </w:p>
    <w:p w14:paraId="7A5CF12B" w14:textId="77777777" w:rsidR="00A02131" w:rsidRDefault="00A02131" w:rsidP="00A02131">
      <w:pPr>
        <w:pStyle w:val="Heading2"/>
      </w:pPr>
      <w:bookmarkStart w:id="2" w:name="_Toc61859339"/>
      <w:bookmarkStart w:id="3" w:name="_Hlk61197147"/>
      <w:r>
        <w:t>Problematika izvođenja vježbi u vrijeme socijalnog distanciranja</w:t>
      </w:r>
      <w:bookmarkEnd w:id="2"/>
    </w:p>
    <w:bookmarkEnd w:id="3"/>
    <w:p w14:paraId="5A9CFF89" w14:textId="77777777" w:rsidR="00A02131" w:rsidRDefault="003B5BF0" w:rsidP="00A02131">
      <w:r>
        <w:t>Manjak motivacije i nedovoljno znanja o kineziološkoj struci su se pokazali kao najčešći uzroci smanjenja ili potpunog prestanka izvođenja tjelesnih aktivnosti.</w:t>
      </w:r>
      <w:r w:rsidR="00183ECB">
        <w:t xml:space="preserve"> Potrebno je napomenuti</w:t>
      </w:r>
      <w:r>
        <w:t xml:space="preserve"> </w:t>
      </w:r>
      <w:r w:rsidR="00183ECB">
        <w:t xml:space="preserve">kako je </w:t>
      </w:r>
      <w:r>
        <w:t>kontakt s trenerom za pravilno i kvalitetno izvođenje treninga</w:t>
      </w:r>
      <w:r w:rsidR="00183ECB">
        <w:t xml:space="preserve"> od suštinske važnosti</w:t>
      </w:r>
      <w:r>
        <w:t xml:space="preserve">, što je otežano, ako ne i nemoguće </w:t>
      </w:r>
      <w:r w:rsidR="00DB7AC6">
        <w:t>tijekom</w:t>
      </w:r>
      <w:r>
        <w:t xml:space="preserve"> novonastalih okolnosti. Bez stručne pomoći ili motivacije od strane </w:t>
      </w:r>
      <w:r w:rsidR="00F105FF">
        <w:t>obrazovanog trenera,</w:t>
      </w:r>
      <w:r w:rsidR="008F3681">
        <w:t xml:space="preserve"> rekreativci odustaju od treniranja ili se uopće ne počinju baviti tjelesnim aktivnostima. </w:t>
      </w:r>
      <w:r w:rsidR="00183ECB">
        <w:t xml:space="preserve">Nadalje, </w:t>
      </w:r>
      <w:r w:rsidR="008F3681">
        <w:t xml:space="preserve">veliki problem </w:t>
      </w:r>
      <w:r w:rsidR="00183ECB">
        <w:t xml:space="preserve">predstavlja i </w:t>
      </w:r>
      <w:r w:rsidR="008F3681">
        <w:t>nedostatak kvalitetne opreme</w:t>
      </w:r>
      <w:r w:rsidR="001B4B09">
        <w:t xml:space="preserve"> pojedinca</w:t>
      </w:r>
      <w:r w:rsidR="008F3681">
        <w:t xml:space="preserve">, </w:t>
      </w:r>
      <w:r w:rsidR="001B4B09">
        <w:t>pa su</w:t>
      </w:r>
      <w:r w:rsidR="008F3681">
        <w:t xml:space="preserve"> od izuzetne važnosti savjet</w:t>
      </w:r>
      <w:r w:rsidR="001B4B09">
        <w:t>i</w:t>
      </w:r>
      <w:r w:rsidR="008F3681">
        <w:t xml:space="preserve"> i </w:t>
      </w:r>
      <w:r w:rsidR="001B4B09">
        <w:t>sugestije od stane</w:t>
      </w:r>
      <w:r w:rsidR="008F3681">
        <w:t xml:space="preserve"> stručne osobe</w:t>
      </w:r>
      <w:r w:rsidR="007C634A">
        <w:t>, kako bi se omogućilo</w:t>
      </w:r>
      <w:r w:rsidR="008F3681">
        <w:t xml:space="preserve"> kvalitetno obavljanje treninga</w:t>
      </w:r>
      <w:r w:rsidR="00A4411A">
        <w:t xml:space="preserve"> u okolini koj</w:t>
      </w:r>
      <w:r w:rsidR="00133511">
        <w:t>a</w:t>
      </w:r>
      <w:r w:rsidR="00A4411A">
        <w:t xml:space="preserve"> nije u potpunosti opremljen</w:t>
      </w:r>
      <w:r w:rsidR="00133511">
        <w:t>a</w:t>
      </w:r>
      <w:r w:rsidR="008F3681">
        <w:t>.</w:t>
      </w:r>
    </w:p>
    <w:p w14:paraId="54040535" w14:textId="77777777" w:rsidR="00A02131" w:rsidRDefault="00A02131" w:rsidP="00A02131">
      <w:pPr>
        <w:pStyle w:val="Heading2"/>
      </w:pPr>
      <w:bookmarkStart w:id="4" w:name="_Toc61859340"/>
      <w:r>
        <w:t>Opis profila ispitanika</w:t>
      </w:r>
      <w:bookmarkEnd w:id="4"/>
    </w:p>
    <w:p w14:paraId="3948A54F" w14:textId="77777777" w:rsidR="008F3681" w:rsidRDefault="008F3681" w:rsidP="00A02131">
      <w:r>
        <w:t>Ispitanici se mogu podijeliti u dvije skupine: treneri i potencijalni korisnici usluga trenera. Ispitani treneri s</w:t>
      </w:r>
      <w:r w:rsidR="00133511">
        <w:t>u</w:t>
      </w:r>
      <w:r>
        <w:t xml:space="preserve"> iz sportova kao što su: taekwondo, judo, skijanje</w:t>
      </w:r>
      <w:r w:rsidR="00F105FF">
        <w:t xml:space="preserve"> te</w:t>
      </w:r>
      <w:r>
        <w:t xml:space="preserve"> </w:t>
      </w:r>
      <w:r w:rsidR="00063C62">
        <w:t xml:space="preserve">obrazovane </w:t>
      </w:r>
      <w:r>
        <w:t>osobe kineziološke struke. Potencijalni korisnici usluga trenera su osobe koje</w:t>
      </w:r>
      <w:r w:rsidR="0000142B">
        <w:t xml:space="preserve"> su se</w:t>
      </w:r>
      <w:r>
        <w:t xml:space="preserve"> nakon mjera </w:t>
      </w:r>
      <w:r>
        <w:lastRenderedPageBreak/>
        <w:t>socijalnog distanciranja</w:t>
      </w:r>
      <w:r w:rsidR="00C5730F">
        <w:t xml:space="preserve"> </w:t>
      </w:r>
      <w:r w:rsidR="00DF15A3">
        <w:t>prekinule baviti tjelesnim aktivnostima i osobe koje se planiraju početi baviti tjelesnim aktivnostima.</w:t>
      </w:r>
    </w:p>
    <w:p w14:paraId="32FAA67C" w14:textId="77777777" w:rsidR="00A02131" w:rsidRDefault="00A02131" w:rsidP="00A02131">
      <w:pPr>
        <w:pStyle w:val="Heading2"/>
      </w:pPr>
      <w:bookmarkStart w:id="5" w:name="_Toc61859341"/>
      <w:r>
        <w:t>Provođenje ankete</w:t>
      </w:r>
      <w:bookmarkEnd w:id="5"/>
    </w:p>
    <w:p w14:paraId="54D1B445" w14:textId="77777777" w:rsidR="00111398" w:rsidRDefault="00DF15A3" w:rsidP="00111398">
      <w:r>
        <w:t>Anketa je napravljena uz pomoć Google obrazaca i proslijeđena trenerima i potencijalnim korisnicima usluga trenera.</w:t>
      </w:r>
      <w:r w:rsidR="000D5E0A">
        <w:t xml:space="preserve"> Anketa je provedena u prosincu 2020. godine </w:t>
      </w:r>
      <w:r w:rsidR="00DB7AC6">
        <w:t>tijekom</w:t>
      </w:r>
      <w:r w:rsidR="000D5E0A">
        <w:t xml:space="preserve"> drugog vala pandemije SARS-CoV-2 virusa i novih mjera izrečenih od strane stručnog stožera za civilnu zaštitu.</w:t>
      </w:r>
      <w:r>
        <w:t xml:space="preserve"> Svi ispitanici su ispunili anketu i dali važan uvid u problem i potencijalna rješenja za izvođenje vježbi </w:t>
      </w:r>
      <w:r w:rsidR="00DB7AC6">
        <w:t>tijekom</w:t>
      </w:r>
      <w:r>
        <w:t xml:space="preserve"> socijalnog distanciranja</w:t>
      </w:r>
      <w:r w:rsidR="000D5E0A">
        <w:t xml:space="preserve">. </w:t>
      </w:r>
      <w:r w:rsidR="00063C62">
        <w:t>Anket</w:t>
      </w:r>
      <w:r w:rsidR="006E4F1C">
        <w:t>a</w:t>
      </w:r>
      <w:r w:rsidR="00063C62">
        <w:t xml:space="preserve"> je pomogla u izoštravanju</w:t>
      </w:r>
      <w:r w:rsidR="000D5E0A">
        <w:t xml:space="preserve"> funkcionalnosti koje su implementirane u </w:t>
      </w:r>
      <w:r w:rsidR="000D5E0A">
        <w:rPr>
          <w:i/>
          <w:iCs/>
        </w:rPr>
        <w:t xml:space="preserve">RemoteTrainer </w:t>
      </w:r>
      <w:r w:rsidR="000D5E0A">
        <w:t>sustav</w:t>
      </w:r>
      <w:r w:rsidR="005B3E75">
        <w:t>, o kojima će biti riječ u narednom poglavlju</w:t>
      </w:r>
      <w:r w:rsidR="000D5E0A">
        <w:t>.</w:t>
      </w:r>
      <w:r w:rsidR="005E00E5">
        <w:t xml:space="preserve"> </w:t>
      </w:r>
      <w:r w:rsidR="00415CC0">
        <w:t>U anketi je sudjelovalo ukupno 18 ispitanika.</w:t>
      </w:r>
      <w:r w:rsidR="004D10DB">
        <w:t xml:space="preserve"> Riječ je</w:t>
      </w:r>
      <w:r w:rsidR="00415CC0">
        <w:t xml:space="preserve"> </w:t>
      </w:r>
      <w:r w:rsidR="004D10DB">
        <w:t>o s</w:t>
      </w:r>
      <w:r w:rsidR="00415CC0">
        <w:t>edam trenera i 11 korisnika.</w:t>
      </w:r>
      <w:r w:rsidR="00F7300C">
        <w:t xml:space="preserve"> Slijedi grafički prikaz anketnih rezultata trenera i tekstualni prikaz anketnih rezultata korisnika.</w:t>
      </w:r>
    </w:p>
    <w:p w14:paraId="0BFD9103" w14:textId="77777777" w:rsidR="005E00E5" w:rsidRDefault="005E00E5" w:rsidP="005E00E5">
      <w:pPr>
        <w:keepNext/>
        <w:jc w:val="center"/>
      </w:pPr>
      <w:r>
        <w:rPr>
          <w:noProof/>
          <w:lang w:val="en-US"/>
        </w:rPr>
        <w:drawing>
          <wp:inline distT="0" distB="0" distL="0" distR="0" wp14:anchorId="05D13D12" wp14:editId="47209289">
            <wp:extent cx="4245836" cy="2348593"/>
            <wp:effectExtent l="19050" t="0" r="231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r="23932"/>
                    <a:stretch>
                      <a:fillRect/>
                    </a:stretch>
                  </pic:blipFill>
                  <pic:spPr bwMode="auto">
                    <a:xfrm>
                      <a:off x="0" y="0"/>
                      <a:ext cx="4245836" cy="2348593"/>
                    </a:xfrm>
                    <a:prstGeom prst="rect">
                      <a:avLst/>
                    </a:prstGeom>
                    <a:noFill/>
                    <a:ln>
                      <a:noFill/>
                    </a:ln>
                  </pic:spPr>
                </pic:pic>
              </a:graphicData>
            </a:graphic>
          </wp:inline>
        </w:drawing>
      </w:r>
    </w:p>
    <w:p w14:paraId="19B0E0AE" w14:textId="77777777" w:rsidR="005E00E5" w:rsidRDefault="005E00E5" w:rsidP="005E00E5">
      <w:pPr>
        <w:pStyle w:val="Caption"/>
      </w:pPr>
      <w:bookmarkStart w:id="6" w:name="_Toc62541395"/>
      <w:r>
        <w:t xml:space="preserve">Slika </w:t>
      </w:r>
      <w:fldSimple w:instr=" STYLEREF 1 \s ">
        <w:r w:rsidR="00415CC0">
          <w:rPr>
            <w:noProof/>
          </w:rPr>
          <w:t>2</w:t>
        </w:r>
      </w:fldSimple>
      <w:r w:rsidR="00415CC0">
        <w:t>.</w:t>
      </w:r>
      <w:fldSimple w:instr=" SEQ Slika \* ARABIC \s 1 ">
        <w:r w:rsidR="00415CC0">
          <w:rPr>
            <w:noProof/>
          </w:rPr>
          <w:t>1</w:t>
        </w:r>
      </w:fldSimple>
      <w:r>
        <w:t xml:space="preserve"> Prvo pitanje za trenere iz ankete</w:t>
      </w:r>
      <w:bookmarkEnd w:id="6"/>
    </w:p>
    <w:p w14:paraId="31A83CB7" w14:textId="77777777" w:rsidR="00415CC0" w:rsidRDefault="005E00E5" w:rsidP="00F7300C">
      <w:pPr>
        <w:keepNext/>
        <w:jc w:val="center"/>
      </w:pPr>
      <w:r>
        <w:rPr>
          <w:noProof/>
          <w:lang w:val="en-US"/>
        </w:rPr>
        <w:lastRenderedPageBreak/>
        <w:drawing>
          <wp:inline distT="0" distB="0" distL="0" distR="0" wp14:anchorId="47A2780C" wp14:editId="3EE43BE0">
            <wp:extent cx="4240393" cy="2348593"/>
            <wp:effectExtent l="19050" t="0" r="775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r="24030"/>
                    <a:stretch>
                      <a:fillRect/>
                    </a:stretch>
                  </pic:blipFill>
                  <pic:spPr bwMode="auto">
                    <a:xfrm>
                      <a:off x="0" y="0"/>
                      <a:ext cx="4240393" cy="2348593"/>
                    </a:xfrm>
                    <a:prstGeom prst="rect">
                      <a:avLst/>
                    </a:prstGeom>
                    <a:noFill/>
                    <a:ln>
                      <a:noFill/>
                    </a:ln>
                  </pic:spPr>
                </pic:pic>
              </a:graphicData>
            </a:graphic>
          </wp:inline>
        </w:drawing>
      </w:r>
    </w:p>
    <w:p w14:paraId="1E2E1997" w14:textId="77777777" w:rsidR="00415CC0" w:rsidRDefault="00415CC0" w:rsidP="00415CC0">
      <w:pPr>
        <w:pStyle w:val="Caption"/>
      </w:pPr>
      <w:bookmarkStart w:id="7" w:name="_Toc62541396"/>
      <w:r>
        <w:t xml:space="preserve">Slika </w:t>
      </w:r>
      <w:fldSimple w:instr=" STYLEREF 1 \s ">
        <w:r>
          <w:rPr>
            <w:noProof/>
          </w:rPr>
          <w:t>2</w:t>
        </w:r>
      </w:fldSimple>
      <w:r>
        <w:t>.</w:t>
      </w:r>
      <w:fldSimple w:instr=" SEQ Slika \* ARABIC \s 1 ">
        <w:r>
          <w:rPr>
            <w:noProof/>
          </w:rPr>
          <w:t>2</w:t>
        </w:r>
      </w:fldSimple>
      <w:r w:rsidRPr="00415CC0">
        <w:t xml:space="preserve"> </w:t>
      </w:r>
      <w:r>
        <w:t>Drugo pitanje za trenere iz ankete</w:t>
      </w:r>
      <w:bookmarkEnd w:id="7"/>
    </w:p>
    <w:p w14:paraId="699878EA" w14:textId="77777777" w:rsidR="005E00E5" w:rsidRDefault="005E00E5" w:rsidP="00415CC0">
      <w:pPr>
        <w:pStyle w:val="Caption"/>
        <w:jc w:val="both"/>
      </w:pPr>
    </w:p>
    <w:p w14:paraId="196398A7" w14:textId="77777777" w:rsidR="00415CC0" w:rsidRDefault="00415CC0" w:rsidP="00F7300C">
      <w:pPr>
        <w:keepNext/>
        <w:jc w:val="center"/>
      </w:pPr>
      <w:r>
        <w:rPr>
          <w:noProof/>
          <w:lang w:val="en-US"/>
        </w:rPr>
        <w:drawing>
          <wp:inline distT="0" distB="0" distL="0" distR="0" wp14:anchorId="54D9E035" wp14:editId="457B374E">
            <wp:extent cx="4076700" cy="22125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r="22464"/>
                    <a:stretch>
                      <a:fillRect/>
                    </a:stretch>
                  </pic:blipFill>
                  <pic:spPr bwMode="auto">
                    <a:xfrm>
                      <a:off x="0" y="0"/>
                      <a:ext cx="4076700" cy="2212522"/>
                    </a:xfrm>
                    <a:prstGeom prst="rect">
                      <a:avLst/>
                    </a:prstGeom>
                    <a:noFill/>
                    <a:ln>
                      <a:noFill/>
                    </a:ln>
                  </pic:spPr>
                </pic:pic>
              </a:graphicData>
            </a:graphic>
          </wp:inline>
        </w:drawing>
      </w:r>
    </w:p>
    <w:p w14:paraId="1CE40ADF" w14:textId="77777777" w:rsidR="005E00E5" w:rsidRDefault="00415CC0" w:rsidP="00415CC0">
      <w:pPr>
        <w:pStyle w:val="Caption"/>
      </w:pPr>
      <w:bookmarkStart w:id="8" w:name="_Toc62541397"/>
      <w:r>
        <w:t xml:space="preserve">Slika </w:t>
      </w:r>
      <w:fldSimple w:instr=" STYLEREF 1 \s ">
        <w:r>
          <w:rPr>
            <w:noProof/>
          </w:rPr>
          <w:t>2</w:t>
        </w:r>
      </w:fldSimple>
      <w:r>
        <w:t>.</w:t>
      </w:r>
      <w:fldSimple w:instr=" SEQ Slika \* ARABIC \s 1 ">
        <w:r>
          <w:rPr>
            <w:noProof/>
          </w:rPr>
          <w:t>3</w:t>
        </w:r>
      </w:fldSimple>
      <w:r>
        <w:t xml:space="preserve"> Treće pitanje za trenere iz ankete</w:t>
      </w:r>
      <w:bookmarkEnd w:id="8"/>
    </w:p>
    <w:p w14:paraId="7381DC6F" w14:textId="77777777" w:rsidR="00415CC0" w:rsidRDefault="00415CC0" w:rsidP="00F7300C">
      <w:pPr>
        <w:keepNext/>
        <w:jc w:val="center"/>
      </w:pPr>
      <w:r>
        <w:rPr>
          <w:noProof/>
          <w:lang w:val="en-US"/>
        </w:rPr>
        <w:drawing>
          <wp:inline distT="0" distB="0" distL="0" distR="0" wp14:anchorId="23059450" wp14:editId="281786E6">
            <wp:extent cx="4681267" cy="2348592"/>
            <wp:effectExtent l="19050" t="0" r="503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r="16131"/>
                    <a:stretch>
                      <a:fillRect/>
                    </a:stretch>
                  </pic:blipFill>
                  <pic:spPr bwMode="auto">
                    <a:xfrm>
                      <a:off x="0" y="0"/>
                      <a:ext cx="4681267" cy="2348592"/>
                    </a:xfrm>
                    <a:prstGeom prst="rect">
                      <a:avLst/>
                    </a:prstGeom>
                    <a:noFill/>
                    <a:ln>
                      <a:noFill/>
                    </a:ln>
                  </pic:spPr>
                </pic:pic>
              </a:graphicData>
            </a:graphic>
          </wp:inline>
        </w:drawing>
      </w:r>
    </w:p>
    <w:p w14:paraId="57F27CD8" w14:textId="77777777" w:rsidR="00415CC0" w:rsidRDefault="00415CC0" w:rsidP="00415CC0">
      <w:pPr>
        <w:pStyle w:val="Caption"/>
      </w:pPr>
      <w:bookmarkStart w:id="9" w:name="_Toc62541398"/>
      <w:r>
        <w:t xml:space="preserve">Slika </w:t>
      </w:r>
      <w:fldSimple w:instr=" STYLEREF 1 \s ">
        <w:r>
          <w:rPr>
            <w:noProof/>
          </w:rPr>
          <w:t>2</w:t>
        </w:r>
      </w:fldSimple>
      <w:r>
        <w:t>.</w:t>
      </w:r>
      <w:fldSimple w:instr=" SEQ Slika \* ARABIC \s 1 ">
        <w:r>
          <w:rPr>
            <w:noProof/>
          </w:rPr>
          <w:t>4</w:t>
        </w:r>
      </w:fldSimple>
      <w:r>
        <w:t xml:space="preserve"> Četvrto pitanje za trenere iz ankete</w:t>
      </w:r>
      <w:bookmarkEnd w:id="9"/>
    </w:p>
    <w:p w14:paraId="0CAC4150" w14:textId="77777777" w:rsidR="00415CC0" w:rsidRDefault="00415CC0" w:rsidP="00415CC0">
      <w:pPr>
        <w:pStyle w:val="Caption"/>
        <w:jc w:val="both"/>
      </w:pPr>
    </w:p>
    <w:p w14:paraId="4752618B" w14:textId="77777777" w:rsidR="00415CC0" w:rsidRDefault="00415CC0" w:rsidP="00F7300C">
      <w:pPr>
        <w:keepNext/>
        <w:jc w:val="center"/>
      </w:pPr>
      <w:r>
        <w:rPr>
          <w:noProof/>
          <w:lang w:val="en-US"/>
        </w:rPr>
        <w:drawing>
          <wp:inline distT="0" distB="0" distL="0" distR="0" wp14:anchorId="299EE41F" wp14:editId="4FA24670">
            <wp:extent cx="4762910" cy="234859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r="14668"/>
                    <a:stretch>
                      <a:fillRect/>
                    </a:stretch>
                  </pic:blipFill>
                  <pic:spPr bwMode="auto">
                    <a:xfrm>
                      <a:off x="0" y="0"/>
                      <a:ext cx="4762910" cy="2348592"/>
                    </a:xfrm>
                    <a:prstGeom prst="rect">
                      <a:avLst/>
                    </a:prstGeom>
                    <a:noFill/>
                    <a:ln>
                      <a:noFill/>
                    </a:ln>
                  </pic:spPr>
                </pic:pic>
              </a:graphicData>
            </a:graphic>
          </wp:inline>
        </w:drawing>
      </w:r>
    </w:p>
    <w:p w14:paraId="3E74F646" w14:textId="77777777" w:rsidR="00415CC0" w:rsidRDefault="00415CC0" w:rsidP="00415CC0">
      <w:pPr>
        <w:pStyle w:val="Caption"/>
      </w:pPr>
      <w:bookmarkStart w:id="10" w:name="_Toc62541399"/>
      <w:r>
        <w:t xml:space="preserve">Slika </w:t>
      </w:r>
      <w:fldSimple w:instr=" STYLEREF 1 \s ">
        <w:r>
          <w:rPr>
            <w:noProof/>
          </w:rPr>
          <w:t>2</w:t>
        </w:r>
      </w:fldSimple>
      <w:r>
        <w:t>.</w:t>
      </w:r>
      <w:fldSimple w:instr=" SEQ Slika \* ARABIC \s 1 ">
        <w:r>
          <w:rPr>
            <w:noProof/>
          </w:rPr>
          <w:t>5</w:t>
        </w:r>
      </w:fldSimple>
      <w:r>
        <w:t xml:space="preserve"> Peto pitanje za trenere iz ankete</w:t>
      </w:r>
      <w:bookmarkEnd w:id="10"/>
    </w:p>
    <w:p w14:paraId="2818C109" w14:textId="77777777" w:rsidR="00415CC0" w:rsidRDefault="00415CC0" w:rsidP="00415CC0">
      <w:r>
        <w:t xml:space="preserve">Slike prikazane iznad pokazuju postavljena pitanja trenerima u anketi i njihove rezultate. Većini trenera se smanjio broj treninga koje vode i broj osoba kojima vode treninge. Svi treneri su zainteresirani za mogućnost kakvu </w:t>
      </w:r>
      <w:r>
        <w:rPr>
          <w:i/>
          <w:iCs/>
        </w:rPr>
        <w:t>RemoteTrainer</w:t>
      </w:r>
      <w:r>
        <w:t xml:space="preserve"> sustav pruža. Zadnje postavljeno pitanje u anketi koje glasi „</w:t>
      </w:r>
      <w:r>
        <w:rPr>
          <w:b/>
          <w:bCs/>
        </w:rPr>
        <w:t>Imate li kakvih savjeta što bi aplikacija trebala imati</w:t>
      </w:r>
      <w:r>
        <w:t>“ dalo je par odličnih ideja i savjeta iz kojih su već smišljene funkcionalnosti dodatno zaokružene. Neke od ideja su:</w:t>
      </w:r>
    </w:p>
    <w:p w14:paraId="58B2356F" w14:textId="77777777" w:rsidR="00415CC0" w:rsidRDefault="00415CC0" w:rsidP="00415CC0">
      <w:pPr>
        <w:pStyle w:val="ListParagraph"/>
        <w:numPr>
          <w:ilvl w:val="0"/>
          <w:numId w:val="33"/>
        </w:numPr>
      </w:pPr>
      <w:r>
        <w:t>„bilo bi dobro da se mogu izraditi vlastite vježbe koje po potrebama korisnika biramo koje želimo slati“</w:t>
      </w:r>
    </w:p>
    <w:p w14:paraId="47B8C1E2" w14:textId="77777777" w:rsidR="00415CC0" w:rsidRDefault="00415CC0" w:rsidP="00415CC0">
      <w:pPr>
        <w:pStyle w:val="ListParagraph"/>
        <w:numPr>
          <w:ilvl w:val="0"/>
          <w:numId w:val="33"/>
        </w:numPr>
      </w:pPr>
      <w:r>
        <w:t>„</w:t>
      </w:r>
      <w:r w:rsidR="009E3B10">
        <w:t>izrada svojih vježbi, treninga koji se mogu ponoviti par puta tjedno ili koristiti za sljedeći tjedan i sastavljanje nekakvog rasporeda s tim treninzima</w:t>
      </w:r>
      <w:r>
        <w:t>“</w:t>
      </w:r>
    </w:p>
    <w:p w14:paraId="15F2DDC9" w14:textId="77777777" w:rsidR="009E3B10" w:rsidRDefault="009E3B10" w:rsidP="00415CC0">
      <w:pPr>
        <w:pStyle w:val="ListParagraph"/>
        <w:numPr>
          <w:ilvl w:val="0"/>
          <w:numId w:val="33"/>
        </w:numPr>
      </w:pPr>
      <w:r>
        <w:t>„</w:t>
      </w:r>
      <w:r w:rsidRPr="008D1A16">
        <w:rPr>
          <w:i/>
        </w:rPr>
        <w:t>uplodanje</w:t>
      </w:r>
      <w:r>
        <w:t xml:space="preserve"> videa kako se neka vježba izvodi“</w:t>
      </w:r>
    </w:p>
    <w:p w14:paraId="213323F7" w14:textId="77777777" w:rsidR="009E3B10" w:rsidRDefault="009E3B10" w:rsidP="009E3B10">
      <w:r>
        <w:t>Korisnici usluga trenera su u anketi imali postavljeni sljedeća pitanja:</w:t>
      </w:r>
    </w:p>
    <w:p w14:paraId="41F77A32" w14:textId="77777777" w:rsidR="009E3B10" w:rsidRDefault="009E3B10" w:rsidP="009E3B10">
      <w:pPr>
        <w:pStyle w:val="ListParagraph"/>
        <w:numPr>
          <w:ilvl w:val="0"/>
          <w:numId w:val="34"/>
        </w:numPr>
      </w:pPr>
      <w:r>
        <w:t>Jeste li trenirali prije pandemije ili ste planirali početi neposredno prije?</w:t>
      </w:r>
    </w:p>
    <w:p w14:paraId="4E17A43C" w14:textId="77777777" w:rsidR="009E3B10" w:rsidRDefault="009E3B10" w:rsidP="009E3B10">
      <w:pPr>
        <w:pStyle w:val="ListParagraph"/>
        <w:numPr>
          <w:ilvl w:val="0"/>
          <w:numId w:val="34"/>
        </w:numPr>
      </w:pPr>
      <w:r>
        <w:t>Jesu li nove mjere prekinule ili smanjile vaše tjelesne aktivnosti?</w:t>
      </w:r>
    </w:p>
    <w:p w14:paraId="7C0463FD" w14:textId="77777777" w:rsidR="009E3B10" w:rsidRDefault="009E3B10" w:rsidP="009E3B10">
      <w:pPr>
        <w:pStyle w:val="ListParagraph"/>
        <w:numPr>
          <w:ilvl w:val="0"/>
          <w:numId w:val="34"/>
        </w:numPr>
      </w:pPr>
      <w:r>
        <w:t>Biste li htjeli savjete stručnih trenera?</w:t>
      </w:r>
    </w:p>
    <w:p w14:paraId="4F7CEB14" w14:textId="77777777" w:rsidR="009E3B10" w:rsidRDefault="009E3B10" w:rsidP="009E3B10">
      <w:pPr>
        <w:pStyle w:val="ListParagraph"/>
        <w:numPr>
          <w:ilvl w:val="0"/>
          <w:numId w:val="34"/>
        </w:numPr>
      </w:pPr>
      <w:r>
        <w:t>Jeste li zainteresirani dostupnost stručnog trenera za sastavljanje treninga i tjednog rasporeda isključivo putem aplikacije?</w:t>
      </w:r>
    </w:p>
    <w:p w14:paraId="06533603" w14:textId="77777777" w:rsidR="009E3B10" w:rsidRDefault="009E3B10" w:rsidP="009E3B10">
      <w:pPr>
        <w:pStyle w:val="ListParagraph"/>
        <w:numPr>
          <w:ilvl w:val="0"/>
          <w:numId w:val="34"/>
        </w:numPr>
      </w:pPr>
      <w:r>
        <w:t>Imate li kakvih savjeta što bi aplikacija trebala imati?</w:t>
      </w:r>
    </w:p>
    <w:p w14:paraId="414BB91A" w14:textId="77777777" w:rsidR="009E3B10" w:rsidRPr="00415CC0" w:rsidRDefault="00E04D2B" w:rsidP="009E3B10">
      <w:r>
        <w:t>Iz rezultata je z</w:t>
      </w:r>
      <w:r w:rsidR="009E3B10">
        <w:t xml:space="preserve">animljivo izdvojiti kako su svi korisnici prekinuli ili smanjili svoje tjelesne aktivnosti u odnosu na vrijeme prije socijalnost distanciranja, što dodatno naglašava </w:t>
      </w:r>
      <w:r w:rsidR="009E3B10">
        <w:lastRenderedPageBreak/>
        <w:t xml:space="preserve">važnost ovakve aplikacije. </w:t>
      </w:r>
      <w:r w:rsidR="00AB438F">
        <w:t>Kod korisnika su savjeti uglavnom slični onima od strane trenera, jedino s korisničke strane. Međutim</w:t>
      </w:r>
      <w:r w:rsidR="00A860D2">
        <w:t>,</w:t>
      </w:r>
      <w:r w:rsidR="00AB438F">
        <w:t xml:space="preserve"> jedan savjet se pojavio više puta, a to je </w:t>
      </w:r>
      <w:r w:rsidR="008D1A16" w:rsidRPr="008D1A16">
        <w:rPr>
          <w:i/>
        </w:rPr>
        <w:t>uplodanje</w:t>
      </w:r>
      <w:r w:rsidR="008D1A16">
        <w:t xml:space="preserve"> videa</w:t>
      </w:r>
      <w:r w:rsidR="00AB438F">
        <w:t xml:space="preserve"> koji prikazuje pravilno izvođenje vježbi korak po korak.</w:t>
      </w:r>
    </w:p>
    <w:p w14:paraId="1108F423" w14:textId="77777777" w:rsidR="00111398" w:rsidRDefault="00111398" w:rsidP="00111398">
      <w:pPr>
        <w:pStyle w:val="Heading2"/>
      </w:pPr>
      <w:bookmarkStart w:id="11" w:name="_Toc61859342"/>
      <w:r>
        <w:t>Prijedlog rješenja na temelju ankete</w:t>
      </w:r>
      <w:bookmarkEnd w:id="11"/>
    </w:p>
    <w:p w14:paraId="1F8AA674" w14:textId="77777777" w:rsidR="00111398" w:rsidRPr="006C74B6" w:rsidRDefault="00474DBB" w:rsidP="00111398">
      <w:r>
        <w:t>Kao jed</w:t>
      </w:r>
      <w:r w:rsidR="006C74B6">
        <w:t xml:space="preserve">no od rješenja za probleme opisane u poglavlju </w:t>
      </w:r>
      <w:r w:rsidR="006C74B6" w:rsidRPr="006C74B6">
        <w:rPr>
          <w:b/>
          <w:bCs/>
        </w:rPr>
        <w:t>Problematika</w:t>
      </w:r>
      <w:r w:rsidR="006C74B6">
        <w:rPr>
          <w:b/>
          <w:bCs/>
        </w:rPr>
        <w:t xml:space="preserve"> </w:t>
      </w:r>
      <w:r w:rsidR="006C74B6" w:rsidRPr="006C74B6">
        <w:rPr>
          <w:b/>
          <w:bCs/>
        </w:rPr>
        <w:t>izvođenja vježbi u vrijeme socijalnog distanciranja</w:t>
      </w:r>
      <w:r w:rsidR="006C74B6">
        <w:rPr>
          <w:b/>
          <w:bCs/>
        </w:rPr>
        <w:t xml:space="preserve"> </w:t>
      </w:r>
      <w:r w:rsidR="006C74B6">
        <w:t>i na temelju savjeta od strane anketnih ispitanika</w:t>
      </w:r>
      <w:r w:rsidR="00925A62">
        <w:t>,</w:t>
      </w:r>
      <w:r w:rsidR="006C74B6">
        <w:t xml:space="preserve"> izrađen</w:t>
      </w:r>
      <w:r w:rsidR="00EB1DA1">
        <w:t>a</w:t>
      </w:r>
      <w:r w:rsidR="006C74B6">
        <w:t xml:space="preserve"> je i opisan</w:t>
      </w:r>
      <w:r w:rsidR="00783254">
        <w:t>a</w:t>
      </w:r>
      <w:r w:rsidR="006C74B6">
        <w:t xml:space="preserve"> u ovom radu </w:t>
      </w:r>
      <w:r w:rsidR="0020102B">
        <w:t>aplikacija</w:t>
      </w:r>
      <w:r w:rsidR="006C74B6">
        <w:t xml:space="preserve"> </w:t>
      </w:r>
      <w:r w:rsidR="006C74B6">
        <w:rPr>
          <w:i/>
          <w:iCs/>
        </w:rPr>
        <w:t xml:space="preserve">RemoteTrainer. </w:t>
      </w:r>
      <w:r w:rsidR="005B3E75" w:rsidRPr="005B3E75">
        <w:rPr>
          <w:iCs/>
        </w:rPr>
        <w:t>Aplikacija</w:t>
      </w:r>
      <w:r w:rsidR="005B3E75">
        <w:rPr>
          <w:i/>
          <w:iCs/>
        </w:rPr>
        <w:t xml:space="preserve"> </w:t>
      </w:r>
      <w:r w:rsidR="005B3E75">
        <w:rPr>
          <w:iCs/>
        </w:rPr>
        <w:t>se, u g</w:t>
      </w:r>
      <w:r w:rsidR="00A44D59">
        <w:rPr>
          <w:iCs/>
        </w:rPr>
        <w:t>rubo, može podijeliti na sustav</w:t>
      </w:r>
      <w:r w:rsidR="005B3E75">
        <w:rPr>
          <w:iCs/>
        </w:rPr>
        <w:t xml:space="preserve"> za korisnike i </w:t>
      </w:r>
      <w:r w:rsidR="00A44D59">
        <w:rPr>
          <w:iCs/>
        </w:rPr>
        <w:t xml:space="preserve">sustav za </w:t>
      </w:r>
      <w:r w:rsidR="005B3E75">
        <w:rPr>
          <w:iCs/>
        </w:rPr>
        <w:t xml:space="preserve">trenere. </w:t>
      </w:r>
      <w:r w:rsidR="00995BA3">
        <w:rPr>
          <w:iCs/>
        </w:rPr>
        <w:t>Okvi</w:t>
      </w:r>
      <w:r w:rsidR="006E4F1C">
        <w:rPr>
          <w:iCs/>
        </w:rPr>
        <w:t>r</w:t>
      </w:r>
      <w:r w:rsidR="00995BA3">
        <w:rPr>
          <w:iCs/>
        </w:rPr>
        <w:t xml:space="preserve">no, </w:t>
      </w:r>
      <w:r w:rsidR="00995BA3">
        <w:t>s</w:t>
      </w:r>
      <w:r w:rsidR="006C74B6">
        <w:t>ustav za korisnike omogućava pronalazak trenera, zahtijevanje poslovnog odnosa, pregled rasporeda, pregled treninga za pojedini dan u rasporedu, pregled vježbi za pojedini trening.</w:t>
      </w:r>
      <w:r w:rsidR="009A7178">
        <w:t xml:space="preserve"> </w:t>
      </w:r>
      <w:r w:rsidR="00995BA3">
        <w:t>S druge strane</w:t>
      </w:r>
      <w:r w:rsidR="00294C10">
        <w:t>, s</w:t>
      </w:r>
      <w:r w:rsidR="009A7178">
        <w:t>ustav za trenere omogućava pregled svih aktivnih zahtjeva za poslovnu suradnju, pregled svojih korisnika, sastavljanje vježbi, sastavljanje treninga i sastavljanje rasporeda za pojedinog korisnika.</w:t>
      </w:r>
      <w:r w:rsidR="005B3E75">
        <w:t xml:space="preserve"> </w:t>
      </w:r>
      <w:r w:rsidR="00294C10">
        <w:t>Međutim, b</w:t>
      </w:r>
      <w:r w:rsidR="005B3E75">
        <w:t>itno je napomenuti da je aplikacija razvijena na modularan način koji omogućuje laganu nadogradnju</w:t>
      </w:r>
      <w:r w:rsidR="00294C10">
        <w:t xml:space="preserve">, već prema potrebama koje će se </w:t>
      </w:r>
      <w:r w:rsidR="00C9246B">
        <w:t>pojaviti</w:t>
      </w:r>
      <w:r w:rsidR="00294C10">
        <w:t xml:space="preserve"> </w:t>
      </w:r>
      <w:r w:rsidR="00655AD4">
        <w:t xml:space="preserve">samim </w:t>
      </w:r>
      <w:r w:rsidR="00294C10">
        <w:t>korištenjem aplikacije</w:t>
      </w:r>
      <w:r w:rsidR="005B3E75">
        <w:t xml:space="preserve">. </w:t>
      </w:r>
    </w:p>
    <w:p w14:paraId="25206B69" w14:textId="77777777" w:rsidR="00111398" w:rsidRDefault="00111398" w:rsidP="00111398">
      <w:pPr>
        <w:pStyle w:val="Heading2"/>
      </w:pPr>
      <w:bookmarkStart w:id="12" w:name="_Toc61859343"/>
      <w:r>
        <w:t>Posebnosti ovog rješenja u odnosu na postojeće</w:t>
      </w:r>
      <w:bookmarkEnd w:id="12"/>
    </w:p>
    <w:p w14:paraId="67C5689E" w14:textId="77777777" w:rsidR="001C23EB" w:rsidRDefault="001B4826" w:rsidP="009A7178">
      <w:r>
        <w:t xml:space="preserve">Na tržištu već postoje aplikacije namijenjene za privatne trenere i osobe koje treniraju. Neke od najpoznatijih uključuju: </w:t>
      </w:r>
      <w:r>
        <w:rPr>
          <w:i/>
          <w:iCs/>
        </w:rPr>
        <w:t>Practice Better</w:t>
      </w:r>
      <w:r>
        <w:t xml:space="preserve">, </w:t>
      </w:r>
      <w:r>
        <w:rPr>
          <w:i/>
          <w:iCs/>
        </w:rPr>
        <w:t>True Coach</w:t>
      </w:r>
      <w:r>
        <w:t xml:space="preserve">, </w:t>
      </w:r>
      <w:r>
        <w:rPr>
          <w:i/>
          <w:iCs/>
        </w:rPr>
        <w:t>The Training Notebook</w:t>
      </w:r>
      <w:r>
        <w:t>. Postojeće aplikacije se uglavnom m</w:t>
      </w:r>
      <w:r w:rsidR="001C23EB">
        <w:t>ogu podijeliti u dvije skupine</w:t>
      </w:r>
    </w:p>
    <w:p w14:paraId="1B4B6E8F" w14:textId="77777777" w:rsidR="001C23EB" w:rsidRDefault="001B4826" w:rsidP="001C23EB">
      <w:pPr>
        <w:pStyle w:val="ListParagraph"/>
        <w:numPr>
          <w:ilvl w:val="0"/>
          <w:numId w:val="35"/>
        </w:numPr>
      </w:pPr>
      <w:r>
        <w:t>aplikacija za privatne trenere u svrhu praćenja i rukovođenja svojih</w:t>
      </w:r>
      <w:r w:rsidR="001C23EB">
        <w:t xml:space="preserve"> klijenata  na jednom mjestu</w:t>
      </w:r>
    </w:p>
    <w:p w14:paraId="37DD32C6" w14:textId="77777777" w:rsidR="001C23EB" w:rsidRDefault="001B4826" w:rsidP="001C23EB">
      <w:pPr>
        <w:pStyle w:val="ListParagraph"/>
        <w:numPr>
          <w:ilvl w:val="0"/>
          <w:numId w:val="35"/>
        </w:numPr>
      </w:pPr>
      <w:r>
        <w:t xml:space="preserve">aplikacija za praćenje i rukovođenje vlastitih treninga za osobe koje se bave tjelesnim aktivnostima. </w:t>
      </w:r>
    </w:p>
    <w:p w14:paraId="3BF1B311" w14:textId="77777777" w:rsidR="009A7178" w:rsidRPr="001B4826" w:rsidRDefault="001B4826" w:rsidP="009A7178">
      <w:r>
        <w:t xml:space="preserve">Sustav </w:t>
      </w:r>
      <w:r>
        <w:rPr>
          <w:i/>
          <w:iCs/>
        </w:rPr>
        <w:t>RemoteTrainer</w:t>
      </w:r>
      <w:r>
        <w:t xml:space="preserve"> spaja te dvije skupine i omogućuje komunikaciju trenera i korisnika preko mobilnog uređaja, rukovođenje i pregled rasporeda, treninga i vježbi. </w:t>
      </w:r>
      <w:r w:rsidR="005B3E75">
        <w:t>Drugim riječima, između trenera i osoba koje se bave tjelesnim aktivnostima nije</w:t>
      </w:r>
      <w:r>
        <w:t xml:space="preserve"> više potreban izra</w:t>
      </w:r>
      <w:r w:rsidR="0062644B">
        <w:t>van fizički kontakt, nego se sva interakcija</w:t>
      </w:r>
      <w:r>
        <w:t xml:space="preserve"> </w:t>
      </w:r>
      <w:r w:rsidR="0062644B">
        <w:t xml:space="preserve">odvija </w:t>
      </w:r>
      <w:r>
        <w:t>preko sustava opisanog u ovom radu.</w:t>
      </w:r>
    </w:p>
    <w:p w14:paraId="426F648C" w14:textId="77777777" w:rsidR="001B4826" w:rsidRDefault="001B4826">
      <w:pPr>
        <w:pStyle w:val="Heading1"/>
      </w:pPr>
      <w:bookmarkStart w:id="13" w:name="_Toc61859344"/>
      <w:bookmarkStart w:id="14" w:name="_Ref55966415"/>
      <w:r>
        <w:lastRenderedPageBreak/>
        <w:t>Korištene tehnologije</w:t>
      </w:r>
      <w:bookmarkEnd w:id="13"/>
    </w:p>
    <w:p w14:paraId="467132BD" w14:textId="77777777" w:rsidR="00847279" w:rsidRDefault="00FD29BB" w:rsidP="00C61BFA">
      <w:r>
        <w:t>Prilikom implementacije</w:t>
      </w:r>
      <w:r w:rsidR="00BF4A74">
        <w:t xml:space="preserve"> </w:t>
      </w:r>
      <w:r>
        <w:t xml:space="preserve">slojeva </w:t>
      </w:r>
      <w:r w:rsidR="00DC71D1">
        <w:t>sustava</w:t>
      </w:r>
      <w:r>
        <w:t xml:space="preserve"> korištene su različite tehnologije</w:t>
      </w:r>
      <w:r w:rsidR="00DC71D1">
        <w:t>.</w:t>
      </w:r>
      <w:r>
        <w:t xml:space="preserve"> </w:t>
      </w:r>
      <w:r w:rsidR="00DC71D1">
        <w:t>Pre</w:t>
      </w:r>
      <w:r w:rsidR="00BF4A74">
        <w:t>zentacijski sloj je izrađen na Android platformi i</w:t>
      </w:r>
      <w:r w:rsidR="00DC71D1">
        <w:t xml:space="preserve"> programiran u Java programskom jeziku</w:t>
      </w:r>
      <w:r w:rsidR="000E4949">
        <w:t>, u razvojnoj okolini Android Studio</w:t>
      </w:r>
      <w:r w:rsidR="00DC71D1">
        <w:t>. Sl</w:t>
      </w:r>
      <w:r w:rsidR="00E07471">
        <w:t>oj poslovne</w:t>
      </w:r>
      <w:r w:rsidR="002F71AE">
        <w:t xml:space="preserve"> logike je izrađen korištenjem</w:t>
      </w:r>
      <w:r w:rsidR="00E07471">
        <w:t xml:space="preserve"> ASP.NET Web API r</w:t>
      </w:r>
      <w:r w:rsidR="00432019">
        <w:t>a</w:t>
      </w:r>
      <w:r w:rsidR="00E07471">
        <w:t>dnog okvira</w:t>
      </w:r>
      <w:r w:rsidR="00DC71D1">
        <w:t xml:space="preserve">, u </w:t>
      </w:r>
      <w:r w:rsidR="00DC71D1" w:rsidRPr="00761D52">
        <w:rPr>
          <w:i/>
          <w:iCs/>
        </w:rPr>
        <w:t>Visual Studio</w:t>
      </w:r>
      <w:r w:rsidR="00DC71D1">
        <w:t xml:space="preserve"> </w:t>
      </w:r>
      <w:r w:rsidR="00DC71D1" w:rsidRPr="00DC71D1">
        <w:t>integriran</w:t>
      </w:r>
      <w:r w:rsidR="00DC71D1">
        <w:t>om</w:t>
      </w:r>
      <w:r w:rsidR="00DC71D1" w:rsidRPr="00DC71D1">
        <w:t xml:space="preserve"> razvojno</w:t>
      </w:r>
      <w:r w:rsidR="00DC71D1">
        <w:t>m</w:t>
      </w:r>
      <w:r w:rsidR="00DC71D1" w:rsidRPr="00DC71D1">
        <w:t xml:space="preserve"> okruženj</w:t>
      </w:r>
      <w:r w:rsidR="00B92B57">
        <w:t>u te</w:t>
      </w:r>
      <w:r w:rsidR="00DC71D1">
        <w:t xml:space="preserve"> korištenjem C# programskog jezika. Podatkovni sloj je izrađen uz pomoć Microsoft SQL Servera i </w:t>
      </w:r>
      <w:r w:rsidR="00D978D0">
        <w:t>T-</w:t>
      </w:r>
      <w:r w:rsidR="00DC71D1">
        <w:t>SQL upitnog jezika</w:t>
      </w:r>
      <w:r w:rsidR="000449DC">
        <w:t xml:space="preserve">, </w:t>
      </w:r>
      <w:r w:rsidR="00E07471">
        <w:t>korištenje</w:t>
      </w:r>
      <w:r w:rsidR="00FC3942">
        <w:t>m</w:t>
      </w:r>
      <w:r w:rsidR="00E07471">
        <w:t xml:space="preserve"> </w:t>
      </w:r>
      <w:r w:rsidR="00E07471" w:rsidRPr="00DC71D1">
        <w:rPr>
          <w:i/>
          <w:iCs/>
        </w:rPr>
        <w:t>Entity</w:t>
      </w:r>
      <w:r w:rsidR="00E07471">
        <w:t xml:space="preserve"> radnog okvira</w:t>
      </w:r>
      <w:r w:rsidR="00DC71D1">
        <w:t xml:space="preserve">. </w:t>
      </w:r>
    </w:p>
    <w:p w14:paraId="7FB45B5E" w14:textId="77777777" w:rsidR="00C61BFA" w:rsidRPr="00C61BFA" w:rsidRDefault="00DC71D1" w:rsidP="00C61BFA">
      <w:r>
        <w:t xml:space="preserve">Za prijenos podataka između </w:t>
      </w:r>
      <w:r w:rsidR="00847279">
        <w:t>prezentacijskog</w:t>
      </w:r>
      <w:r w:rsidR="00BF4A74">
        <w:t xml:space="preserve"> i poslovnog sloja</w:t>
      </w:r>
      <w:r>
        <w:t xml:space="preserve"> korišten je JSON format. </w:t>
      </w:r>
      <w:r w:rsidR="005C1B5B">
        <w:t>Napokon, z</w:t>
      </w:r>
      <w:r w:rsidR="00847279">
        <w:t>a</w:t>
      </w:r>
      <w:r w:rsidR="005C1B5B">
        <w:t xml:space="preserve"> realizaciju plaćanja</w:t>
      </w:r>
      <w:r w:rsidR="00847279">
        <w:t xml:space="preserve"> unutar aplikacije korišten je PayPal</w:t>
      </w:r>
      <w:r w:rsidR="005C1B5B">
        <w:t xml:space="preserve"> </w:t>
      </w:r>
      <w:r w:rsidR="00DF4D41">
        <w:t>servis</w:t>
      </w:r>
      <w:r w:rsidR="00847279">
        <w:t xml:space="preserve">. </w:t>
      </w:r>
      <w:r w:rsidR="002E47B2">
        <w:t>PayPal</w:t>
      </w:r>
      <w:r w:rsidR="00847279">
        <w:t xml:space="preserve"> je mrežni financijski servis koji omogućuje brze i sigurne transakcije s jednog računa na drugi. </w:t>
      </w:r>
      <w:r w:rsidR="00187FED">
        <w:t xml:space="preserve">Servis sačinjavaju </w:t>
      </w:r>
      <w:r w:rsidR="00847279">
        <w:t>javne API točke koje programer može koristiti u svojoj aplikaciji kako bi plaćanje bilo integrirano unutar same aplikacije, bez potrebe za odlaskom na samu PayPal aplikaciju.</w:t>
      </w:r>
    </w:p>
    <w:p w14:paraId="452215C4" w14:textId="77777777" w:rsidR="001B4826" w:rsidRDefault="001B4826" w:rsidP="001B4826">
      <w:pPr>
        <w:pStyle w:val="Heading2"/>
      </w:pPr>
      <w:bookmarkStart w:id="15" w:name="_Toc61859345"/>
      <w:r>
        <w:t>Android platforma</w:t>
      </w:r>
      <w:bookmarkEnd w:id="15"/>
    </w:p>
    <w:p w14:paraId="47A9DA57" w14:textId="77777777" w:rsidR="00DC71D1" w:rsidRDefault="00446FF5" w:rsidP="00DC71D1">
      <w:r>
        <w:t xml:space="preserve">Android platforma podržava izradu aplikacija za uređaje koji koriste modificirani </w:t>
      </w:r>
      <w:r w:rsidRPr="00446FF5">
        <w:rPr>
          <w:i/>
          <w:iCs/>
        </w:rPr>
        <w:t>Linux kernel</w:t>
      </w:r>
      <w:r>
        <w:rPr>
          <w:i/>
          <w:iCs/>
        </w:rPr>
        <w:t xml:space="preserve">. </w:t>
      </w:r>
      <w:r>
        <w:t xml:space="preserve">Android platforma je prvi put predstavljena 2007. godine od strane </w:t>
      </w:r>
      <w:r>
        <w:rPr>
          <w:i/>
          <w:iCs/>
        </w:rPr>
        <w:t xml:space="preserve">Open Handset Alliance </w:t>
      </w:r>
      <w:r>
        <w:t xml:space="preserve">kompanije. </w:t>
      </w:r>
      <w:r w:rsidR="001A5A31" w:rsidRPr="001672BB">
        <w:rPr>
          <w:i/>
          <w:iCs/>
        </w:rPr>
        <w:t>Nativne</w:t>
      </w:r>
      <w:r w:rsidR="001A5A31">
        <w:t xml:space="preserve"> a</w:t>
      </w:r>
      <w:r>
        <w:t xml:space="preserve">plikacije na </w:t>
      </w:r>
      <w:r w:rsidR="001A5A31">
        <w:t>A</w:t>
      </w:r>
      <w:r>
        <w:t xml:space="preserve">ndroid platformi </w:t>
      </w:r>
      <w:r w:rsidR="001A5A31">
        <w:t>programiraju se</w:t>
      </w:r>
      <w:r>
        <w:t xml:space="preserve"> u Java </w:t>
      </w:r>
      <w:r w:rsidR="001A5A31">
        <w:t>ili Kotlin programskim jezicima</w:t>
      </w:r>
      <w:r>
        <w:t>.</w:t>
      </w:r>
      <w:r w:rsidR="006B29FE">
        <w:t xml:space="preserve"> </w:t>
      </w:r>
      <w:r w:rsidR="00E412FB">
        <w:t xml:space="preserve">Međutim, važno je napomenuti kako se ne koristi </w:t>
      </w:r>
      <w:r w:rsidR="006B29FE">
        <w:t xml:space="preserve">Java virtualna mašina </w:t>
      </w:r>
      <w:r w:rsidR="00DB7AC6">
        <w:t>tijekom</w:t>
      </w:r>
      <w:r w:rsidR="006B29FE">
        <w:t xml:space="preserve"> izrade</w:t>
      </w:r>
      <w:r w:rsidR="00FE719F">
        <w:t xml:space="preserve"> (engl. </w:t>
      </w:r>
      <w:r w:rsidR="00FE719F">
        <w:rPr>
          <w:i/>
          <w:iCs/>
        </w:rPr>
        <w:t>build</w:t>
      </w:r>
      <w:r w:rsidR="00FE719F">
        <w:t>)</w:t>
      </w:r>
      <w:r w:rsidR="006B29FE">
        <w:t xml:space="preserve"> aplikacije u .apk datoteku, već se Java klase pretvaraju u Dalvik izvršne datoteke i pokreću se na Dalvik virtualnoj mašini.</w:t>
      </w:r>
      <w:r w:rsidR="00CA042B">
        <w:t xml:space="preserve"> [1]</w:t>
      </w:r>
    </w:p>
    <w:p w14:paraId="5A2A2926" w14:textId="77777777" w:rsidR="00082EF1" w:rsidRPr="00755D90" w:rsidRDefault="00082EF1" w:rsidP="00DC71D1">
      <w:r>
        <w:t xml:space="preserve">Osim Dalvik virtualne mašine aplikacije mogu biti pokrenute s </w:t>
      </w:r>
      <w:r w:rsidR="007007FD">
        <w:rPr>
          <w:i/>
          <w:iCs/>
        </w:rPr>
        <w:t>A</w:t>
      </w:r>
      <w:r w:rsidR="0097740D">
        <w:rPr>
          <w:i/>
          <w:iCs/>
        </w:rPr>
        <w:t>ndroid R</w:t>
      </w:r>
      <w:r>
        <w:rPr>
          <w:i/>
          <w:iCs/>
        </w:rPr>
        <w:t xml:space="preserve">untime </w:t>
      </w:r>
      <w:r>
        <w:t xml:space="preserve">izvedbom. ART je nasljednik Dalvik virtualne mašine i </w:t>
      </w:r>
      <w:r w:rsidRPr="00082EF1">
        <w:t>kompatibilan</w:t>
      </w:r>
      <w:r>
        <w:t xml:space="preserve"> je</w:t>
      </w:r>
      <w:r w:rsidR="0081223B">
        <w:t xml:space="preserve"> sa Dalvikom</w:t>
      </w:r>
      <w:r>
        <w:t>, što zna</w:t>
      </w:r>
      <w:r w:rsidR="0081223B">
        <w:t>či da aplikacije izrađene za Da</w:t>
      </w:r>
      <w:r>
        <w:t>l</w:t>
      </w:r>
      <w:r w:rsidR="0081223B">
        <w:t>v</w:t>
      </w:r>
      <w:r>
        <w:t>ik rade i prilikom pokretanja s ART</w:t>
      </w:r>
      <w:r w:rsidR="00755D90">
        <w:t xml:space="preserve">. </w:t>
      </w:r>
      <w:r w:rsidR="00E412FB">
        <w:t>ART</w:t>
      </w:r>
      <w:r w:rsidR="006E0362">
        <w:t xml:space="preserve"> koristi</w:t>
      </w:r>
      <w:r w:rsidR="00755D90">
        <w:t xml:space="preserve"> Dalvik pokretački format i </w:t>
      </w:r>
      <w:r w:rsidR="008F3734">
        <w:t>d</w:t>
      </w:r>
      <w:r w:rsidR="00755D90">
        <w:rPr>
          <w:i/>
          <w:iCs/>
        </w:rPr>
        <w:t>ex bytecode</w:t>
      </w:r>
      <w:r w:rsidR="00755D90">
        <w:t>.</w:t>
      </w:r>
    </w:p>
    <w:p w14:paraId="1E798613" w14:textId="77777777" w:rsidR="006B29FE" w:rsidRPr="00446FF5" w:rsidRDefault="006B29FE" w:rsidP="00DC71D1">
      <w:r>
        <w:t xml:space="preserve">Android platforma je platforma otvorenog </w:t>
      </w:r>
      <w:r w:rsidR="00CF110E">
        <w:t>kôd</w:t>
      </w:r>
      <w:r>
        <w:t xml:space="preserve">a. </w:t>
      </w:r>
      <w:r w:rsidR="00AF11B2">
        <w:t>Također,</w:t>
      </w:r>
      <w:r w:rsidR="00755D90">
        <w:t xml:space="preserve"> </w:t>
      </w:r>
      <w:r w:rsidR="00AF11B2">
        <w:t>bitno je naglasiti</w:t>
      </w:r>
      <w:r>
        <w:t xml:space="preserve"> kako programeri mogu</w:t>
      </w:r>
      <w:r w:rsidR="00CA042B">
        <w:t xml:space="preserve"> doprinijeti sv</w:t>
      </w:r>
      <w:r w:rsidR="006B6A8B">
        <w:t>im objavljenim verzijama A</w:t>
      </w:r>
      <w:r w:rsidR="00CA042B">
        <w:t>ndroid platforme, no ne i verzijama koje su trenutno u izradi.</w:t>
      </w:r>
    </w:p>
    <w:p w14:paraId="371956A0" w14:textId="77777777" w:rsidR="001B4826" w:rsidRDefault="00755D90" w:rsidP="001B4826">
      <w:pPr>
        <w:pStyle w:val="Heading3"/>
      </w:pPr>
      <w:bookmarkStart w:id="16" w:name="_Toc61859346"/>
      <w:r>
        <w:lastRenderedPageBreak/>
        <w:t>Android ekosustav</w:t>
      </w:r>
      <w:bookmarkEnd w:id="16"/>
    </w:p>
    <w:p w14:paraId="621D1C27" w14:textId="77777777" w:rsidR="00FE719F" w:rsidRDefault="00FE719F" w:rsidP="00FE719F">
      <w:r>
        <w:t xml:space="preserve">Android </w:t>
      </w:r>
      <w:r w:rsidR="005222D1">
        <w:t>ekosustav</w:t>
      </w:r>
      <w:r>
        <w:t xml:space="preserve"> omogućuje programerima na Android platformi jednostavnu i efikasnu izradu aplikacija za Android uređaje. </w:t>
      </w:r>
      <w:r w:rsidR="005222D1">
        <w:t>Android ekosustav</w:t>
      </w:r>
      <w:r>
        <w:t xml:space="preserve"> sastoji se od alata </w:t>
      </w:r>
      <w:r w:rsidR="0028063B">
        <w:t>navedenih u nastavku.</w:t>
      </w:r>
    </w:p>
    <w:p w14:paraId="11CDF0D1" w14:textId="4D764372" w:rsidR="00FE719F" w:rsidRDefault="00FE719F" w:rsidP="00FE719F">
      <w:r>
        <w:t>Komponente korisničko</w:t>
      </w:r>
      <w:r w:rsidR="00707935">
        <w:t>g sučelja su gotove komponente,</w:t>
      </w:r>
      <w:r>
        <w:t xml:space="preserve"> spremne za korištenje i impl</w:t>
      </w:r>
      <w:r w:rsidR="0028063B">
        <w:t>ementaciju od strane programera te</w:t>
      </w:r>
      <w:r>
        <w:t xml:space="preserve"> pružaju usluge kao što su: ispis teksta, unos teksta, padajući izbornik, komponenta za sliku, gumb, gumb sa slikom, različite liste </w:t>
      </w:r>
      <w:r w:rsidR="0028063B">
        <w:t>entiteta i slično</w:t>
      </w:r>
      <w:r>
        <w:t>. Neke od</w:t>
      </w:r>
      <w:r w:rsidR="00105AA3">
        <w:t xml:space="preserve"> spomenutih</w:t>
      </w:r>
      <w:r>
        <w:t xml:space="preserve"> komponenta su: </w:t>
      </w:r>
      <w:r>
        <w:rPr>
          <w:i/>
          <w:iCs/>
        </w:rPr>
        <w:t>TextView</w:t>
      </w:r>
      <w:r w:rsidR="00C9094A">
        <w:t>,</w:t>
      </w:r>
      <w:r>
        <w:t xml:space="preserve"> </w:t>
      </w:r>
      <w:r>
        <w:rPr>
          <w:i/>
          <w:iCs/>
        </w:rPr>
        <w:t>EditView, Spinner, RecyclerView, ListView, ImageView, Button, ImageButton</w:t>
      </w:r>
      <w:r w:rsidR="00C9094A">
        <w:rPr>
          <w:i/>
          <w:iCs/>
        </w:rPr>
        <w:t>.</w:t>
      </w:r>
      <w:r w:rsidR="00340A0D" w:rsidRPr="00340A0D">
        <w:t>[2]</w:t>
      </w:r>
    </w:p>
    <w:p w14:paraId="424DA3BE" w14:textId="54B79A33" w:rsidR="00766200" w:rsidRPr="00766200" w:rsidRDefault="00766200" w:rsidP="00FE719F">
      <w:r>
        <w:t xml:space="preserve">Jedna od najvažnijih korištenih komponenta u </w:t>
      </w:r>
      <w:r>
        <w:rPr>
          <w:i/>
          <w:iCs/>
        </w:rPr>
        <w:t>RemoteTrainer</w:t>
      </w:r>
      <w:r>
        <w:t xml:space="preserve"> aplikaciji je </w:t>
      </w:r>
      <w:r>
        <w:rPr>
          <w:i/>
          <w:iCs/>
        </w:rPr>
        <w:t>RecyclerView</w:t>
      </w:r>
      <w:r>
        <w:t xml:space="preserve">. On omogućuje jednostavno prikazivanje velikih skupina podataka. Programer definira kako će se svaki podatak u listi prikazati. </w:t>
      </w:r>
      <w:r>
        <w:rPr>
          <w:i/>
          <w:iCs/>
        </w:rPr>
        <w:t>RecyclerView</w:t>
      </w:r>
      <w:r>
        <w:t xml:space="preserve"> ne uništava </w:t>
      </w:r>
      <w:r>
        <w:rPr>
          <w:i/>
          <w:iCs/>
        </w:rPr>
        <w:t>view</w:t>
      </w:r>
      <w:r>
        <w:t xml:space="preserve"> komponente prilikom pomicanja liste već ih reciklira i ponovno iskorištava za prikaz novih podataka u listi. Prilikom korištenja </w:t>
      </w:r>
      <w:r>
        <w:rPr>
          <w:i/>
          <w:iCs/>
        </w:rPr>
        <w:t>RecyclerView</w:t>
      </w:r>
      <w:r>
        <w:t xml:space="preserve"> komponente potrebno je implementirati dvije klase. </w:t>
      </w:r>
      <w:r>
        <w:rPr>
          <w:i/>
          <w:iCs/>
        </w:rPr>
        <w:t>ViewHolder</w:t>
      </w:r>
      <w:r>
        <w:t xml:space="preserve"> klasa sadrži </w:t>
      </w:r>
      <w:r>
        <w:rPr>
          <w:i/>
          <w:iCs/>
        </w:rPr>
        <w:t>layout</w:t>
      </w:r>
      <w:r>
        <w:t xml:space="preserve"> datoteku koja definira prikaz svakog od predmeta iz liste. </w:t>
      </w:r>
      <w:r>
        <w:rPr>
          <w:i/>
          <w:iCs/>
        </w:rPr>
        <w:t>Adapter</w:t>
      </w:r>
      <w:r>
        <w:t xml:space="preserve"> klasa kreira </w:t>
      </w:r>
      <w:r>
        <w:rPr>
          <w:i/>
          <w:iCs/>
        </w:rPr>
        <w:t>ViewHolder</w:t>
      </w:r>
      <w:r>
        <w:t xml:space="preserve"> klase po potrebi i postavl</w:t>
      </w:r>
      <w:r w:rsidR="0013605F">
        <w:t>ja im podatke. [2]</w:t>
      </w:r>
    </w:p>
    <w:p w14:paraId="249C43F1" w14:textId="77777777" w:rsidR="00C9094A" w:rsidRDefault="00C9094A" w:rsidP="00FE719F">
      <w:r>
        <w:t xml:space="preserve">Namjera (engl. </w:t>
      </w:r>
      <w:r w:rsidR="0040480B">
        <w:rPr>
          <w:i/>
          <w:iCs/>
        </w:rPr>
        <w:t>I</w:t>
      </w:r>
      <w:r>
        <w:rPr>
          <w:i/>
          <w:iCs/>
        </w:rPr>
        <w:t>ntent</w:t>
      </w:r>
      <w:r w:rsidR="00BA30D5">
        <w:t>)</w:t>
      </w:r>
      <w:r w:rsidR="005B2C37">
        <w:t xml:space="preserve"> </w:t>
      </w:r>
      <w:r w:rsidR="00BA30D5">
        <w:t>predstavlja</w:t>
      </w:r>
      <w:r>
        <w:t xml:space="preserve"> </w:t>
      </w:r>
      <w:r w:rsidR="00BA30D5">
        <w:t>komponentu Android operacijskog sustava</w:t>
      </w:r>
      <w:r>
        <w:t xml:space="preserve"> koj</w:t>
      </w:r>
      <w:r w:rsidR="005B2C37">
        <w:t xml:space="preserve">a </w:t>
      </w:r>
      <w:r>
        <w:t xml:space="preserve">omogućuje pokretanje aktivnosti (engl. </w:t>
      </w:r>
      <w:r w:rsidR="001C1070">
        <w:rPr>
          <w:i/>
          <w:iCs/>
        </w:rPr>
        <w:t>A</w:t>
      </w:r>
      <w:r>
        <w:rPr>
          <w:i/>
          <w:iCs/>
        </w:rPr>
        <w:t>ctivity</w:t>
      </w:r>
      <w:r>
        <w:t xml:space="preserve">) </w:t>
      </w:r>
      <w:r w:rsidR="00BA30D5">
        <w:t xml:space="preserve">i ostalih komponenata </w:t>
      </w:r>
      <w:r>
        <w:t xml:space="preserve">unutar aplikacije, ali i drugih aplikacija na </w:t>
      </w:r>
      <w:r w:rsidR="00F96DD9">
        <w:t>A</w:t>
      </w:r>
      <w:r>
        <w:t xml:space="preserve">ndroid uređaju koje to dopuštaju. </w:t>
      </w:r>
      <w:r w:rsidR="000F32AC">
        <w:t>Naime, namjere omogućavaju</w:t>
      </w:r>
      <w:r>
        <w:rPr>
          <w:i/>
          <w:iCs/>
        </w:rPr>
        <w:t xml:space="preserve"> </w:t>
      </w:r>
      <w:r>
        <w:t xml:space="preserve">lako </w:t>
      </w:r>
      <w:r w:rsidR="000F32AC">
        <w:t>korištenje</w:t>
      </w:r>
      <w:r>
        <w:t xml:space="preserve"> funkcionalnosti drugih aplikaci</w:t>
      </w:r>
      <w:r w:rsidR="000F32AC">
        <w:t>ja, kao što je aplikacija kamere</w:t>
      </w:r>
      <w:r>
        <w:t xml:space="preserve"> za uzimanje slika i videa.</w:t>
      </w:r>
      <w:r w:rsidR="00340A0D">
        <w:t xml:space="preserve"> [2]</w:t>
      </w:r>
      <w:r w:rsidR="006B5EB3">
        <w:t xml:space="preserve"> Spomenuto svjedoči o orijentaciji same platforme na slobodu povezivanja komponenata različitih aplikacija u složeni ekosustav.</w:t>
      </w:r>
    </w:p>
    <w:p w14:paraId="19E72901" w14:textId="77777777" w:rsidR="00C9094A" w:rsidRDefault="00C9094A" w:rsidP="00FE719F">
      <w:r>
        <w:t>Servisi</w:t>
      </w:r>
      <w:r w:rsidR="00E17AD5">
        <w:t xml:space="preserve"> (engl. </w:t>
      </w:r>
      <w:r w:rsidR="00E17AD5" w:rsidRPr="00E17AD5">
        <w:rPr>
          <w:i/>
        </w:rPr>
        <w:t>Service</w:t>
      </w:r>
      <w:r w:rsidR="00E17AD5">
        <w:t>)</w:t>
      </w:r>
      <w:r w:rsidR="00535020">
        <w:t xml:space="preserve"> su komponente namijenjene izvršavanju pozadinskih zadataka</w:t>
      </w:r>
      <w:r>
        <w:t xml:space="preserve"> i ne zahtijevaju korisničko sučelje</w:t>
      </w:r>
      <w:r w:rsidR="00535020">
        <w:t>.</w:t>
      </w:r>
      <w:r w:rsidR="00340A0D">
        <w:t xml:space="preserve"> </w:t>
      </w:r>
      <w:r w:rsidR="00535020">
        <w:t>N</w:t>
      </w:r>
      <w:r w:rsidR="00340A0D">
        <w:t>akon što je servis pokrenut</w:t>
      </w:r>
      <w:r w:rsidR="00535020">
        <w:t>,</w:t>
      </w:r>
      <w:r w:rsidR="00333653">
        <w:t xml:space="preserve"> on</w:t>
      </w:r>
      <w:r w:rsidR="00340A0D">
        <w:t xml:space="preserve"> može u pozadini </w:t>
      </w:r>
      <w:r w:rsidR="00535020">
        <w:t>nastaviti s radom</w:t>
      </w:r>
      <w:r w:rsidR="00340A0D">
        <w:t xml:space="preserve"> i nakon što je korisnik ugasio aplikaciju. Servisi</w:t>
      </w:r>
      <w:r w:rsidR="00535020">
        <w:t>, primjerice</w:t>
      </w:r>
      <w:r w:rsidR="00055081">
        <w:t>,</w:t>
      </w:r>
      <w:r w:rsidR="00340A0D">
        <w:t xml:space="preserve"> mogu slati obavijesti korisniku, obavljati mrežne transakcije, komunicirati s davateljem sadržaja (engl. </w:t>
      </w:r>
      <w:r w:rsidR="00233D60">
        <w:rPr>
          <w:i/>
          <w:iCs/>
        </w:rPr>
        <w:t>C</w:t>
      </w:r>
      <w:r w:rsidR="00340A0D">
        <w:rPr>
          <w:i/>
          <w:iCs/>
        </w:rPr>
        <w:t xml:space="preserve">ontent </w:t>
      </w:r>
      <w:r w:rsidR="00233D60">
        <w:rPr>
          <w:i/>
          <w:iCs/>
        </w:rPr>
        <w:t>P</w:t>
      </w:r>
      <w:r w:rsidR="00340A0D">
        <w:rPr>
          <w:i/>
          <w:iCs/>
        </w:rPr>
        <w:t>rovider</w:t>
      </w:r>
      <w:r w:rsidR="00340A0D">
        <w:t>)</w:t>
      </w:r>
      <w:r w:rsidR="00055081">
        <w:t xml:space="preserve"> i slično</w:t>
      </w:r>
      <w:r w:rsidR="00340A0D">
        <w:t>. [2]</w:t>
      </w:r>
    </w:p>
    <w:p w14:paraId="541CC488" w14:textId="77777777" w:rsidR="00FE719F" w:rsidRDefault="00340A0D" w:rsidP="00FE719F">
      <w:r>
        <w:t xml:space="preserve">Emitirani prijamnik (engl. </w:t>
      </w:r>
      <w:r w:rsidR="00AA6463">
        <w:rPr>
          <w:i/>
          <w:iCs/>
        </w:rPr>
        <w:t>Broadcast R</w:t>
      </w:r>
      <w:r>
        <w:rPr>
          <w:i/>
          <w:iCs/>
        </w:rPr>
        <w:t>eceiver</w:t>
      </w:r>
      <w:r w:rsidR="00C173BE">
        <w:t>) je komponenta koja se</w:t>
      </w:r>
      <w:r>
        <w:t xml:space="preserve"> koristi se za slanje i primanje poruka od ostalih </w:t>
      </w:r>
      <w:r w:rsidR="002234A1">
        <w:t>A</w:t>
      </w:r>
      <w:r>
        <w:t>ndroid aplikacija</w:t>
      </w:r>
      <w:r w:rsidR="004A554E">
        <w:t xml:space="preserve"> te</w:t>
      </w:r>
      <w:r w:rsidR="002234A1">
        <w:t xml:space="preserve"> samog operacijskog sustava</w:t>
      </w:r>
      <w:r>
        <w:t>. Na primjer</w:t>
      </w:r>
      <w:r w:rsidR="00535020">
        <w:t>,</w:t>
      </w:r>
      <w:r>
        <w:t xml:space="preserve"> </w:t>
      </w:r>
      <w:r w:rsidR="00535020">
        <w:t>određenu</w:t>
      </w:r>
      <w:r>
        <w:t xml:space="preserve"> aplikaciju može zanimati kada se uređaj pokrene, te se ona pretplati (engl. </w:t>
      </w:r>
      <w:r>
        <w:rPr>
          <w:i/>
          <w:iCs/>
        </w:rPr>
        <w:lastRenderedPageBreak/>
        <w:t>subscribe</w:t>
      </w:r>
      <w:r>
        <w:t>)</w:t>
      </w:r>
      <w:r>
        <w:rPr>
          <w:i/>
          <w:iCs/>
        </w:rPr>
        <w:t xml:space="preserve"> </w:t>
      </w:r>
      <w:r>
        <w:t xml:space="preserve">na taj događaj (engl. </w:t>
      </w:r>
      <w:r>
        <w:rPr>
          <w:i/>
          <w:iCs/>
        </w:rPr>
        <w:t>event</w:t>
      </w:r>
      <w:r>
        <w:t xml:space="preserve">). </w:t>
      </w:r>
      <w:r w:rsidR="00B00A2A">
        <w:t>Nadalje, m</w:t>
      </w:r>
      <w:r>
        <w:t xml:space="preserve">ogu se izraditi </w:t>
      </w:r>
      <w:r w:rsidR="00535020">
        <w:t>prijemnici</w:t>
      </w:r>
      <w:r>
        <w:t xml:space="preserve"> prilagođeni </w:t>
      </w:r>
      <w:r w:rsidR="00535020">
        <w:t xml:space="preserve">posebnim </w:t>
      </w:r>
      <w:r>
        <w:t>događaji</w:t>
      </w:r>
      <w:r w:rsidR="00535020">
        <w:t>ma</w:t>
      </w:r>
      <w:r>
        <w:t xml:space="preserve">, kao što je </w:t>
      </w:r>
      <w:r w:rsidR="00535020">
        <w:t>događaj primitka datoteke</w:t>
      </w:r>
      <w:r w:rsidR="00B00A2A">
        <w:t xml:space="preserve"> ili  vlastita SMS aplikacija</w:t>
      </w:r>
      <w:r>
        <w:t>. [2]</w:t>
      </w:r>
    </w:p>
    <w:p w14:paraId="6EAC85F2" w14:textId="77777777" w:rsidR="005222D1" w:rsidRDefault="00755D90" w:rsidP="00FE719F">
      <w:r>
        <w:t xml:space="preserve">Davatelj sadržaja je dio </w:t>
      </w:r>
      <w:r w:rsidR="00EE34A1">
        <w:t>ekosustava</w:t>
      </w:r>
      <w:r>
        <w:t xml:space="preserve"> koji upravlja pristupom </w:t>
      </w:r>
      <w:r w:rsidR="00DB7B9E">
        <w:t xml:space="preserve">zaštićenim </w:t>
      </w:r>
      <w:r>
        <w:t xml:space="preserve">podacima. Glavna </w:t>
      </w:r>
      <w:r w:rsidR="001C1A2C">
        <w:t xml:space="preserve">mu je </w:t>
      </w:r>
      <w:r>
        <w:t xml:space="preserve">svrha </w:t>
      </w:r>
      <w:r w:rsidR="00F73D8D">
        <w:t xml:space="preserve">omogućiti </w:t>
      </w:r>
      <w:r w:rsidR="002A2DCA">
        <w:t xml:space="preserve">pristupanje </w:t>
      </w:r>
      <w:r w:rsidR="007C4239">
        <w:t xml:space="preserve">od strane </w:t>
      </w:r>
      <w:r w:rsidR="000C47B9">
        <w:t>ostali</w:t>
      </w:r>
      <w:r w:rsidR="007C4239">
        <w:t>h</w:t>
      </w:r>
      <w:r>
        <w:t xml:space="preserve"> aplik</w:t>
      </w:r>
      <w:r w:rsidR="00F73D8D">
        <w:t>acija, i to</w:t>
      </w:r>
      <w:r>
        <w:t xml:space="preserve"> putem </w:t>
      </w:r>
      <w:r w:rsidR="005222D1">
        <w:rPr>
          <w:i/>
          <w:iCs/>
        </w:rPr>
        <w:t xml:space="preserve">provider client </w:t>
      </w:r>
      <w:r w:rsidR="005222D1">
        <w:t>objek</w:t>
      </w:r>
      <w:r w:rsidR="00AB662A">
        <w:t>a</w:t>
      </w:r>
      <w:r w:rsidR="005222D1">
        <w:t xml:space="preserve">ta. Time se </w:t>
      </w:r>
      <w:r w:rsidR="00CA7D38">
        <w:t>klijentu osigurava</w:t>
      </w:r>
      <w:r w:rsidR="005222D1">
        <w:t xml:space="preserve"> sučelje </w:t>
      </w:r>
      <w:r w:rsidR="00CA7D38">
        <w:t>prema podacima</w:t>
      </w:r>
      <w:r w:rsidR="005222D1">
        <w:t xml:space="preserve"> aplikacije </w:t>
      </w:r>
      <w:r w:rsidR="003A715E">
        <w:t>na univerzalan način</w:t>
      </w:r>
      <w:r w:rsidR="00CA7D38">
        <w:t>, poštujući sve sigurnosne aspekte</w:t>
      </w:r>
      <w:r w:rsidR="005222D1">
        <w:t>. [2]</w:t>
      </w:r>
    </w:p>
    <w:p w14:paraId="6B9B8E5F" w14:textId="77777777" w:rsidR="005222D1" w:rsidRDefault="00AA53E1" w:rsidP="00FE719F">
      <w:r>
        <w:t>Aktivnost</w:t>
      </w:r>
      <w:r w:rsidR="003A6311">
        <w:t xml:space="preserve"> </w:t>
      </w:r>
      <w:r w:rsidR="002A6712">
        <w:t>preds</w:t>
      </w:r>
      <w:r w:rsidR="0007121A">
        <w:t>t</w:t>
      </w:r>
      <w:r w:rsidR="002A6712">
        <w:t>avlja jednu</w:t>
      </w:r>
      <w:r w:rsidR="00B627F9">
        <w:t xml:space="preserve"> od glavnih komponenta A</w:t>
      </w:r>
      <w:r>
        <w:t xml:space="preserve">ndroid ekosustava </w:t>
      </w:r>
      <w:r w:rsidR="00830A78">
        <w:t xml:space="preserve">i </w:t>
      </w:r>
      <w:r>
        <w:t xml:space="preserve">sastoji se od prezentacijskog i poslovnog sloja. </w:t>
      </w:r>
      <w:r w:rsidR="00FA7E23">
        <w:t xml:space="preserve">Pojednostavljeno, </w:t>
      </w:r>
      <w:r>
        <w:t>aktivnost predstavlja jedan ekran koji je definiran korisničkim sučelje</w:t>
      </w:r>
      <w:r w:rsidR="00FA7E23">
        <w:t>m</w:t>
      </w:r>
      <w:r>
        <w:t xml:space="preserve"> od strane programera. </w:t>
      </w:r>
      <w:r w:rsidR="00D361E2">
        <w:t xml:space="preserve">Aktivnost </w:t>
      </w:r>
      <w:r w:rsidR="008221FD">
        <w:t>karakterizira</w:t>
      </w:r>
      <w:r w:rsidR="00D361E2">
        <w:t xml:space="preserve"> vlastiti </w:t>
      </w:r>
      <w:r>
        <w:t xml:space="preserve">životni ciklus koji je </w:t>
      </w:r>
      <w:r w:rsidR="00363A3D">
        <w:t>realiziran</w:t>
      </w:r>
      <w:r>
        <w:t xml:space="preserve"> metodama</w:t>
      </w:r>
      <w:r w:rsidR="008221FD">
        <w:t>, pozvanim od strane operativnog sustava, prilikom promjena stanja</w:t>
      </w:r>
      <w:r>
        <w:t xml:space="preserve"> kao što su: pokretanje </w:t>
      </w:r>
      <w:r w:rsidR="00907A93">
        <w:t xml:space="preserve">i </w:t>
      </w:r>
      <w:r w:rsidR="006877CC">
        <w:t xml:space="preserve">gašenje aktivnosti. Životni ciklus aktivnosti objašnjen je detaljno u nastavku poglavlja. </w:t>
      </w:r>
    </w:p>
    <w:p w14:paraId="49B1BD49" w14:textId="77777777" w:rsidR="00755D90" w:rsidRPr="005222D1" w:rsidRDefault="005222D1" w:rsidP="00FE719F">
      <w:r>
        <w:t xml:space="preserve"> </w:t>
      </w:r>
    </w:p>
    <w:p w14:paraId="42B76D37" w14:textId="77777777" w:rsidR="00C61BFA" w:rsidRDefault="00AA53E1" w:rsidP="00C61BFA">
      <w:pPr>
        <w:pStyle w:val="Heading3"/>
      </w:pPr>
      <w:bookmarkStart w:id="17" w:name="_Toc61859347"/>
      <w:r>
        <w:t>Prezentacijski sloj</w:t>
      </w:r>
      <w:bookmarkEnd w:id="17"/>
    </w:p>
    <w:p w14:paraId="11E5ACB4" w14:textId="77777777" w:rsidR="0017440F" w:rsidRDefault="00AA53E1" w:rsidP="007E7AEB">
      <w:r>
        <w:t>Prezentacijski sloj definiran je aktivnostima. Svaka aktivnost ima svoj</w:t>
      </w:r>
      <w:r w:rsidR="001F0C58">
        <w:t xml:space="preserve"> raspored (engl. </w:t>
      </w:r>
      <w:r w:rsidR="001F0C58">
        <w:rPr>
          <w:i/>
          <w:iCs/>
        </w:rPr>
        <w:t>layout</w:t>
      </w:r>
      <w:r w:rsidR="001F0C58">
        <w:t>)</w:t>
      </w:r>
      <w:r w:rsidR="001F0C58">
        <w:rPr>
          <w:i/>
          <w:iCs/>
        </w:rPr>
        <w:t xml:space="preserve"> </w:t>
      </w:r>
      <w:r w:rsidR="001F0C58">
        <w:t xml:space="preserve">napisan u </w:t>
      </w:r>
      <w:r w:rsidR="001F0C58" w:rsidRPr="001F0C58">
        <w:rPr>
          <w:i/>
          <w:iCs/>
        </w:rPr>
        <w:t>xml</w:t>
      </w:r>
      <w:r w:rsidR="001F0C58">
        <w:t xml:space="preserve"> datoteci.</w:t>
      </w:r>
      <w:r w:rsidR="0017440F">
        <w:t xml:space="preserve"> Unutar </w:t>
      </w:r>
      <w:r w:rsidR="0017440F">
        <w:rPr>
          <w:i/>
          <w:iCs/>
        </w:rPr>
        <w:t>layout</w:t>
      </w:r>
      <w:r w:rsidR="0017440F">
        <w:t xml:space="preserve"> datoteke najčešće </w:t>
      </w:r>
      <w:r w:rsidR="00550515">
        <w:t>se nalazi</w:t>
      </w:r>
      <w:r w:rsidR="0017440F">
        <w:t xml:space="preserve"> krovni element</w:t>
      </w:r>
      <w:r w:rsidR="00550515">
        <w:t xml:space="preserve"> koji predstavlja</w:t>
      </w:r>
      <w:r w:rsidR="0017440F">
        <w:t xml:space="preserve"> tip rasporeda (engl. </w:t>
      </w:r>
      <w:r w:rsidR="0017440F">
        <w:rPr>
          <w:i/>
          <w:iCs/>
        </w:rPr>
        <w:t>layout</w:t>
      </w:r>
      <w:r w:rsidR="0017440F">
        <w:t>). Raspored</w:t>
      </w:r>
      <w:r w:rsidR="00AA18AE">
        <w:t>,</w:t>
      </w:r>
      <w:r w:rsidR="0017440F">
        <w:t xml:space="preserve"> kao objekt</w:t>
      </w:r>
      <w:r w:rsidR="00AA18AE">
        <w:t>,</w:t>
      </w:r>
      <w:r w:rsidR="0017440F">
        <w:t xml:space="preserve"> je hijerarhijska struktura komponenti </w:t>
      </w:r>
      <w:r w:rsidR="00FE259D">
        <w:t>korisničkog sučelja i definiran</w:t>
      </w:r>
      <w:r w:rsidR="0017440F">
        <w:t xml:space="preserve"> je od strane programera. </w:t>
      </w:r>
      <w:r w:rsidR="00AA18AE">
        <w:t>Neki od tipova</w:t>
      </w:r>
      <w:r w:rsidR="0017440F">
        <w:t xml:space="preserve"> rasporeda su sljedeći:</w:t>
      </w:r>
    </w:p>
    <w:p w14:paraId="331F2113" w14:textId="77777777" w:rsidR="0017440F" w:rsidRDefault="003F1044" w:rsidP="00535020">
      <w:pPr>
        <w:pStyle w:val="ListParagraph"/>
        <w:numPr>
          <w:ilvl w:val="0"/>
          <w:numId w:val="22"/>
        </w:numPr>
      </w:pPr>
      <w:r>
        <w:t>l</w:t>
      </w:r>
      <w:r w:rsidR="0017440F">
        <w:t xml:space="preserve">inearni (engl. </w:t>
      </w:r>
      <w:r w:rsidR="0017440F" w:rsidRPr="00535020">
        <w:rPr>
          <w:i/>
          <w:iCs/>
        </w:rPr>
        <w:t>linear</w:t>
      </w:r>
      <w:r w:rsidR="0017440F">
        <w:t>)</w:t>
      </w:r>
      <w:r w:rsidR="0017440F" w:rsidRPr="00535020">
        <w:rPr>
          <w:i/>
          <w:iCs/>
        </w:rPr>
        <w:t xml:space="preserve">, </w:t>
      </w:r>
      <w:r w:rsidR="0017440F">
        <w:t>raspored koji slaže svoju djecu u jedan r</w:t>
      </w:r>
      <w:r>
        <w:t>ed, horizontalni ili vertikalni</w:t>
      </w:r>
    </w:p>
    <w:p w14:paraId="4C44ABC5" w14:textId="77777777" w:rsidR="0017440F" w:rsidRDefault="003F1044" w:rsidP="00535020">
      <w:pPr>
        <w:pStyle w:val="ListParagraph"/>
        <w:numPr>
          <w:ilvl w:val="0"/>
          <w:numId w:val="22"/>
        </w:numPr>
      </w:pPr>
      <w:r>
        <w:t>r</w:t>
      </w:r>
      <w:r w:rsidR="0017440F">
        <w:t xml:space="preserve">elativni (engl. </w:t>
      </w:r>
      <w:r w:rsidR="0017440F" w:rsidRPr="00535020">
        <w:rPr>
          <w:i/>
          <w:iCs/>
        </w:rPr>
        <w:t>relative</w:t>
      </w:r>
      <w:r w:rsidR="0017440F">
        <w:t>) raspored koji omogućuje programeru da poslaže kom</w:t>
      </w:r>
      <w:r>
        <w:t>ponente relativne jedn</w:t>
      </w:r>
      <w:r w:rsidR="00FE71CE">
        <w:t>e</w:t>
      </w:r>
      <w:r>
        <w:t xml:space="preserve"> drugima</w:t>
      </w:r>
    </w:p>
    <w:p w14:paraId="017E848E" w14:textId="77777777" w:rsidR="0017440F" w:rsidRDefault="003F1044" w:rsidP="00535020">
      <w:pPr>
        <w:pStyle w:val="ListParagraph"/>
        <w:numPr>
          <w:ilvl w:val="0"/>
          <w:numId w:val="22"/>
        </w:numPr>
      </w:pPr>
      <w:r>
        <w:t>t</w:t>
      </w:r>
      <w:r w:rsidR="0017440F">
        <w:t xml:space="preserve">ablični (engl. </w:t>
      </w:r>
      <w:r w:rsidR="0017440F" w:rsidRPr="00535020">
        <w:rPr>
          <w:i/>
          <w:iCs/>
        </w:rPr>
        <w:t>table</w:t>
      </w:r>
      <w:r w:rsidR="0017440F">
        <w:t>)</w:t>
      </w:r>
      <w:r w:rsidR="0017440F" w:rsidRPr="00535020">
        <w:rPr>
          <w:i/>
          <w:iCs/>
        </w:rPr>
        <w:t xml:space="preserve"> </w:t>
      </w:r>
      <w:r w:rsidR="0017440F">
        <w:t>raspored sla</w:t>
      </w:r>
      <w:r>
        <w:t>že komponente u redove i kolone</w:t>
      </w:r>
    </w:p>
    <w:p w14:paraId="6DAFE2D9" w14:textId="77777777" w:rsidR="0017440F" w:rsidRDefault="003F1044" w:rsidP="00535020">
      <w:pPr>
        <w:pStyle w:val="ListParagraph"/>
        <w:numPr>
          <w:ilvl w:val="0"/>
          <w:numId w:val="22"/>
        </w:numPr>
      </w:pPr>
      <w:r>
        <w:t>a</w:t>
      </w:r>
      <w:r w:rsidR="0017440F">
        <w:t xml:space="preserve">psolutni (eng. </w:t>
      </w:r>
      <w:r w:rsidR="0017440F" w:rsidRPr="00535020">
        <w:rPr>
          <w:i/>
          <w:iCs/>
        </w:rPr>
        <w:t>absolute</w:t>
      </w:r>
      <w:r w:rsidR="0017440F">
        <w:t>) raspored omogućuje specificiranje točnu loka</w:t>
      </w:r>
      <w:r>
        <w:t>ciju svake komponente na ekranu</w:t>
      </w:r>
    </w:p>
    <w:p w14:paraId="0F9E7F92" w14:textId="77777777" w:rsidR="0017440F" w:rsidRDefault="003F1044" w:rsidP="00535020">
      <w:pPr>
        <w:pStyle w:val="ListParagraph"/>
        <w:numPr>
          <w:ilvl w:val="0"/>
          <w:numId w:val="22"/>
        </w:numPr>
      </w:pPr>
      <w:r>
        <w:t>o</w:t>
      </w:r>
      <w:r w:rsidR="0017440F">
        <w:t xml:space="preserve">kvirni (engl. </w:t>
      </w:r>
      <w:r w:rsidR="0017440F" w:rsidRPr="00535020">
        <w:rPr>
          <w:i/>
          <w:iCs/>
        </w:rPr>
        <w:t>frame</w:t>
      </w:r>
      <w:r w:rsidR="0017440F">
        <w:t xml:space="preserve">) raspored rezervira mjesto za prikazivanje jednog pogleda (engl. </w:t>
      </w:r>
      <w:r w:rsidR="0017440F" w:rsidRPr="00535020">
        <w:rPr>
          <w:i/>
          <w:iCs/>
        </w:rPr>
        <w:t>view</w:t>
      </w:r>
      <w:r>
        <w:t>)</w:t>
      </w:r>
    </w:p>
    <w:p w14:paraId="4E90AFDF" w14:textId="77777777" w:rsidR="0017440F" w:rsidRDefault="002C241E" w:rsidP="007E7AEB">
      <w:r>
        <w:lastRenderedPageBreak/>
        <w:t>Napokon, r</w:t>
      </w:r>
      <w:r w:rsidR="0017440F">
        <w:t xml:space="preserve">aspored ograničenja (engl. </w:t>
      </w:r>
      <w:r w:rsidR="0017440F">
        <w:rPr>
          <w:i/>
          <w:iCs/>
        </w:rPr>
        <w:t>constraint layout</w:t>
      </w:r>
      <w:r w:rsidR="0017440F">
        <w:t>)</w:t>
      </w:r>
      <w:r w:rsidR="008D00EB">
        <w:t xml:space="preserve"> sličan</w:t>
      </w:r>
      <w:r w:rsidR="00FE71CE">
        <w:t xml:space="preserve"> je</w:t>
      </w:r>
      <w:r w:rsidR="008D00EB">
        <w:t xml:space="preserve"> relativnom rasporedu jer slaže komponente relativne jedni drugima, ali je fleksi</w:t>
      </w:r>
      <w:r w:rsidR="00E628F2">
        <w:t>bilniji i lakši za korištenje iz</w:t>
      </w:r>
      <w:r w:rsidR="008D00EB">
        <w:t xml:space="preserve"> </w:t>
      </w:r>
      <w:r w:rsidR="00535020">
        <w:t>uređivača izgleda</w:t>
      </w:r>
      <w:r w:rsidR="005850C1">
        <w:t xml:space="preserve"> (engl. </w:t>
      </w:r>
      <w:r w:rsidR="005850C1">
        <w:rPr>
          <w:i/>
        </w:rPr>
        <w:t>l</w:t>
      </w:r>
      <w:r w:rsidR="005850C1" w:rsidRPr="005850C1">
        <w:rPr>
          <w:i/>
        </w:rPr>
        <w:t xml:space="preserve">ayout </w:t>
      </w:r>
      <w:r w:rsidR="005850C1">
        <w:rPr>
          <w:i/>
        </w:rPr>
        <w:t>e</w:t>
      </w:r>
      <w:r w:rsidR="005850C1" w:rsidRPr="005850C1">
        <w:rPr>
          <w:i/>
        </w:rPr>
        <w:t>ditor</w:t>
      </w:r>
      <w:r w:rsidR="005850C1">
        <w:t>)</w:t>
      </w:r>
      <w:r w:rsidR="00535020">
        <w:t xml:space="preserve"> Android Studi</w:t>
      </w:r>
      <w:r w:rsidR="0050701D">
        <w:t xml:space="preserve">o </w:t>
      </w:r>
      <w:r w:rsidR="00F55A7F">
        <w:t xml:space="preserve">razvojne </w:t>
      </w:r>
      <w:r w:rsidR="0050701D">
        <w:t>okoline</w:t>
      </w:r>
      <w:r w:rsidR="008D00EB">
        <w:t>.</w:t>
      </w:r>
    </w:p>
    <w:p w14:paraId="1FB7E1D2" w14:textId="77777777" w:rsidR="00AA53E1" w:rsidRDefault="005A694F" w:rsidP="005A694F">
      <w:pPr>
        <w:pStyle w:val="Heading3"/>
      </w:pPr>
      <w:bookmarkStart w:id="18" w:name="_Toc61859348"/>
      <w:r>
        <w:t>Životni ciklus Aktivnosti</w:t>
      </w:r>
      <w:bookmarkEnd w:id="18"/>
    </w:p>
    <w:p w14:paraId="6C5EE6AA" w14:textId="77777777" w:rsidR="008D00EB" w:rsidRDefault="008D00EB" w:rsidP="007E7AEB">
      <w:r>
        <w:t>Važna stavka poslovnog sloja aktivnosti je njegov životni ciklus. Životni ciklus</w:t>
      </w:r>
      <w:r w:rsidR="005A694F">
        <w:t xml:space="preserve"> definiran je pozivima metoda </w:t>
      </w:r>
      <w:r w:rsidR="004A036E">
        <w:t xml:space="preserve">od strane operativnog sustava, </w:t>
      </w:r>
      <w:r w:rsidR="005A694F">
        <w:t xml:space="preserve">prilikom </w:t>
      </w:r>
      <w:r w:rsidR="004A036E">
        <w:t>prijelaza aktivnosti kroz različita stanja</w:t>
      </w:r>
      <w:r>
        <w:t>:</w:t>
      </w:r>
    </w:p>
    <w:p w14:paraId="0FC3FC80" w14:textId="77777777" w:rsidR="008D00EB" w:rsidRDefault="005F3287" w:rsidP="008D00EB">
      <w:pPr>
        <w:pStyle w:val="ListParagraph"/>
        <w:numPr>
          <w:ilvl w:val="0"/>
          <w:numId w:val="18"/>
        </w:numPr>
      </w:pPr>
      <w:r>
        <w:t>k</w:t>
      </w:r>
      <w:r w:rsidR="008D00EB">
        <w:t xml:space="preserve">reiranje – pozvana je </w:t>
      </w:r>
      <w:r w:rsidR="008D00EB">
        <w:rPr>
          <w:i/>
          <w:iCs/>
        </w:rPr>
        <w:t xml:space="preserve">onCreate() </w:t>
      </w:r>
      <w:r w:rsidR="008D00EB">
        <w:t>metoda prilikom stvaranja aktivnosti</w:t>
      </w:r>
      <w:r w:rsidR="00105E26">
        <w:t xml:space="preserve"> [3]</w:t>
      </w:r>
    </w:p>
    <w:p w14:paraId="6CBA6DF9" w14:textId="77777777" w:rsidR="008D00EB" w:rsidRDefault="005F3287" w:rsidP="008D00EB">
      <w:pPr>
        <w:pStyle w:val="ListParagraph"/>
        <w:numPr>
          <w:ilvl w:val="0"/>
          <w:numId w:val="18"/>
        </w:numPr>
      </w:pPr>
      <w:r>
        <w:t>p</w:t>
      </w:r>
      <w:r w:rsidR="008D00EB">
        <w:t xml:space="preserve">očetak – pozvana je </w:t>
      </w:r>
      <w:r w:rsidR="008D00EB">
        <w:rPr>
          <w:i/>
          <w:iCs/>
        </w:rPr>
        <w:t xml:space="preserve">onStart() </w:t>
      </w:r>
      <w:r w:rsidR="008D00EB">
        <w:t>metoda kada je aktivnost spreman za prikaz korisniku</w:t>
      </w:r>
      <w:r w:rsidR="00105E26">
        <w:t xml:space="preserve"> [3]</w:t>
      </w:r>
    </w:p>
    <w:p w14:paraId="4719E17E" w14:textId="77777777" w:rsidR="008D00EB" w:rsidRDefault="005F3287" w:rsidP="008D00EB">
      <w:pPr>
        <w:pStyle w:val="ListParagraph"/>
        <w:numPr>
          <w:ilvl w:val="0"/>
          <w:numId w:val="18"/>
        </w:numPr>
      </w:pPr>
      <w:r>
        <w:t>n</w:t>
      </w:r>
      <w:r w:rsidR="008D00EB">
        <w:t xml:space="preserve">astavak – pozvana je </w:t>
      </w:r>
      <w:r w:rsidR="008D00EB">
        <w:rPr>
          <w:i/>
          <w:iCs/>
        </w:rPr>
        <w:t xml:space="preserve">onResume() </w:t>
      </w:r>
      <w:r w:rsidR="008D00EB">
        <w:t>metoda kada je aktivnost prikazana</w:t>
      </w:r>
      <w:r w:rsidR="00105E26">
        <w:t xml:space="preserve"> [3]</w:t>
      </w:r>
    </w:p>
    <w:p w14:paraId="46EC7850" w14:textId="77777777" w:rsidR="008D00EB" w:rsidRDefault="005F3287" w:rsidP="008D00EB">
      <w:pPr>
        <w:pStyle w:val="ListParagraph"/>
        <w:numPr>
          <w:ilvl w:val="0"/>
          <w:numId w:val="18"/>
        </w:numPr>
      </w:pPr>
      <w:r>
        <w:t>p</w:t>
      </w:r>
      <w:r w:rsidR="008D00EB">
        <w:t xml:space="preserve">auziranje – pozvana je </w:t>
      </w:r>
      <w:r w:rsidR="008D00EB">
        <w:rPr>
          <w:i/>
          <w:iCs/>
        </w:rPr>
        <w:t xml:space="preserve">onPause() </w:t>
      </w:r>
      <w:r w:rsidR="008D00EB">
        <w:t>metoda kada aktivnost izgubi fokus</w:t>
      </w:r>
      <w:r w:rsidR="00105E26">
        <w:t xml:space="preserve"> [3]</w:t>
      </w:r>
    </w:p>
    <w:p w14:paraId="78D07139" w14:textId="77777777" w:rsidR="008D00EB" w:rsidRDefault="005F3287" w:rsidP="008D00EB">
      <w:pPr>
        <w:pStyle w:val="ListParagraph"/>
        <w:numPr>
          <w:ilvl w:val="0"/>
          <w:numId w:val="18"/>
        </w:numPr>
      </w:pPr>
      <w:r>
        <w:t>p</w:t>
      </w:r>
      <w:r w:rsidR="008D00EB">
        <w:t xml:space="preserve">rekid – pozvana je </w:t>
      </w:r>
      <w:r w:rsidR="008D00EB">
        <w:rPr>
          <w:i/>
          <w:iCs/>
        </w:rPr>
        <w:t>onStop()</w:t>
      </w:r>
      <w:r w:rsidR="008D00EB">
        <w:t xml:space="preserve"> metoda aktivnost više nije prikazana</w:t>
      </w:r>
      <w:r w:rsidR="00105E26">
        <w:t xml:space="preserve"> [3]</w:t>
      </w:r>
    </w:p>
    <w:p w14:paraId="6F948194" w14:textId="77777777" w:rsidR="008D00EB" w:rsidRDefault="005F3287" w:rsidP="008D00EB">
      <w:pPr>
        <w:pStyle w:val="ListParagraph"/>
        <w:numPr>
          <w:ilvl w:val="0"/>
          <w:numId w:val="18"/>
        </w:numPr>
      </w:pPr>
      <w:r>
        <w:t>p</w:t>
      </w:r>
      <w:r w:rsidR="008D00EB">
        <w:t xml:space="preserve">onovno pokretanje – pozvana je </w:t>
      </w:r>
      <w:r w:rsidR="008D00EB">
        <w:rPr>
          <w:i/>
          <w:iCs/>
        </w:rPr>
        <w:t>onResume()</w:t>
      </w:r>
      <w:r w:rsidR="008D00EB">
        <w:t xml:space="preserve"> metoda</w:t>
      </w:r>
      <w:r w:rsidR="00105E26">
        <w:t xml:space="preserve"> kada aktivnost bude ponovno prikazana [3]</w:t>
      </w:r>
    </w:p>
    <w:p w14:paraId="2F3BFDEF" w14:textId="77777777" w:rsidR="00105E26" w:rsidRDefault="005F3287" w:rsidP="00105E26">
      <w:pPr>
        <w:pStyle w:val="ListParagraph"/>
        <w:numPr>
          <w:ilvl w:val="0"/>
          <w:numId w:val="18"/>
        </w:numPr>
      </w:pPr>
      <w:r>
        <w:t>g</w:t>
      </w:r>
      <w:r w:rsidR="008D00EB">
        <w:t>ašenje</w:t>
      </w:r>
      <w:r w:rsidR="00105E26">
        <w:t xml:space="preserve"> – pozvana je </w:t>
      </w:r>
      <w:r w:rsidR="00105E26">
        <w:rPr>
          <w:i/>
          <w:iCs/>
        </w:rPr>
        <w:t>onDestroy()</w:t>
      </w:r>
      <w:r w:rsidR="00105E26">
        <w:t xml:space="preserve"> metoda prilikom gašenja aktivnosti [3]</w:t>
      </w:r>
    </w:p>
    <w:p w14:paraId="2B897458" w14:textId="77777777" w:rsidR="005A694F" w:rsidRDefault="005A694F" w:rsidP="005A694F">
      <w:pPr>
        <w:keepNext/>
        <w:jc w:val="center"/>
      </w:pPr>
      <w:r>
        <w:rPr>
          <w:noProof/>
          <w:lang w:val="en-US"/>
        </w:rPr>
        <w:lastRenderedPageBreak/>
        <w:drawing>
          <wp:inline distT="0" distB="0" distL="0" distR="0" wp14:anchorId="1F7513FA" wp14:editId="698C16C3">
            <wp:extent cx="325755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2704" cy="4242559"/>
                    </a:xfrm>
                    <a:prstGeom prst="rect">
                      <a:avLst/>
                    </a:prstGeom>
                    <a:noFill/>
                    <a:ln>
                      <a:noFill/>
                    </a:ln>
                  </pic:spPr>
                </pic:pic>
              </a:graphicData>
            </a:graphic>
          </wp:inline>
        </w:drawing>
      </w:r>
    </w:p>
    <w:p w14:paraId="5341287D" w14:textId="77777777" w:rsidR="005A694F" w:rsidRPr="0017440F" w:rsidRDefault="005A694F" w:rsidP="005A694F">
      <w:pPr>
        <w:pStyle w:val="Caption"/>
      </w:pPr>
      <w:bookmarkStart w:id="19" w:name="_Toc62541400"/>
      <w:r>
        <w:t xml:space="preserve">Slika </w:t>
      </w:r>
      <w:fldSimple w:instr=" STYLEREF 1 \s ">
        <w:r w:rsidR="00415CC0">
          <w:rPr>
            <w:noProof/>
          </w:rPr>
          <w:t>3</w:t>
        </w:r>
      </w:fldSimple>
      <w:r w:rsidR="00415CC0">
        <w:t>.</w:t>
      </w:r>
      <w:fldSimple w:instr=" SEQ Slika \* ARABIC \s 1 ">
        <w:r w:rsidR="00415CC0">
          <w:rPr>
            <w:noProof/>
          </w:rPr>
          <w:t>1</w:t>
        </w:r>
      </w:fldSimple>
      <w:r>
        <w:t xml:space="preserve"> Životni ciklus aktivnosti</w:t>
      </w:r>
      <w:r w:rsidR="00C34DDE">
        <w:t xml:space="preserve"> [3]</w:t>
      </w:r>
      <w:bookmarkEnd w:id="19"/>
    </w:p>
    <w:p w14:paraId="05BB190F" w14:textId="77777777" w:rsidR="00C61BFA" w:rsidRDefault="00C61BFA" w:rsidP="00C61BFA">
      <w:pPr>
        <w:pStyle w:val="Heading2"/>
      </w:pPr>
      <w:bookmarkStart w:id="20" w:name="_Toc61859349"/>
      <w:r w:rsidRPr="008B7CB5">
        <w:rPr>
          <w:i/>
        </w:rPr>
        <w:t>Entity</w:t>
      </w:r>
      <w:r>
        <w:t xml:space="preserve"> </w:t>
      </w:r>
      <w:r w:rsidR="008B7CB5">
        <w:t>radni okvir</w:t>
      </w:r>
      <w:bookmarkEnd w:id="20"/>
    </w:p>
    <w:p w14:paraId="75BCF929" w14:textId="77777777" w:rsidR="008742E6" w:rsidRDefault="00255A15" w:rsidP="00105E26">
      <w:r>
        <w:rPr>
          <w:i/>
          <w:iCs/>
        </w:rPr>
        <w:t>Entity</w:t>
      </w:r>
      <w:r>
        <w:t xml:space="preserve"> radni</w:t>
      </w:r>
      <w:r w:rsidR="008B7CB5">
        <w:t xml:space="preserve"> </w:t>
      </w:r>
      <w:r>
        <w:t xml:space="preserve">okvir </w:t>
      </w:r>
      <w:r w:rsidR="008B7CB5">
        <w:t xml:space="preserve">(engl. </w:t>
      </w:r>
      <w:r w:rsidR="008B7CB5" w:rsidRPr="008B7CB5">
        <w:rPr>
          <w:i/>
        </w:rPr>
        <w:t>framework</w:t>
      </w:r>
      <w:r w:rsidR="008B7CB5">
        <w:t>)</w:t>
      </w:r>
      <w:r w:rsidR="00AD21E1" w:rsidRPr="00AD21E1">
        <w:t xml:space="preserve"> </w:t>
      </w:r>
      <w:r w:rsidR="00AD21E1">
        <w:t>otvorenog je kôda s potporom Microsofta. Radni okvir</w:t>
      </w:r>
      <w:r w:rsidR="008B7CB5">
        <w:t xml:space="preserve"> </w:t>
      </w:r>
      <w:r w:rsidR="006E3134">
        <w:t>omogućuje</w:t>
      </w:r>
      <w:r>
        <w:t xml:space="preserve"> objektno-relacijsko mapiranje</w:t>
      </w:r>
      <w:r w:rsidR="00DC6F68">
        <w:t xml:space="preserve"> (engl. </w:t>
      </w:r>
      <w:r w:rsidR="00DC6F68" w:rsidRPr="00DC6F68">
        <w:rPr>
          <w:i/>
        </w:rPr>
        <w:t>object-relational mapping</w:t>
      </w:r>
      <w:r w:rsidR="00DC6F68">
        <w:t>, ORM)</w:t>
      </w:r>
      <w:r w:rsidR="00AD21E1">
        <w:t>, što u konačnici</w:t>
      </w:r>
      <w:r>
        <w:t xml:space="preserve"> programerima </w:t>
      </w:r>
      <w:r w:rsidR="003C7994">
        <w:t>olakšava</w:t>
      </w:r>
      <w:r>
        <w:t xml:space="preserve"> rad s bazom podataka</w:t>
      </w:r>
      <w:r w:rsidR="0036589E">
        <w:t>, svodeći rad na objektnu paradigmu</w:t>
      </w:r>
      <w:r>
        <w:t xml:space="preserve">. </w:t>
      </w:r>
      <w:r w:rsidR="00640D45">
        <w:t>Drugim riječima, e</w:t>
      </w:r>
      <w:r>
        <w:t>liminira potrebu za većinom k</w:t>
      </w:r>
      <w:r w:rsidR="00CF110E">
        <w:t>ô</w:t>
      </w:r>
      <w:r>
        <w:t>da za pristup podacima koji su programe</w:t>
      </w:r>
      <w:r w:rsidR="007E6765">
        <w:t>ri uglavnom morali ručno pisati</w:t>
      </w:r>
      <w:r w:rsidR="008742E6">
        <w:t>[4]</w:t>
      </w:r>
      <w:r w:rsidR="007E6765">
        <w:t>.</w:t>
      </w:r>
      <w:r w:rsidR="008742E6">
        <w:t xml:space="preserve"> </w:t>
      </w:r>
      <w:r w:rsidR="00762C34">
        <w:t xml:space="preserve">Nadalje, </w:t>
      </w:r>
      <w:r w:rsidR="007E6765" w:rsidRPr="007E6765">
        <w:rPr>
          <w:i/>
        </w:rPr>
        <w:t xml:space="preserve">Entity </w:t>
      </w:r>
      <w:r w:rsidR="00640D45">
        <w:t xml:space="preserve">radni okvir </w:t>
      </w:r>
      <w:r w:rsidR="007E6765">
        <w:t xml:space="preserve">rješava </w:t>
      </w:r>
      <w:r w:rsidR="008742E6">
        <w:t>problem nekompatibilnosti tipova podataka baze podataka i .NET objekta korištenjem ORM alata. ORM alat mapira podatke iz baze u .NET objekte ili obratno i stvara naizgled virtualnu bazu podataka koja se koristi unutar samog k</w:t>
      </w:r>
      <w:r w:rsidR="00CF110E">
        <w:t>ô</w:t>
      </w:r>
      <w:r w:rsidR="008742E6">
        <w:t>da.</w:t>
      </w:r>
      <w:r>
        <w:t xml:space="preserve"> </w:t>
      </w:r>
      <w:r w:rsidR="008742E6">
        <w:t>Postoje različiti pristupi mapiranja:</w:t>
      </w:r>
    </w:p>
    <w:p w14:paraId="6DAF9A3F" w14:textId="77777777" w:rsidR="008742E6" w:rsidRDefault="0041145E" w:rsidP="008742E6">
      <w:pPr>
        <w:pStyle w:val="ListParagraph"/>
        <w:numPr>
          <w:ilvl w:val="0"/>
          <w:numId w:val="24"/>
        </w:numPr>
      </w:pPr>
      <w:r>
        <w:rPr>
          <w:i/>
          <w:iCs/>
        </w:rPr>
        <w:t xml:space="preserve">EF Designer from database </w:t>
      </w:r>
      <w:r>
        <w:t>pristup</w:t>
      </w:r>
      <w:r w:rsidR="00C33047">
        <w:t xml:space="preserve"> korištenjem unaprijed izrađene baze podataka</w:t>
      </w:r>
      <w:r w:rsidR="0081621B">
        <w:t xml:space="preserve"> generira konfiguracijsku </w:t>
      </w:r>
      <w:r>
        <w:rPr>
          <w:i/>
          <w:iCs/>
        </w:rPr>
        <w:t>.edmx</w:t>
      </w:r>
      <w:r>
        <w:t xml:space="preserve"> datoteku koja može biti pregledana i mijenjana </w:t>
      </w:r>
      <w:r>
        <w:lastRenderedPageBreak/>
        <w:t>korištenjem</w:t>
      </w:r>
      <w:r w:rsidR="00C33047">
        <w:t xml:space="preserve"> vizualnog i interaktivnog</w:t>
      </w:r>
      <w:r>
        <w:t xml:space="preserve"> EF dizajnera</w:t>
      </w:r>
      <w:r w:rsidR="00C33047">
        <w:t>. Datoteka također generira i klase</w:t>
      </w:r>
      <w:r w:rsidR="00FE71CE">
        <w:t xml:space="preserve"> </w:t>
      </w:r>
      <w:r w:rsidR="00C33047">
        <w:t>kojima se programer koristi</w:t>
      </w:r>
      <w:r w:rsidR="008663AA">
        <w:t>,</w:t>
      </w:r>
      <w:r w:rsidR="00C33047">
        <w:t xml:space="preserve"> a odgovaraju entitetima iz baze podataka.</w:t>
      </w:r>
    </w:p>
    <w:p w14:paraId="04BD4293" w14:textId="77777777" w:rsidR="0041145E" w:rsidRPr="0041145E" w:rsidRDefault="0041145E" w:rsidP="008742E6">
      <w:pPr>
        <w:pStyle w:val="ListParagraph"/>
        <w:numPr>
          <w:ilvl w:val="0"/>
          <w:numId w:val="24"/>
        </w:numPr>
      </w:pPr>
      <w:r>
        <w:rPr>
          <w:i/>
          <w:iCs/>
        </w:rPr>
        <w:t>Empty EF Designer model</w:t>
      </w:r>
      <w:r w:rsidR="00C33047">
        <w:rPr>
          <w:i/>
          <w:iCs/>
        </w:rPr>
        <w:t xml:space="preserve"> </w:t>
      </w:r>
      <w:r w:rsidR="00C33047">
        <w:t>pristup generira praznu .</w:t>
      </w:r>
      <w:r w:rsidR="00C33047" w:rsidRPr="00C33047">
        <w:rPr>
          <w:i/>
          <w:iCs/>
        </w:rPr>
        <w:t>edmx</w:t>
      </w:r>
      <w:r w:rsidR="00C33047">
        <w:t xml:space="preserve"> datoteku. Programer sam dizajnira model korištenjem EF dizajnera nakon čega se generiraju klase koje programer može koristiti u aplikaciji. Iz tog modela se može generirati skripta za kreiranje baze podataka.</w:t>
      </w:r>
    </w:p>
    <w:p w14:paraId="6BAFB33A" w14:textId="77777777" w:rsidR="0041145E" w:rsidRPr="0041145E" w:rsidRDefault="0041145E" w:rsidP="008742E6">
      <w:pPr>
        <w:pStyle w:val="ListParagraph"/>
        <w:numPr>
          <w:ilvl w:val="0"/>
          <w:numId w:val="24"/>
        </w:numPr>
      </w:pPr>
      <w:r>
        <w:rPr>
          <w:i/>
          <w:iCs/>
        </w:rPr>
        <w:t>Empty Code First model</w:t>
      </w:r>
      <w:r w:rsidR="00C33047">
        <w:rPr>
          <w:i/>
          <w:iCs/>
        </w:rPr>
        <w:t xml:space="preserve"> </w:t>
      </w:r>
      <w:r w:rsidR="00C33047">
        <w:t xml:space="preserve">pristup kreira prazan objekt modela </w:t>
      </w:r>
      <w:r w:rsidR="0039536F">
        <w:t>kojeg programer može definirati isključivo putem k</w:t>
      </w:r>
      <w:r w:rsidR="00CF110E">
        <w:t>ô</w:t>
      </w:r>
      <w:r w:rsidR="0039536F">
        <w:t>da. Iz modela se može generirati skripta za kreiranje baze podataka.</w:t>
      </w:r>
    </w:p>
    <w:p w14:paraId="4E7BB041" w14:textId="77777777" w:rsidR="0041145E" w:rsidRDefault="0041145E" w:rsidP="008742E6">
      <w:pPr>
        <w:pStyle w:val="ListParagraph"/>
        <w:numPr>
          <w:ilvl w:val="0"/>
          <w:numId w:val="24"/>
        </w:numPr>
      </w:pPr>
      <w:r>
        <w:rPr>
          <w:i/>
          <w:iCs/>
        </w:rPr>
        <w:t>Code First from database</w:t>
      </w:r>
      <w:r w:rsidR="0039536F">
        <w:rPr>
          <w:i/>
          <w:iCs/>
        </w:rPr>
        <w:t xml:space="preserve"> </w:t>
      </w:r>
      <w:r w:rsidR="0039536F">
        <w:t>pristup kreira model i klase korištenjem unaprijed izrađene baze podataka. Model se koristi za komuniciranje s bazom, dok klase služe za korištenje unutar aplikacije.</w:t>
      </w:r>
    </w:p>
    <w:p w14:paraId="7A2594F0" w14:textId="77777777" w:rsidR="00C61BFA" w:rsidRDefault="00C61BFA" w:rsidP="00C61BFA">
      <w:pPr>
        <w:pStyle w:val="Heading2"/>
      </w:pPr>
      <w:bookmarkStart w:id="21" w:name="_Toc61859350"/>
      <w:r>
        <w:t>Microsoft SQL Server</w:t>
      </w:r>
      <w:bookmarkEnd w:id="21"/>
    </w:p>
    <w:p w14:paraId="0ECFA78A" w14:textId="77777777" w:rsidR="00D77C05" w:rsidRDefault="00D978D0" w:rsidP="00D978D0">
      <w:r>
        <w:t>Microsoft SQL Server je sustav za upravljanje relacijskim bazama podataka. Njegova glavna komponenta je SQL</w:t>
      </w:r>
      <w:r>
        <w:rPr>
          <w:i/>
          <w:iCs/>
        </w:rPr>
        <w:t xml:space="preserve"> server database engine</w:t>
      </w:r>
      <w:r>
        <w:t>, koja prati i kontrolira pohranu podataka, procesiranje podataka i sigurnost podataka. Microsoft SQL server koristi T-SQL upitni jezik koji je implementacija SQL upitnog jezika</w:t>
      </w:r>
      <w:r w:rsidR="002B5426">
        <w:t xml:space="preserve">. </w:t>
      </w:r>
      <w:r w:rsidR="00336FFF">
        <w:t>O</w:t>
      </w:r>
      <w:r w:rsidR="002B5426">
        <w:t>mogućuje pisanje procedura, grananja, lokalne</w:t>
      </w:r>
      <w:r w:rsidR="0081621B">
        <w:t xml:space="preserve"> varijable, procesiranje datuma i brojne druge funkcionalnosti.</w:t>
      </w:r>
      <w:r w:rsidR="00446226">
        <w:t xml:space="preserve"> </w:t>
      </w:r>
      <w:r w:rsidR="00521E81">
        <w:t xml:space="preserve"> </w:t>
      </w:r>
    </w:p>
    <w:p w14:paraId="4F5AFF6C" w14:textId="77777777" w:rsidR="00D77C05" w:rsidRDefault="00521E81" w:rsidP="00D978D0">
      <w:r>
        <w:t>Posta</w:t>
      </w:r>
      <w:r w:rsidR="00FC3942">
        <w:t>vlja</w:t>
      </w:r>
      <w:r>
        <w:t xml:space="preserve"> se, međutim, pitanje, na koji način SQL server kreira i izvršava upite. Pojednostavljeno, u</w:t>
      </w:r>
      <w:r w:rsidR="00D77C05">
        <w:t xml:space="preserve">pitni procesor (engl. </w:t>
      </w:r>
      <w:r w:rsidR="00D77C05">
        <w:rPr>
          <w:i/>
          <w:iCs/>
        </w:rPr>
        <w:t>query processor</w:t>
      </w:r>
      <w:r w:rsidR="00D77C05">
        <w:t>) je komponenta SQL servera koja određuje korake kojima će se traženi podaci iz upita dohvatiti ili obraditi.</w:t>
      </w:r>
      <w:r w:rsidR="003B5C31">
        <w:t xml:space="preserve"> </w:t>
      </w:r>
      <w:r w:rsidR="0021040F">
        <w:t>Spomenuti n</w:t>
      </w:r>
      <w:r w:rsidR="003B5C31">
        <w:t>iz koraka naziva se upitni</w:t>
      </w:r>
      <w:r w:rsidR="0021040F">
        <w:t>m</w:t>
      </w:r>
      <w:r w:rsidR="003B5C31">
        <w:t xml:space="preserve"> plan</w:t>
      </w:r>
      <w:r w:rsidR="0021040F">
        <w:t>om</w:t>
      </w:r>
      <w:r w:rsidR="003B5C31">
        <w:t xml:space="preserve"> (engl. </w:t>
      </w:r>
      <w:r w:rsidR="003B5C31">
        <w:rPr>
          <w:i/>
          <w:iCs/>
        </w:rPr>
        <w:t>query plan</w:t>
      </w:r>
      <w:r w:rsidR="003B5C31">
        <w:t xml:space="preserve">). </w:t>
      </w:r>
      <w:r w:rsidR="00684E4B">
        <w:t>Pritom u</w:t>
      </w:r>
      <w:r w:rsidR="003B5C31">
        <w:t xml:space="preserve">pitni procesor odrađuje i upitnu optimizaciju (engl. </w:t>
      </w:r>
      <w:r w:rsidR="003B5C31">
        <w:rPr>
          <w:i/>
          <w:iCs/>
        </w:rPr>
        <w:t>query optimization</w:t>
      </w:r>
      <w:r w:rsidR="003B5C31">
        <w:t>).</w:t>
      </w:r>
      <w:r w:rsidR="006D22B4">
        <w:t xml:space="preserve"> </w:t>
      </w:r>
      <w:r w:rsidR="003B5C31">
        <w:t xml:space="preserve">Upitna optimizacija </w:t>
      </w:r>
      <w:r w:rsidR="00684E4B">
        <w:t xml:space="preserve">je vrlo </w:t>
      </w:r>
      <w:r w:rsidR="003B5C31">
        <w:t>važna jer jedan upit može imati više od jednog upitnog plana. Primjerice</w:t>
      </w:r>
      <w:r>
        <w:t>,</w:t>
      </w:r>
      <w:r w:rsidR="003B5C31">
        <w:t xml:space="preserve"> za upit koji sadrži </w:t>
      </w:r>
      <w:r w:rsidR="003B5C31">
        <w:rPr>
          <w:i/>
          <w:iCs/>
        </w:rPr>
        <w:t>join</w:t>
      </w:r>
      <w:r w:rsidR="003B5C31">
        <w:t xml:space="preserve"> naredbu za spajanje dviju tablicu i </w:t>
      </w:r>
      <w:r w:rsidR="003B5C31">
        <w:rPr>
          <w:i/>
          <w:iCs/>
        </w:rPr>
        <w:t>select</w:t>
      </w:r>
      <w:r w:rsidR="003B5C31">
        <w:t xml:space="preserve"> naredbu za dohvaćanje podataka postoje dva upitna plana:</w:t>
      </w:r>
    </w:p>
    <w:p w14:paraId="7105A51A" w14:textId="77777777" w:rsidR="003B5C31" w:rsidRDefault="00684E4B" w:rsidP="003B5C31">
      <w:pPr>
        <w:pStyle w:val="ListParagraph"/>
        <w:numPr>
          <w:ilvl w:val="0"/>
          <w:numId w:val="25"/>
        </w:numPr>
      </w:pPr>
      <w:r>
        <w:t>i</w:t>
      </w:r>
      <w:r w:rsidR="003B5C31">
        <w:t>zvršiti spajanje tablica, zatim dohvatiti podatke</w:t>
      </w:r>
    </w:p>
    <w:p w14:paraId="009BD29B" w14:textId="77777777" w:rsidR="003B5C31" w:rsidRDefault="00684E4B" w:rsidP="003B5C31">
      <w:pPr>
        <w:pStyle w:val="ListParagraph"/>
        <w:numPr>
          <w:ilvl w:val="0"/>
          <w:numId w:val="25"/>
        </w:numPr>
      </w:pPr>
      <w:r>
        <w:t>dohvatiti podat</w:t>
      </w:r>
      <w:r w:rsidR="00FC3942">
        <w:t>ke</w:t>
      </w:r>
      <w:r w:rsidR="003B5C31">
        <w:t xml:space="preserve"> iz obje tablice</w:t>
      </w:r>
      <w:r>
        <w:t>, zatim spojiti dohvaćene podatke</w:t>
      </w:r>
    </w:p>
    <w:p w14:paraId="74EB3708" w14:textId="77777777" w:rsidR="003B5C31" w:rsidRDefault="003B5C31" w:rsidP="003B5C31">
      <w:r>
        <w:t>Upitni procesor</w:t>
      </w:r>
      <w:r w:rsidR="00521E81">
        <w:t>,</w:t>
      </w:r>
      <w:r>
        <w:t xml:space="preserve"> uzevši u obzir oba upitna plana, bira onaj koj</w:t>
      </w:r>
      <w:r w:rsidR="006D22B4">
        <w:t>i će imati najkraće vrijeme izvršenja</w:t>
      </w:r>
      <w:r w:rsidR="00521E81">
        <w:t>, odnosno optimalno rješenje</w:t>
      </w:r>
      <w:r w:rsidR="006D22B4">
        <w:t>.</w:t>
      </w:r>
      <w:r w:rsidR="00446226">
        <w:t xml:space="preserve"> [9]</w:t>
      </w:r>
    </w:p>
    <w:p w14:paraId="7EAB2CFB" w14:textId="77777777" w:rsidR="006D22B4" w:rsidRDefault="003577F8" w:rsidP="003B5C31">
      <w:r>
        <w:lastRenderedPageBreak/>
        <w:t>SQL Server omogućuje da više korisnika koristi bazu podataka u isto vrijeme. S obzirom</w:t>
      </w:r>
      <w:r w:rsidR="00283552">
        <w:t xml:space="preserve"> na to</w:t>
      </w:r>
      <w:r>
        <w:t xml:space="preserve"> da jedan korisnik može biti u procesu dohvaćanja podatka kojeg drugi korisnik u isto vrijeme mijenja, važan je integritet podataka. Rješenje SQL Servera za to je kontrola istodobnosti (engl.</w:t>
      </w:r>
      <w:r>
        <w:rPr>
          <w:i/>
          <w:iCs/>
        </w:rPr>
        <w:t xml:space="preserve"> concurrency control</w:t>
      </w:r>
      <w:r>
        <w:t>). Kontrola istodobnosti ima dva načina čuvanja integriteta: pesimistična istodobnost i optimistična istodobnost.</w:t>
      </w:r>
      <w:r w:rsidR="00446226">
        <w:t xml:space="preserve"> [9]</w:t>
      </w:r>
    </w:p>
    <w:p w14:paraId="07E9A754" w14:textId="77777777" w:rsidR="003577F8" w:rsidRDefault="003577F8" w:rsidP="003B5C31">
      <w:r>
        <w:t>Pesimistična istodobnost koristi brave</w:t>
      </w:r>
      <w:r w:rsidR="00BB74F3">
        <w:t xml:space="preserve"> (engl. </w:t>
      </w:r>
      <w:r w:rsidR="00BB74F3">
        <w:rPr>
          <w:i/>
          <w:iCs/>
        </w:rPr>
        <w:t>lock</w:t>
      </w:r>
      <w:r w:rsidR="00BB74F3">
        <w:t>) koje mogu biti</w:t>
      </w:r>
      <w:r w:rsidR="00E02EA1">
        <w:t xml:space="preserve"> </w:t>
      </w:r>
      <w:r w:rsidR="004A62EF">
        <w:t xml:space="preserve">ekskluzivne (engl. </w:t>
      </w:r>
      <w:r w:rsidR="004A62EF" w:rsidRPr="004A62EF">
        <w:rPr>
          <w:i/>
          <w:iCs/>
        </w:rPr>
        <w:t>exclusive</w:t>
      </w:r>
      <w:r w:rsidR="004A62EF">
        <w:t xml:space="preserve">) ili dijeljene (engl. </w:t>
      </w:r>
      <w:r w:rsidR="004A62EF">
        <w:rPr>
          <w:i/>
          <w:iCs/>
        </w:rPr>
        <w:t>shared</w:t>
      </w:r>
      <w:r w:rsidR="004A62EF">
        <w:t>). Ekskluzivne</w:t>
      </w:r>
      <w:r w:rsidR="00E02EA1">
        <w:t xml:space="preserve"> </w:t>
      </w:r>
      <w:r w:rsidR="004A62EF">
        <w:t>brave daju samo jednom korisniku pristup podacima, te ni jedan drugi korisnik nema pristup podacima dok god je brava aktivna. Di</w:t>
      </w:r>
      <w:r w:rsidR="00B13EDE">
        <w:t>jeljena brava se koristi kod čitanja podataka. Više korisnika može čitati iste podatke, ali ni jedan korisnik ne može pritom dobiti ekskluzivnu bravu nad tip podacima. Ekskluzivna brava može se dobiti nad podacima tek kad su maknute sve dijeljene brave.</w:t>
      </w:r>
      <w:r w:rsidR="00446226">
        <w:t xml:space="preserve"> [9]</w:t>
      </w:r>
    </w:p>
    <w:p w14:paraId="29C4E4A9" w14:textId="77777777" w:rsidR="00B229F3" w:rsidRPr="00BB74F3" w:rsidRDefault="00B229F3" w:rsidP="003B5C31">
      <w:r>
        <w:t xml:space="preserve">Optimistična istodobnost omogućuje neometan pristup podacima svim korisnicima. Kada se podaci u jednom redu promijene, novi red se stvara s promijenjenim podacima, a stari se čuva. Svaki od njih može biti identificiran po transakcijskom jedinstvenom identifikatoru. Iako se oba reda čuvaju u bazi, stari red se sprema u sistemsku bazu podataka nazvanu </w:t>
      </w:r>
      <w:r>
        <w:rPr>
          <w:i/>
          <w:iCs/>
        </w:rPr>
        <w:t>Tempdb</w:t>
      </w:r>
      <w:r>
        <w:t>. T</w:t>
      </w:r>
      <w:r w:rsidR="00FC3942">
        <w:t>ijekom</w:t>
      </w:r>
      <w:r>
        <w:t xml:space="preserve"> mijenjanja reda, ako dođe novi zahtjev nad tim redom, koristi se stara verzija reda za obradu, dok god zahtjev za promjenom podataka nije izvršen. [9]</w:t>
      </w:r>
    </w:p>
    <w:p w14:paraId="0184E224" w14:textId="77777777" w:rsidR="00BF31F1" w:rsidRDefault="00BF31F1">
      <w:pPr>
        <w:pStyle w:val="Heading1"/>
      </w:pPr>
      <w:bookmarkStart w:id="22" w:name="_Toc61859351"/>
      <w:r>
        <w:lastRenderedPageBreak/>
        <w:t>Arhitektura sustava</w:t>
      </w:r>
      <w:bookmarkEnd w:id="22"/>
    </w:p>
    <w:p w14:paraId="61E44223" w14:textId="77777777" w:rsidR="002A11C1" w:rsidRDefault="002A11C1" w:rsidP="002A11C1">
      <w:r>
        <w:t xml:space="preserve">Sustav </w:t>
      </w:r>
      <w:r>
        <w:rPr>
          <w:i/>
          <w:iCs/>
        </w:rPr>
        <w:t>RemoteTrainer</w:t>
      </w:r>
      <w:r>
        <w:t xml:space="preserve"> koristi troslojnu arhitekturu sustava.</w:t>
      </w:r>
      <w:r w:rsidR="0063255B">
        <w:t xml:space="preserve"> Slojevi sustava su:</w:t>
      </w:r>
    </w:p>
    <w:p w14:paraId="0CCA285D" w14:textId="77777777" w:rsidR="0063255B" w:rsidRDefault="00B92A15" w:rsidP="00535020">
      <w:pPr>
        <w:pStyle w:val="ListParagraph"/>
        <w:numPr>
          <w:ilvl w:val="0"/>
          <w:numId w:val="23"/>
        </w:numPr>
      </w:pPr>
      <w:r>
        <w:t>p</w:t>
      </w:r>
      <w:r w:rsidR="0063255B">
        <w:t>rezentacijski sloj</w:t>
      </w:r>
      <w:r w:rsidR="009D0E03">
        <w:t xml:space="preserve"> koji je dio klijentskog sloja</w:t>
      </w:r>
      <w:r w:rsidR="003D2047">
        <w:t>,</w:t>
      </w:r>
      <w:r w:rsidR="00535020">
        <w:t xml:space="preserve"> </w:t>
      </w:r>
      <w:r w:rsidR="0063255B">
        <w:t>izveden</w:t>
      </w:r>
      <w:r w:rsidR="009D0E03">
        <w:t xml:space="preserve"> </w:t>
      </w:r>
      <w:r w:rsidR="00843DC0">
        <w:t>kroz A</w:t>
      </w:r>
      <w:r w:rsidR="009D0E03">
        <w:t>ndroid mobilnu aplikaciju,</w:t>
      </w:r>
    </w:p>
    <w:p w14:paraId="427B2917" w14:textId="77777777" w:rsidR="0063255B" w:rsidRDefault="00B92A15" w:rsidP="00535020">
      <w:pPr>
        <w:pStyle w:val="ListParagraph"/>
        <w:numPr>
          <w:ilvl w:val="0"/>
          <w:numId w:val="23"/>
        </w:numPr>
      </w:pPr>
      <w:r>
        <w:t>s</w:t>
      </w:r>
      <w:r w:rsidR="0063255B">
        <w:t>loj poslovne logike koji je dio poslužiteljskog sloja</w:t>
      </w:r>
      <w:r w:rsidR="00535020">
        <w:t xml:space="preserve"> </w:t>
      </w:r>
      <w:r w:rsidR="009D0E03">
        <w:t>predstavlja web servis,</w:t>
      </w:r>
    </w:p>
    <w:p w14:paraId="09E41EC4" w14:textId="77777777" w:rsidR="0063255B" w:rsidRPr="002A11C1" w:rsidRDefault="00B92A15" w:rsidP="00535020">
      <w:pPr>
        <w:pStyle w:val="ListParagraph"/>
        <w:numPr>
          <w:ilvl w:val="0"/>
          <w:numId w:val="23"/>
        </w:numPr>
      </w:pPr>
      <w:r>
        <w:t>p</w:t>
      </w:r>
      <w:r w:rsidR="0063255B">
        <w:t>odatkovni sloj ko</w:t>
      </w:r>
      <w:r w:rsidR="003D2047">
        <w:t>ji je dio poslužiteljskog sloja</w:t>
      </w:r>
      <w:r w:rsidR="00A7523F">
        <w:t xml:space="preserve"> </w:t>
      </w:r>
      <w:r w:rsidR="009D0E03">
        <w:t>predstavlja</w:t>
      </w:r>
      <w:r w:rsidR="0063255B">
        <w:t xml:space="preserve"> baza podataka.</w:t>
      </w:r>
    </w:p>
    <w:p w14:paraId="0F7CFCA7" w14:textId="77777777" w:rsidR="00685586" w:rsidRDefault="002A11C1" w:rsidP="00685586">
      <w:pPr>
        <w:keepNext/>
        <w:jc w:val="center"/>
      </w:pPr>
      <w:r w:rsidRPr="002A11C1">
        <w:rPr>
          <w:noProof/>
          <w:lang w:val="en-US"/>
        </w:rPr>
        <w:drawing>
          <wp:inline distT="0" distB="0" distL="0" distR="0" wp14:anchorId="3E5238D7" wp14:editId="735B6F90">
            <wp:extent cx="4914900" cy="24155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rcRect l="10373" r="14452"/>
                    <a:stretch>
                      <a:fillRect/>
                    </a:stretch>
                  </pic:blipFill>
                  <pic:spPr>
                    <a:xfrm>
                      <a:off x="0" y="0"/>
                      <a:ext cx="4914900" cy="2415540"/>
                    </a:xfrm>
                    <a:prstGeom prst="rect">
                      <a:avLst/>
                    </a:prstGeom>
                  </pic:spPr>
                </pic:pic>
              </a:graphicData>
            </a:graphic>
          </wp:inline>
        </w:drawing>
      </w:r>
    </w:p>
    <w:p w14:paraId="48F55607" w14:textId="77777777" w:rsidR="001D41DF" w:rsidRDefault="00685586" w:rsidP="001D41DF">
      <w:pPr>
        <w:pStyle w:val="Caption"/>
        <w:rPr>
          <w:i/>
          <w:iCs/>
        </w:rPr>
      </w:pPr>
      <w:bookmarkStart w:id="23" w:name="_Toc62541401"/>
      <w:r>
        <w:t xml:space="preserve">Slika </w:t>
      </w:r>
      <w:fldSimple w:instr=" STYLEREF 1 \s ">
        <w:r w:rsidR="00415CC0">
          <w:rPr>
            <w:noProof/>
          </w:rPr>
          <w:t>4</w:t>
        </w:r>
      </w:fldSimple>
      <w:r w:rsidR="00415CC0">
        <w:t>.</w:t>
      </w:r>
      <w:fldSimple w:instr=" SEQ Slika \* ARABIC \s 1 ">
        <w:r w:rsidR="00415CC0">
          <w:rPr>
            <w:noProof/>
          </w:rPr>
          <w:t>1</w:t>
        </w:r>
      </w:fldSimple>
      <w:r>
        <w:t xml:space="preserve"> Arhitektura sustava </w:t>
      </w:r>
      <w:r>
        <w:rPr>
          <w:i/>
          <w:iCs/>
        </w:rPr>
        <w:t>RemoteTrainer</w:t>
      </w:r>
      <w:bookmarkEnd w:id="23"/>
    </w:p>
    <w:p w14:paraId="06F22FB3" w14:textId="77777777" w:rsidR="001D41DF" w:rsidRPr="001D41DF" w:rsidRDefault="001D41DF" w:rsidP="001D41DF"/>
    <w:p w14:paraId="141CA1C0" w14:textId="77777777" w:rsidR="00685586" w:rsidRDefault="00685586" w:rsidP="00685586">
      <w:r>
        <w:t xml:space="preserve">Komunikacija u sustavu uglavnom </w:t>
      </w:r>
      <w:r w:rsidR="001317CD">
        <w:t>je inicirana</w:t>
      </w:r>
      <w:r>
        <w:t xml:space="preserve"> od </w:t>
      </w:r>
      <w:r w:rsidR="001317CD">
        <w:t xml:space="preserve">strane </w:t>
      </w:r>
      <w:r>
        <w:t>klijenta pre</w:t>
      </w:r>
      <w:r w:rsidR="009D0E03">
        <w:t>ma bazi podataka</w:t>
      </w:r>
      <w:r w:rsidR="001317CD">
        <w:t>,</w:t>
      </w:r>
      <w:r w:rsidR="009D0E03">
        <w:t xml:space="preserve"> na </w:t>
      </w:r>
      <w:r w:rsidR="001317CD">
        <w:t xml:space="preserve">načine </w:t>
      </w:r>
      <w:r w:rsidR="00B83840">
        <w:t>opisane</w:t>
      </w:r>
      <w:r w:rsidR="009D0E03">
        <w:t xml:space="preserve"> u nastavku.</w:t>
      </w:r>
    </w:p>
    <w:p w14:paraId="2975ED50" w14:textId="77777777" w:rsidR="00685586" w:rsidRDefault="00685586" w:rsidP="00685586">
      <w:r>
        <w:t xml:space="preserve">Prvi način je slanje podataka. Podaci se </w:t>
      </w:r>
      <w:r w:rsidR="003D3DE5">
        <w:t>od strane mobilne aplikacije</w:t>
      </w:r>
      <w:r>
        <w:t xml:space="preserve"> šalju web servisu na obradu. Web servis </w:t>
      </w:r>
      <w:r w:rsidR="00153DA8">
        <w:t xml:space="preserve">potom </w:t>
      </w:r>
      <w:r>
        <w:t xml:space="preserve">vraća povratnu informaciju </w:t>
      </w:r>
      <w:r w:rsidR="003D3DE5">
        <w:t>mobilnoj aplikaciji</w:t>
      </w:r>
      <w:r>
        <w:t xml:space="preserve"> o statusu zahtjeva. Web servis podatke nakon obrade i provjere da su u ispravnom obliku šalje u bazu podataka</w:t>
      </w:r>
      <w:r w:rsidR="00F17BF9">
        <w:t xml:space="preserve"> na trajnu pohranu</w:t>
      </w:r>
      <w:r>
        <w:t>.</w:t>
      </w:r>
    </w:p>
    <w:p w14:paraId="2C1DD022" w14:textId="77777777" w:rsidR="00685586" w:rsidRDefault="00685586" w:rsidP="00685586">
      <w:r>
        <w:t xml:space="preserve">Drugi način je zahtjev za dohvat podataka. Zahtjev za podacima </w:t>
      </w:r>
      <w:r w:rsidR="004509D1">
        <w:t>mob</w:t>
      </w:r>
      <w:r w:rsidR="003D3DE5">
        <w:t xml:space="preserve">ilna aplikacija </w:t>
      </w:r>
      <w:r>
        <w:t>šalje web servisu</w:t>
      </w:r>
      <w:r w:rsidR="00DF307F">
        <w:t xml:space="preserve"> koji dohvaća potrebne podatke iz baze podataka, zatim ih obrađuje u oblik potreban</w:t>
      </w:r>
      <w:r w:rsidR="003D3DE5">
        <w:t xml:space="preserve"> i prilagođen</w:t>
      </w:r>
      <w:r w:rsidR="00DF307F">
        <w:t xml:space="preserve"> klijentu. </w:t>
      </w:r>
      <w:r w:rsidR="00367AB5">
        <w:t>Ako</w:t>
      </w:r>
      <w:r w:rsidR="00DF307F">
        <w:t xml:space="preserve"> su podaci uspješno dohvaćeni iz baze podataka i </w:t>
      </w:r>
      <w:r w:rsidR="00DF307F">
        <w:lastRenderedPageBreak/>
        <w:t xml:space="preserve">obrađeni, šalje ih nazad </w:t>
      </w:r>
      <w:r w:rsidR="003D3DE5">
        <w:t>mobilnoj aplikaciji</w:t>
      </w:r>
      <w:r w:rsidR="004509D1">
        <w:t xml:space="preserve">. U suprotnom, </w:t>
      </w:r>
      <w:r w:rsidR="00DF307F">
        <w:t xml:space="preserve">vraća </w:t>
      </w:r>
      <w:r w:rsidR="004509D1">
        <w:t xml:space="preserve">se </w:t>
      </w:r>
      <w:r w:rsidR="00DF307F">
        <w:t>k</w:t>
      </w:r>
      <w:r w:rsidR="00CF110E">
        <w:t>ô</w:t>
      </w:r>
      <w:r w:rsidR="00DF307F">
        <w:t>d koji označava iznimku</w:t>
      </w:r>
      <w:r w:rsidR="00432019">
        <w:t xml:space="preserve">, </w:t>
      </w:r>
      <w:r w:rsidR="00DF307F">
        <w:t>koja</w:t>
      </w:r>
      <w:r w:rsidR="00432019">
        <w:t xml:space="preserve"> </w:t>
      </w:r>
      <w:r w:rsidR="00491A7F">
        <w:t>detaljno opisuje što je uzrok pogreške</w:t>
      </w:r>
      <w:r w:rsidR="00DF307F">
        <w:t>.</w:t>
      </w:r>
    </w:p>
    <w:p w14:paraId="0EC6796D" w14:textId="77777777" w:rsidR="00B23059" w:rsidRPr="00532908" w:rsidRDefault="00B23059" w:rsidP="00685586">
      <w:r>
        <w:t xml:space="preserve">Kod ovakve arhitekture izuzetno je važna interoperabilnost svakog sloja. Interoperabilnost je svojstvo aplikacije da </w:t>
      </w:r>
      <w:r w:rsidR="00532908">
        <w:t xml:space="preserve">s drugim tipovima aplikacija ili servisa radi u cjelini kao jedan sustav. Interoperabilnost slojeva u sustavu </w:t>
      </w:r>
      <w:r w:rsidR="00532908">
        <w:rPr>
          <w:i/>
          <w:iCs/>
        </w:rPr>
        <w:t>RemoteTrainer</w:t>
      </w:r>
      <w:r w:rsidR="00532908">
        <w:t xml:space="preserve"> postignuta je korištenjem JSON formata kao standarda za komunikaciju između slojeva.</w:t>
      </w:r>
      <w:r w:rsidR="00307949">
        <w:t xml:space="preserve"> [10]</w:t>
      </w:r>
    </w:p>
    <w:p w14:paraId="6F2D129A" w14:textId="77777777" w:rsidR="00B16A15" w:rsidRDefault="00B16A15" w:rsidP="00685586">
      <w:r>
        <w:t xml:space="preserve">Ovakva arhitektura sustava omogućuje neovisnost svakog sloja. Klijentska strana izrađena je </w:t>
      </w:r>
      <w:r w:rsidR="00A47C16" w:rsidRPr="00A47C16">
        <w:rPr>
          <w:i/>
        </w:rPr>
        <w:t>nativno</w:t>
      </w:r>
      <w:r w:rsidR="00A47C16">
        <w:t xml:space="preserve"> </w:t>
      </w:r>
      <w:r>
        <w:t xml:space="preserve">za </w:t>
      </w:r>
      <w:r w:rsidR="00A47C16">
        <w:t>A</w:t>
      </w:r>
      <w:r>
        <w:t xml:space="preserve">ndroid mobilne uređaje. Ako poželimo dodati novog klijenta koji je </w:t>
      </w:r>
      <w:r w:rsidR="00B92001">
        <w:rPr>
          <w:i/>
          <w:iCs/>
        </w:rPr>
        <w:t xml:space="preserve">nativan </w:t>
      </w:r>
      <w:r>
        <w:t xml:space="preserve">za </w:t>
      </w:r>
      <w:r>
        <w:rPr>
          <w:i/>
          <w:iCs/>
        </w:rPr>
        <w:t>iOS</w:t>
      </w:r>
      <w:r w:rsidR="00C73476">
        <w:t xml:space="preserve"> mobilne uređaje, što predstavlja novu aplikaciju</w:t>
      </w:r>
      <w:r>
        <w:t xml:space="preserve">, ostali slojevi ne zahtijevaju nikakvu nadogradnju ili izmjenu, već novi klijentski sloj može odmah koristiti ostale slojeve za komunikaciju. </w:t>
      </w:r>
      <w:r w:rsidR="00307949">
        <w:t>[11]</w:t>
      </w:r>
    </w:p>
    <w:p w14:paraId="2F2F8D24" w14:textId="77777777" w:rsidR="002A3C9C" w:rsidRPr="002A3C9C" w:rsidRDefault="00B16A15" w:rsidP="00685586">
      <w:r>
        <w:t xml:space="preserve">Još jedna dobrobit </w:t>
      </w:r>
      <w:r w:rsidR="00922565">
        <w:t>ovako realiziranog</w:t>
      </w:r>
      <w:r>
        <w:t xml:space="preserve"> sustava je horizontalno skaliranje. </w:t>
      </w:r>
      <w:r w:rsidR="00582985">
        <w:t>Naime, a</w:t>
      </w:r>
      <w:r w:rsidR="00283552">
        <w:t>ko</w:t>
      </w:r>
      <w:r w:rsidR="002A3C9C">
        <w:t xml:space="preserve"> dođe do velike potražnje za aplikacijom diljem svijeta</w:t>
      </w:r>
      <w:r w:rsidR="00582985">
        <w:t>, može doći</w:t>
      </w:r>
      <w:r w:rsidR="002A3C9C">
        <w:t xml:space="preserve"> zagušenosti prometa u komunikaciji između slojeva. </w:t>
      </w:r>
      <w:r w:rsidR="00582985">
        <w:t xml:space="preserve">U tom slučaju, postoji </w:t>
      </w:r>
      <w:r w:rsidR="007D0C33">
        <w:t>potreba</w:t>
      </w:r>
      <w:r w:rsidR="00582985">
        <w:t xml:space="preserve"> za dodatnim </w:t>
      </w:r>
      <w:r w:rsidR="00EE5A06">
        <w:t>poslužiteljem</w:t>
      </w:r>
      <w:r w:rsidR="007D0C33">
        <w:t xml:space="preserve"> koji bi se uklopio u arhitekturu klastera (engl. </w:t>
      </w:r>
      <w:r w:rsidR="007D0C33" w:rsidRPr="007D0C33">
        <w:rPr>
          <w:i/>
        </w:rPr>
        <w:t>cluster</w:t>
      </w:r>
      <w:r w:rsidR="007D0C33">
        <w:t>)</w:t>
      </w:r>
      <w:r w:rsidR="00582985">
        <w:t xml:space="preserve">. </w:t>
      </w:r>
      <w:r w:rsidR="00D8062A">
        <w:t xml:space="preserve"> Pojednostavljeno, oba </w:t>
      </w:r>
      <w:r w:rsidR="00767CDB">
        <w:t>poslužitelja</w:t>
      </w:r>
      <w:r w:rsidR="00D8062A">
        <w:t xml:space="preserve"> bi </w:t>
      </w:r>
      <w:r w:rsidR="00041EE5">
        <w:t xml:space="preserve">tada </w:t>
      </w:r>
      <w:r w:rsidR="00432019">
        <w:t>istovremeno</w:t>
      </w:r>
      <w:r w:rsidR="00D8062A">
        <w:t xml:space="preserve"> mogla obavljati iste zadatke i time se međusobno rasterećivati. </w:t>
      </w:r>
      <w:r w:rsidR="00582985">
        <w:t>U</w:t>
      </w:r>
      <w:r w:rsidR="002A3C9C">
        <w:t xml:space="preserve"> slučaju </w:t>
      </w:r>
      <w:r w:rsidR="002A3C9C" w:rsidRPr="00582985">
        <w:rPr>
          <w:i/>
          <w:iCs/>
        </w:rPr>
        <w:t>RemoteTrainer</w:t>
      </w:r>
      <w:r w:rsidR="00582985">
        <w:t xml:space="preserve"> </w:t>
      </w:r>
      <w:r w:rsidR="002A3C9C" w:rsidRPr="00582985">
        <w:t>sustava</w:t>
      </w:r>
      <w:r w:rsidR="00582985">
        <w:t>, dovoljno je</w:t>
      </w:r>
      <w:r w:rsidR="002A3C9C">
        <w:t xml:space="preserve"> </w:t>
      </w:r>
      <w:r w:rsidR="00582985">
        <w:t>za</w:t>
      </w:r>
      <w:r w:rsidR="002A3C9C">
        <w:t xml:space="preserve">kupiti </w:t>
      </w:r>
      <w:r w:rsidR="002852A8">
        <w:t xml:space="preserve">poslužitelj </w:t>
      </w:r>
      <w:r w:rsidR="002A3C9C">
        <w:t xml:space="preserve">na Azure </w:t>
      </w:r>
      <w:r w:rsidR="002A3C9C">
        <w:rPr>
          <w:i/>
          <w:iCs/>
        </w:rPr>
        <w:t>cloud</w:t>
      </w:r>
      <w:r w:rsidR="002A3C9C">
        <w:t xml:space="preserve"> servisu i postaviti web se</w:t>
      </w:r>
      <w:r w:rsidR="001348EA">
        <w:t xml:space="preserve">rvis na njega. Dodatni </w:t>
      </w:r>
      <w:r w:rsidR="00111950">
        <w:t>poslužitelj</w:t>
      </w:r>
      <w:r w:rsidR="001348EA">
        <w:t xml:space="preserve"> tada bi preuzeo</w:t>
      </w:r>
      <w:r w:rsidR="002A3C9C">
        <w:t xml:space="preserve"> dio</w:t>
      </w:r>
      <w:r w:rsidR="001348EA">
        <w:t xml:space="preserve"> prometa s prvog i tako smanjio</w:t>
      </w:r>
      <w:r w:rsidR="002A3C9C">
        <w:t xml:space="preserve"> opterećenje. Horizontalno skaliranje može se primijeniti još i u slučaju sporih odgovora kod korisnika koji su daleko od mjesta </w:t>
      </w:r>
      <w:r w:rsidR="00E70E9C">
        <w:t>poslužitelja</w:t>
      </w:r>
      <w:r w:rsidR="002A3C9C">
        <w:t xml:space="preserve">. Novi </w:t>
      </w:r>
      <w:r w:rsidR="00E70E9C">
        <w:t>poslužitelj</w:t>
      </w:r>
      <w:r w:rsidR="002A3C9C">
        <w:t xml:space="preserve"> se otvara na njima bližoj lokaciji i dobiva se na brzini.</w:t>
      </w:r>
    </w:p>
    <w:p w14:paraId="4E4666D5" w14:textId="77777777" w:rsidR="00BF31F1" w:rsidRDefault="00BF31F1" w:rsidP="00BF31F1">
      <w:pPr>
        <w:pStyle w:val="Heading2"/>
      </w:pPr>
      <w:bookmarkStart w:id="24" w:name="_Toc61859352"/>
      <w:r>
        <w:t>Poslužiteljski sloj</w:t>
      </w:r>
      <w:bookmarkEnd w:id="24"/>
    </w:p>
    <w:p w14:paraId="7DE3E187" w14:textId="77777777" w:rsidR="00DF307F" w:rsidRDefault="00DF307F" w:rsidP="00DF307F">
      <w:r>
        <w:t xml:space="preserve">Poslužiteljski sloj sastoji se od web servisa i baze podataka. </w:t>
      </w:r>
      <w:r w:rsidR="00C62C8E">
        <w:t>Poslužiteljski sloj</w:t>
      </w:r>
      <w:r>
        <w:t xml:space="preserve"> nema</w:t>
      </w:r>
      <w:r w:rsidR="00C62C8E">
        <w:t xml:space="preserve"> korisničko sučelje i služi</w:t>
      </w:r>
      <w:r>
        <w:t xml:space="preserve"> isključivo za obradu, slanje</w:t>
      </w:r>
      <w:r w:rsidR="00307949">
        <w:t>,</w:t>
      </w:r>
      <w:r>
        <w:t xml:space="preserve"> primanje</w:t>
      </w:r>
      <w:r w:rsidR="00307949">
        <w:t xml:space="preserve"> i </w:t>
      </w:r>
      <w:r>
        <w:t>spremanje podataka. Klijentski sloj</w:t>
      </w:r>
      <w:r w:rsidR="00C62C8E">
        <w:t xml:space="preserve"> mobilne aplikacije</w:t>
      </w:r>
      <w:r>
        <w:t xml:space="preserve"> nema izravan pristup bazi podataka, već sva komunikacija ide preko web servisa.</w:t>
      </w:r>
      <w:r w:rsidR="0048017F">
        <w:t xml:space="preserve"> Poslužiteljski sloj sastoji se od aplikacijskog programskog sučelja i podatkovnog sloja.</w:t>
      </w:r>
    </w:p>
    <w:p w14:paraId="2A4FE451" w14:textId="77777777" w:rsidR="0048017F" w:rsidRDefault="0017246B" w:rsidP="00DF307F">
      <w:r>
        <w:t>API, odnosno a</w:t>
      </w:r>
      <w:r w:rsidR="0048017F">
        <w:t>plikacijsko programsko sučelje</w:t>
      </w:r>
      <w:r w:rsidR="007626E0">
        <w:t xml:space="preserve">, </w:t>
      </w:r>
      <w:r w:rsidR="0048017F">
        <w:t>definira način interakci</w:t>
      </w:r>
      <w:r w:rsidR="00A546AD">
        <w:t>je između dva ili više programa te o</w:t>
      </w:r>
      <w:r w:rsidR="0048017F">
        <w:t>m</w:t>
      </w:r>
      <w:r w:rsidR="00A546AD">
        <w:t>ogućuje modularno programiranje, odnosno dodavanje novih modula i pristupnih točaka</w:t>
      </w:r>
      <w:r w:rsidR="0048017F">
        <w:t xml:space="preserve"> koje programi mogu koristiti bez utjecanja na druge. </w:t>
      </w:r>
      <w:r w:rsidR="0048017F">
        <w:rPr>
          <w:i/>
          <w:iCs/>
        </w:rPr>
        <w:t>RemoteTrainer</w:t>
      </w:r>
      <w:r w:rsidR="0048017F">
        <w:t xml:space="preserve"> </w:t>
      </w:r>
      <w:r w:rsidR="00A546AD">
        <w:lastRenderedPageBreak/>
        <w:t>sustav sadržava</w:t>
      </w:r>
      <w:r w:rsidR="0048017F">
        <w:t xml:space="preserve"> web aplikacijsko programsko sučelje koje koristi HTTP protokol za komunikaciju i JSON format kao definirani način slanja i primanja podataka između klijenta i web servisa.</w:t>
      </w:r>
    </w:p>
    <w:p w14:paraId="55F6BD08" w14:textId="77777777" w:rsidR="0048017F" w:rsidRPr="0048017F" w:rsidRDefault="0048017F" w:rsidP="00DF307F">
      <w:r>
        <w:t xml:space="preserve">Podatkovni sloj definira mjesto gdje se čuvaju podaci. To je najčešće baza podataka u većim sustavima, kao i u sustavu </w:t>
      </w:r>
      <w:r>
        <w:rPr>
          <w:i/>
          <w:iCs/>
        </w:rPr>
        <w:t>RemoteTrainer</w:t>
      </w:r>
      <w:r>
        <w:t>. Podatkovni sloj može još biti i tekst datoteka,</w:t>
      </w:r>
      <w:r w:rsidR="008A22BF">
        <w:t xml:space="preserve"> ili </w:t>
      </w:r>
      <w:r>
        <w:rPr>
          <w:i/>
          <w:iCs/>
        </w:rPr>
        <w:t>excel</w:t>
      </w:r>
      <w:r>
        <w:t xml:space="preserve"> tablica</w:t>
      </w:r>
      <w:r w:rsidR="000A1631">
        <w:t xml:space="preserve"> i drugo</w:t>
      </w:r>
      <w:r w:rsidR="008A22BF">
        <w:t xml:space="preserve">. </w:t>
      </w:r>
    </w:p>
    <w:p w14:paraId="75BED24A" w14:textId="77777777" w:rsidR="00BF31F1" w:rsidRDefault="00BF31F1" w:rsidP="00BF31F1">
      <w:pPr>
        <w:pStyle w:val="Heading3"/>
      </w:pPr>
      <w:bookmarkStart w:id="25" w:name="_Toc61859353"/>
      <w:r>
        <w:t>Baza podataka</w:t>
      </w:r>
      <w:bookmarkEnd w:id="25"/>
    </w:p>
    <w:p w14:paraId="349660C9" w14:textId="77777777" w:rsidR="003E7CE5" w:rsidRDefault="00D31C81" w:rsidP="00DF307F">
      <w:r>
        <w:t>Baza podataka je skupina podataka organizirana kako bi se jednostavno moglo njima pristupati, upravljati i mijenjati.</w:t>
      </w:r>
      <w:r w:rsidR="00EE6E46">
        <w:t xml:space="preserve"> Podaci su dostupni raznim korisnicima i programima. </w:t>
      </w:r>
      <w:r>
        <w:t xml:space="preserve"> </w:t>
      </w:r>
      <w:r w:rsidR="003E7CE5">
        <w:t xml:space="preserve">CRUD operacije nad bazom provodi sustav za upravljanje bazom podataka (engl. </w:t>
      </w:r>
      <w:r w:rsidR="003E7CE5" w:rsidRPr="004E61D4">
        <w:rPr>
          <w:i/>
        </w:rPr>
        <w:t>Database Management System</w:t>
      </w:r>
      <w:r w:rsidR="004E61D4">
        <w:t>, DBMS</w:t>
      </w:r>
      <w:r w:rsidR="003E7CE5">
        <w:t>).</w:t>
      </w:r>
    </w:p>
    <w:p w14:paraId="080BDB43" w14:textId="77777777" w:rsidR="003E7CE5" w:rsidRDefault="003E7CE5" w:rsidP="00DF307F">
      <w:r>
        <w:t xml:space="preserve">DBMS oblikuje fizički prikaz baze podataka u skladu s traženom logičkom strukturom i poslužuje podatke. Obavlja sve operacije s podacima, brine za sigurnost, automatizira administrativne poslove i može podržati više vrsta baza podatka, svaka od njih može imati svoju logičku strukturu, ali u skladu s istim fizičkim prikazom. </w:t>
      </w:r>
      <w:r w:rsidR="00880D51">
        <w:t>[13]</w:t>
      </w:r>
    </w:p>
    <w:p w14:paraId="49E73D74" w14:textId="77777777" w:rsidR="003E7CE5" w:rsidRDefault="003E7CE5" w:rsidP="00DF307F">
      <w:r>
        <w:t>Arhitektura baze podataka</w:t>
      </w:r>
      <w:r w:rsidR="00880D51">
        <w:t xml:space="preserve"> (</w:t>
      </w:r>
      <w:r w:rsidR="00EE29D5">
        <w:fldChar w:fldCharType="begin"/>
      </w:r>
      <w:r w:rsidR="00880D51">
        <w:instrText xml:space="preserve"> REF _Ref61589112 \h </w:instrText>
      </w:r>
      <w:r w:rsidR="00EE29D5">
        <w:fldChar w:fldCharType="separate"/>
      </w:r>
      <w:r w:rsidR="00880D51">
        <w:t xml:space="preserve">Slika </w:t>
      </w:r>
      <w:r w:rsidR="00880D51">
        <w:rPr>
          <w:noProof/>
        </w:rPr>
        <w:t>4</w:t>
      </w:r>
      <w:r w:rsidR="00880D51">
        <w:t>.</w:t>
      </w:r>
      <w:r w:rsidR="00880D51">
        <w:rPr>
          <w:noProof/>
        </w:rPr>
        <w:t>2</w:t>
      </w:r>
      <w:r w:rsidR="00EE29D5">
        <w:fldChar w:fldCharType="end"/>
      </w:r>
      <w:r w:rsidR="00880D51">
        <w:t>)</w:t>
      </w:r>
      <w:r>
        <w:t xml:space="preserve"> sastoji se od:</w:t>
      </w:r>
    </w:p>
    <w:p w14:paraId="472D7A1C" w14:textId="77777777" w:rsidR="003E7CE5" w:rsidRDefault="003E7CE5" w:rsidP="003E7CE5">
      <w:pPr>
        <w:pStyle w:val="ListParagraph"/>
        <w:numPr>
          <w:ilvl w:val="0"/>
          <w:numId w:val="27"/>
        </w:numPr>
      </w:pPr>
      <w:r>
        <w:t>Fizičkog sloja – određuje fizički prikaz i raspored podataka na vanjskim jedinicama, može se dalje dijeliti na više podrazina apstrakcije</w:t>
      </w:r>
      <w:r w:rsidR="00880D51">
        <w:t xml:space="preserve"> [13]</w:t>
      </w:r>
    </w:p>
    <w:p w14:paraId="36B25E63" w14:textId="77777777" w:rsidR="003E7CE5" w:rsidRDefault="003E7CE5" w:rsidP="003E7CE5">
      <w:pPr>
        <w:pStyle w:val="ListParagraph"/>
        <w:numPr>
          <w:ilvl w:val="0"/>
          <w:numId w:val="27"/>
        </w:numPr>
      </w:pPr>
      <w:r>
        <w:t xml:space="preserve">Globalnog logičkog sloja – definira logičku strukturu baze u obliku sheme (engl. </w:t>
      </w:r>
      <w:r>
        <w:rPr>
          <w:i/>
          <w:iCs/>
        </w:rPr>
        <w:t>schema</w:t>
      </w:r>
      <w:r>
        <w:t xml:space="preserve">). Shema može biti tekst ili dijagram. </w:t>
      </w:r>
      <w:r w:rsidR="00554547">
        <w:t>Unutar sheme d</w:t>
      </w:r>
      <w:r>
        <w:t>efiniraju se svi tipovi podataka i vez</w:t>
      </w:r>
      <w:r w:rsidR="00880D51">
        <w:t>e</w:t>
      </w:r>
      <w:r>
        <w:t xml:space="preserve"> između njih</w:t>
      </w:r>
      <w:r w:rsidR="00880D51">
        <w:t xml:space="preserve"> [13]</w:t>
      </w:r>
    </w:p>
    <w:p w14:paraId="73DBCA1D" w14:textId="77777777" w:rsidR="003E7CE5" w:rsidRDefault="00880D51" w:rsidP="003E7CE5">
      <w:pPr>
        <w:pStyle w:val="ListParagraph"/>
        <w:numPr>
          <w:ilvl w:val="0"/>
          <w:numId w:val="27"/>
        </w:numPr>
      </w:pPr>
      <w:r>
        <w:t xml:space="preserve">Lokalnog logičkog </w:t>
      </w:r>
      <w:r w:rsidR="001D6734">
        <w:t xml:space="preserve">sloja </w:t>
      </w:r>
      <w:r>
        <w:t xml:space="preserve">– definira dio baze kojim se koristi pojedina aplikacija. Definira ga pogled (engl. </w:t>
      </w:r>
      <w:r>
        <w:rPr>
          <w:i/>
          <w:iCs/>
        </w:rPr>
        <w:t>view</w:t>
      </w:r>
      <w:r>
        <w:t>). To je tekst ili dijagram kojim se definiraju lokalni tipovi podataka i veze između njih. Također, pogled definira način na koji se iz globalnih podataka i veza izvode lokalni. [13]</w:t>
      </w:r>
    </w:p>
    <w:p w14:paraId="51E5A5AF" w14:textId="77777777" w:rsidR="00880D51" w:rsidRDefault="00880D51" w:rsidP="00880D51">
      <w:pPr>
        <w:keepNext/>
        <w:jc w:val="center"/>
      </w:pPr>
      <w:r w:rsidRPr="00880D51">
        <w:rPr>
          <w:noProof/>
          <w:lang w:val="en-US"/>
        </w:rPr>
        <w:lastRenderedPageBreak/>
        <w:drawing>
          <wp:inline distT="0" distB="0" distL="0" distR="0" wp14:anchorId="15D3D0E4" wp14:editId="7A016BC1">
            <wp:extent cx="5144218"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44218" cy="4163006"/>
                    </a:xfrm>
                    <a:prstGeom prst="rect">
                      <a:avLst/>
                    </a:prstGeom>
                  </pic:spPr>
                </pic:pic>
              </a:graphicData>
            </a:graphic>
          </wp:inline>
        </w:drawing>
      </w:r>
    </w:p>
    <w:p w14:paraId="7211FAD2" w14:textId="77777777" w:rsidR="003E7CE5" w:rsidRDefault="00880D51" w:rsidP="00880D51">
      <w:pPr>
        <w:pStyle w:val="Caption"/>
      </w:pPr>
      <w:bookmarkStart w:id="26" w:name="_Ref61589112"/>
      <w:bookmarkStart w:id="27" w:name="_Ref61589110"/>
      <w:bookmarkStart w:id="28" w:name="_Toc62541402"/>
      <w:r>
        <w:t xml:space="preserve">Slika </w:t>
      </w:r>
      <w:fldSimple w:instr=" STYLEREF 1 \s ">
        <w:r w:rsidR="00415CC0">
          <w:rPr>
            <w:noProof/>
          </w:rPr>
          <w:t>4</w:t>
        </w:r>
      </w:fldSimple>
      <w:r w:rsidR="00415CC0">
        <w:t>.</w:t>
      </w:r>
      <w:fldSimple w:instr=" SEQ Slika \* ARABIC \s 1 ">
        <w:r w:rsidR="00415CC0">
          <w:rPr>
            <w:noProof/>
          </w:rPr>
          <w:t>2</w:t>
        </w:r>
      </w:fldSimple>
      <w:bookmarkEnd w:id="26"/>
      <w:r w:rsidR="00433C3A">
        <w:t xml:space="preserve"> </w:t>
      </w:r>
      <w:r>
        <w:t>Arhitektura baze podataka</w:t>
      </w:r>
      <w:bookmarkEnd w:id="27"/>
      <w:r w:rsidR="00C34DDE">
        <w:t xml:space="preserve"> [13]</w:t>
      </w:r>
      <w:bookmarkEnd w:id="28"/>
    </w:p>
    <w:p w14:paraId="36D038BC" w14:textId="77777777" w:rsidR="00D31C81" w:rsidRDefault="00C6503A" w:rsidP="00DF307F">
      <w:r>
        <w:t xml:space="preserve">Nadalje, </w:t>
      </w:r>
      <w:r w:rsidR="00151446">
        <w:t>razlikujemo</w:t>
      </w:r>
      <w:r w:rsidR="007C5A2C">
        <w:t xml:space="preserve"> različite tipove</w:t>
      </w:r>
      <w:r w:rsidR="00D31C81">
        <w:t xml:space="preserve"> baze podataka:</w:t>
      </w:r>
    </w:p>
    <w:p w14:paraId="6D1D543E" w14:textId="77777777" w:rsidR="00DB7B74" w:rsidRDefault="00D31C81" w:rsidP="00DB7B74">
      <w:pPr>
        <w:pStyle w:val="ListParagraph"/>
        <w:numPr>
          <w:ilvl w:val="0"/>
          <w:numId w:val="26"/>
        </w:numPr>
      </w:pPr>
      <w:r>
        <w:t>Relacijske</w:t>
      </w:r>
      <w:r w:rsidR="00DB7B74">
        <w:t xml:space="preserve"> – baze podataka u kojima su podaci organizirani u tablice koje se sastoje kolona i redaka</w:t>
      </w:r>
      <w:r w:rsidR="00EE6E46">
        <w:t xml:space="preserve"> [12]</w:t>
      </w:r>
    </w:p>
    <w:p w14:paraId="1935C776" w14:textId="77777777" w:rsidR="000F4D5F" w:rsidRDefault="000F4D5F" w:rsidP="000F4D5F">
      <w:pPr>
        <w:pStyle w:val="ListParagraph"/>
        <w:numPr>
          <w:ilvl w:val="0"/>
          <w:numId w:val="26"/>
        </w:numPr>
      </w:pPr>
      <w:r>
        <w:t>Objektno orijentirane – podaci su spremljeni u obliku objekata kao u objektno-orijentiranom programiranju</w:t>
      </w:r>
      <w:r w:rsidR="00EE6E46">
        <w:t xml:space="preserve"> [12]</w:t>
      </w:r>
    </w:p>
    <w:p w14:paraId="3F31B3F0" w14:textId="77777777" w:rsidR="000F4D5F" w:rsidRDefault="000F4D5F" w:rsidP="000F4D5F">
      <w:pPr>
        <w:pStyle w:val="ListParagraph"/>
        <w:numPr>
          <w:ilvl w:val="0"/>
          <w:numId w:val="26"/>
        </w:numPr>
      </w:pPr>
      <w:r>
        <w:t>Raspodijeljene –</w:t>
      </w:r>
      <w:r w:rsidR="000C659F">
        <w:t xml:space="preserve"> podaci u bazi</w:t>
      </w:r>
      <w:r>
        <w:t xml:space="preserve"> se spremaju na više</w:t>
      </w:r>
      <w:r w:rsidR="000C659F">
        <w:t xml:space="preserve"> računala na istoj fizičkoj lokaciji ili na više računala iz drugih mreža</w:t>
      </w:r>
      <w:r w:rsidR="00EE6E46">
        <w:t xml:space="preserve"> [12]</w:t>
      </w:r>
    </w:p>
    <w:p w14:paraId="70D0CF42" w14:textId="77777777" w:rsidR="000C659F" w:rsidRDefault="000C659F" w:rsidP="000F4D5F">
      <w:pPr>
        <w:pStyle w:val="ListParagraph"/>
        <w:numPr>
          <w:ilvl w:val="0"/>
          <w:numId w:val="26"/>
        </w:numPr>
      </w:pPr>
      <w:r>
        <w:t>Skladišta podataka – baze podataka dizajnirane za brze upite i analizu</w:t>
      </w:r>
      <w:r w:rsidR="00EE6E46">
        <w:t xml:space="preserve"> [12]</w:t>
      </w:r>
    </w:p>
    <w:p w14:paraId="15AC0559" w14:textId="77777777" w:rsidR="000C659F" w:rsidRDefault="000C659F" w:rsidP="000F4D5F">
      <w:pPr>
        <w:pStyle w:val="ListParagraph"/>
        <w:numPr>
          <w:ilvl w:val="0"/>
          <w:numId w:val="26"/>
        </w:numPr>
      </w:pPr>
      <w:r>
        <w:t xml:space="preserve">NoSQL </w:t>
      </w:r>
      <w:r w:rsidR="00C36CC5">
        <w:t>–</w:t>
      </w:r>
      <w:r>
        <w:t xml:space="preserve"> </w:t>
      </w:r>
      <w:r w:rsidR="00C36CC5">
        <w:t>ne relacijske baze podataka koje dopuštaju nestrukturirano ili polu-strukturirano čuvanje podataka</w:t>
      </w:r>
      <w:r w:rsidR="00EE6E46">
        <w:t xml:space="preserve"> [12]</w:t>
      </w:r>
    </w:p>
    <w:p w14:paraId="0355F03E" w14:textId="77777777" w:rsidR="00C36CC5" w:rsidRDefault="00C36CC5" w:rsidP="00C36CC5">
      <w:pPr>
        <w:pStyle w:val="ListParagraph"/>
        <w:numPr>
          <w:ilvl w:val="0"/>
          <w:numId w:val="26"/>
        </w:numPr>
      </w:pPr>
      <w:r>
        <w:t>OLTP – brza analitička baza podataka dizajnirana za veliku količinu transakcija proizvedenih od više korisnika</w:t>
      </w:r>
      <w:r w:rsidR="00EE6E46">
        <w:t xml:space="preserve"> [12]</w:t>
      </w:r>
    </w:p>
    <w:p w14:paraId="12EE23E3" w14:textId="77777777" w:rsidR="00A43795" w:rsidRDefault="00DF307F" w:rsidP="00DF307F">
      <w:r>
        <w:t>Baza podataka</w:t>
      </w:r>
      <w:r w:rsidR="00452792">
        <w:t>,</w:t>
      </w:r>
      <w:r>
        <w:t xml:space="preserve"> kao krajnji dio aplikacije</w:t>
      </w:r>
      <w:r w:rsidR="00B50C60">
        <w:t>,</w:t>
      </w:r>
      <w:r>
        <w:t xml:space="preserve"> služi isključivo za spremanje i dohvat podataka. Svaka tablica unutar baze podataka predstavlja jedan entitet. </w:t>
      </w:r>
      <w:r w:rsidR="00226066">
        <w:t>Istovremeno, s</w:t>
      </w:r>
      <w:r>
        <w:t>vaki entitet</w:t>
      </w:r>
      <w:r w:rsidR="001B7B58">
        <w:t xml:space="preserve"> ima</w:t>
      </w:r>
      <w:r>
        <w:t xml:space="preserve"> </w:t>
      </w:r>
      <w:r>
        <w:lastRenderedPageBreak/>
        <w:t>redove</w:t>
      </w:r>
      <w:r w:rsidR="00C36CC5">
        <w:t xml:space="preserve"> i kolone.</w:t>
      </w:r>
      <w:r>
        <w:t xml:space="preserve"> </w:t>
      </w:r>
      <w:r w:rsidR="00C36CC5">
        <w:t xml:space="preserve">Redovi </w:t>
      </w:r>
      <w:r w:rsidR="00E114BB">
        <w:t xml:space="preserve">su </w:t>
      </w:r>
      <w:r>
        <w:t>predstavljen</w:t>
      </w:r>
      <w:r w:rsidR="00C36CC5">
        <w:t xml:space="preserve">i </w:t>
      </w:r>
      <w:r>
        <w:t xml:space="preserve">jedinstvenim identifikatorom kojim se ujedno i pristupa točno određenom redu u tablici. </w:t>
      </w:r>
      <w:r w:rsidR="00C36CC5">
        <w:t>Jedna</w:t>
      </w:r>
      <w:r w:rsidR="001B7B58">
        <w:t xml:space="preserve"> kolona predstavlja jedan podatak o tom entitetu. Svaka kolona ima svoj tip podataka</w:t>
      </w:r>
      <w:r w:rsidR="00226066">
        <w:t xml:space="preserve"> koji ujedno služi i kao restrikcija radi osiguravanja sigurnosti podataka</w:t>
      </w:r>
      <w:r w:rsidR="001B7B58">
        <w:t>.</w:t>
      </w:r>
    </w:p>
    <w:p w14:paraId="54E37921" w14:textId="77777777" w:rsidR="00880D51" w:rsidRDefault="00880D51" w:rsidP="00DF307F">
      <w:r>
        <w:t xml:space="preserve">CRUD operacije su nužne za implementiranje dosljedne (engl. </w:t>
      </w:r>
      <w:r>
        <w:rPr>
          <w:i/>
          <w:iCs/>
        </w:rPr>
        <w:t>persistent</w:t>
      </w:r>
      <w:r>
        <w:t>)</w:t>
      </w:r>
      <w:r>
        <w:rPr>
          <w:i/>
          <w:iCs/>
        </w:rPr>
        <w:t xml:space="preserve"> </w:t>
      </w:r>
      <w:r>
        <w:t xml:space="preserve">baze podataka. </w:t>
      </w:r>
      <w:r w:rsidR="00732E2E">
        <w:t xml:space="preserve">Kreiranje (engl. </w:t>
      </w:r>
      <w:r w:rsidR="00732E2E">
        <w:rPr>
          <w:i/>
          <w:iCs/>
        </w:rPr>
        <w:t>create</w:t>
      </w:r>
      <w:r w:rsidR="00732E2E">
        <w:t xml:space="preserve">) omogućuje korisnicima dodavanje novog zapisa u tablicu. Ova operacija koristi </w:t>
      </w:r>
      <w:r w:rsidR="00732E2E">
        <w:rPr>
          <w:i/>
          <w:iCs/>
        </w:rPr>
        <w:t>insert</w:t>
      </w:r>
      <w:r w:rsidR="00732E2E">
        <w:t xml:space="preserve"> naredbu u upitnom jeziku. Čitanje (engl. </w:t>
      </w:r>
      <w:r w:rsidR="00732E2E">
        <w:rPr>
          <w:i/>
          <w:iCs/>
        </w:rPr>
        <w:t>read</w:t>
      </w:r>
      <w:r w:rsidR="00732E2E">
        <w:t>)</w:t>
      </w:r>
      <w:r w:rsidR="00732E2E">
        <w:rPr>
          <w:i/>
          <w:iCs/>
        </w:rPr>
        <w:t xml:space="preserve"> </w:t>
      </w:r>
      <w:r w:rsidR="00732E2E">
        <w:t xml:space="preserve">omogućuje čitanje određenih podataka. </w:t>
      </w:r>
      <w:r w:rsidR="008C61E7">
        <w:t>Među ostalim, ova o</w:t>
      </w:r>
      <w:r w:rsidR="00732E2E">
        <w:t xml:space="preserve">peracija uglavnom koristi </w:t>
      </w:r>
      <w:r w:rsidR="00732E2E">
        <w:rPr>
          <w:i/>
          <w:iCs/>
        </w:rPr>
        <w:t>select</w:t>
      </w:r>
      <w:r w:rsidR="00732E2E">
        <w:t xml:space="preserve"> i </w:t>
      </w:r>
      <w:r w:rsidR="00732E2E">
        <w:rPr>
          <w:i/>
          <w:iCs/>
        </w:rPr>
        <w:t>join</w:t>
      </w:r>
      <w:r w:rsidR="00732E2E">
        <w:t xml:space="preserve"> naredbe. Ažuriranje (engl. </w:t>
      </w:r>
      <w:r w:rsidR="00732E2E">
        <w:rPr>
          <w:i/>
          <w:iCs/>
        </w:rPr>
        <w:t>update</w:t>
      </w:r>
      <w:r w:rsidR="00732E2E">
        <w:t xml:space="preserve">) omogućuje promjenu podataka unutar jednog reda. Operacija koristi </w:t>
      </w:r>
      <w:r w:rsidR="00732E2E">
        <w:rPr>
          <w:i/>
          <w:iCs/>
        </w:rPr>
        <w:t>update</w:t>
      </w:r>
      <w:r w:rsidR="00732E2E">
        <w:t xml:space="preserve"> nar</w:t>
      </w:r>
      <w:r w:rsidR="00FC3942">
        <w:t>edbu</w:t>
      </w:r>
      <w:r w:rsidR="00732E2E">
        <w:t xml:space="preserve">. Brisanje (engl. </w:t>
      </w:r>
      <w:r w:rsidR="00732E2E">
        <w:rPr>
          <w:i/>
          <w:iCs/>
        </w:rPr>
        <w:t>delete)</w:t>
      </w:r>
      <w:r w:rsidR="00732E2E">
        <w:t xml:space="preserve"> omogućuje micanje reda iz tablice. Baze podataka mogu omogućiti jako (engl. </w:t>
      </w:r>
      <w:r w:rsidR="00732E2E">
        <w:rPr>
          <w:i/>
          <w:iCs/>
        </w:rPr>
        <w:t>hard</w:t>
      </w:r>
      <w:r w:rsidR="00732E2E">
        <w:t>)</w:t>
      </w:r>
      <w:r w:rsidR="00732E2E">
        <w:rPr>
          <w:i/>
          <w:iCs/>
        </w:rPr>
        <w:t xml:space="preserve"> </w:t>
      </w:r>
      <w:r w:rsidR="00732E2E">
        <w:t xml:space="preserve">ili lagano (engl. </w:t>
      </w:r>
      <w:r w:rsidR="00732E2E">
        <w:rPr>
          <w:i/>
          <w:iCs/>
        </w:rPr>
        <w:t>lagano</w:t>
      </w:r>
      <w:r w:rsidR="00732E2E">
        <w:t>)</w:t>
      </w:r>
      <w:r w:rsidR="00732E2E">
        <w:rPr>
          <w:i/>
          <w:iCs/>
        </w:rPr>
        <w:t xml:space="preserve"> </w:t>
      </w:r>
      <w:r w:rsidR="00732E2E">
        <w:t xml:space="preserve">brisanje. </w:t>
      </w:r>
      <w:r w:rsidR="00C660CA">
        <w:t>J</w:t>
      </w:r>
      <w:r w:rsidR="00732E2E">
        <w:t xml:space="preserve">ako </w:t>
      </w:r>
      <w:r w:rsidR="00C660CA">
        <w:t xml:space="preserve">brisanje </w:t>
      </w:r>
      <w:r w:rsidR="00732E2E">
        <w:t>miče red iz tablice, dok lagano brisanje miče indikator da je red u tablici, a podatke čuva</w:t>
      </w:r>
      <w:r w:rsidR="00C06C8B">
        <w:t>, odnosno arhivira</w:t>
      </w:r>
      <w:r w:rsidR="00732E2E">
        <w:t>.</w:t>
      </w:r>
    </w:p>
    <w:p w14:paraId="35AAD3A3" w14:textId="77777777" w:rsidR="00A43795" w:rsidRDefault="00A43795" w:rsidP="00DF307F">
      <w:r>
        <w:t>Svaka operacija mora zadovoljavati ACID svojstva podataka. ACID osigurava ispravnost podataka u slučaju pogrešaka računala, gubitka električne struje i ostalih nepogoda. [14] Definiraju ga četiri svojstva:</w:t>
      </w:r>
    </w:p>
    <w:p w14:paraId="7585D639" w14:textId="77777777" w:rsidR="00A43795" w:rsidRDefault="00A43795" w:rsidP="00A43795">
      <w:pPr>
        <w:pStyle w:val="ListParagraph"/>
        <w:numPr>
          <w:ilvl w:val="0"/>
          <w:numId w:val="28"/>
        </w:numPr>
      </w:pPr>
      <w:r>
        <w:t>Valentnost (en</w:t>
      </w:r>
      <w:r>
        <w:rPr>
          <w:i/>
          <w:iCs/>
        </w:rPr>
        <w:t>g</w:t>
      </w:r>
      <w:r>
        <w:t xml:space="preserve">l. </w:t>
      </w:r>
      <w:r>
        <w:rPr>
          <w:i/>
          <w:iCs/>
        </w:rPr>
        <w:t>atomicity</w:t>
      </w:r>
      <w:r>
        <w:t xml:space="preserve">) – garantira da je svaka naredba u upitu jedna jedinica. Svaka jedinica nakon izvršenja vraća rezultat uspješnosti. </w:t>
      </w:r>
      <w:r w:rsidR="00283552">
        <w:t xml:space="preserve">Ako </w:t>
      </w:r>
      <w:r>
        <w:t>je jedna jedinica vratila pogrešku, cijela transakcija vraća pogrešku [14]</w:t>
      </w:r>
    </w:p>
    <w:p w14:paraId="2A7849E3" w14:textId="77777777" w:rsidR="00A43795" w:rsidRDefault="00A43795" w:rsidP="00A43795">
      <w:pPr>
        <w:pStyle w:val="ListParagraph"/>
        <w:numPr>
          <w:ilvl w:val="0"/>
          <w:numId w:val="28"/>
        </w:numPr>
      </w:pPr>
      <w:r>
        <w:t xml:space="preserve">Konzistentnost (engl. </w:t>
      </w:r>
      <w:r>
        <w:rPr>
          <w:i/>
          <w:iCs/>
        </w:rPr>
        <w:t>consistency</w:t>
      </w:r>
      <w:r>
        <w:t>) – osigurava da transakcija šalje podatke iz jednog ispravnost stanja u drugi, prateći sve restrikcije definirane na bazi podataka</w:t>
      </w:r>
      <w:r w:rsidRPr="00A43795">
        <w:t xml:space="preserve"> </w:t>
      </w:r>
      <w:r>
        <w:t>[14]</w:t>
      </w:r>
    </w:p>
    <w:p w14:paraId="63B742A2" w14:textId="77777777" w:rsidR="00A43795" w:rsidRDefault="00A43795" w:rsidP="00A43795">
      <w:pPr>
        <w:pStyle w:val="ListParagraph"/>
        <w:numPr>
          <w:ilvl w:val="0"/>
          <w:numId w:val="28"/>
        </w:numPr>
      </w:pPr>
      <w:r>
        <w:t xml:space="preserve">Izolacija (engl. </w:t>
      </w:r>
      <w:r>
        <w:rPr>
          <w:i/>
          <w:iCs/>
        </w:rPr>
        <w:t>isolation</w:t>
      </w:r>
      <w:r>
        <w:t>)</w:t>
      </w:r>
      <w:r>
        <w:rPr>
          <w:i/>
          <w:iCs/>
        </w:rPr>
        <w:t xml:space="preserve"> </w:t>
      </w:r>
      <w:r>
        <w:t>– osigurava da istovremeno izvršavanje transakcija ostavi bazu podataka u istom stanju kao da su se transakcije izvršavale jedna nakon druge [14]</w:t>
      </w:r>
    </w:p>
    <w:p w14:paraId="08843166" w14:textId="77777777" w:rsidR="00A43795" w:rsidRDefault="00A43795" w:rsidP="00A43795">
      <w:pPr>
        <w:pStyle w:val="ListParagraph"/>
        <w:numPr>
          <w:ilvl w:val="0"/>
          <w:numId w:val="28"/>
        </w:numPr>
      </w:pPr>
      <w:r>
        <w:t xml:space="preserve">Trajnost (engl. </w:t>
      </w:r>
      <w:r>
        <w:rPr>
          <w:i/>
          <w:iCs/>
        </w:rPr>
        <w:t>durability</w:t>
      </w:r>
      <w:r>
        <w:t>) – garantira da nakon što se transakcija potvrdila, ostat će potvrđena čak i ako sistem padne ili se ugasi [14]</w:t>
      </w:r>
    </w:p>
    <w:p w14:paraId="5267C2C9" w14:textId="77777777" w:rsidR="00433C3A" w:rsidRDefault="00433C3A" w:rsidP="00433C3A">
      <w:r>
        <w:t>Kako bi osigurali</w:t>
      </w:r>
      <w:r w:rsidR="00B43D55">
        <w:t xml:space="preserve"> konzistentnost</w:t>
      </w:r>
      <w:r>
        <w:t xml:space="preserve"> </w:t>
      </w:r>
      <w:r w:rsidR="00B43D55">
        <w:t xml:space="preserve">podataka te da </w:t>
      </w:r>
      <w:r>
        <w:t>su podaci na pravom mjestu unutar logičke sheme baze podataka provodi se normalizacija. Normalizacija je organiziranje entiteta u svrhu dobivanja učinkovite i fleksibilne baze podataka. Postoje</w:t>
      </w:r>
      <w:r w:rsidR="0051576C">
        <w:t xml:space="preserve"> više forma normalizacije, od kojih su prve</w:t>
      </w:r>
      <w:r>
        <w:t xml:space="preserve"> tri </w:t>
      </w:r>
      <w:r w:rsidR="0051576C">
        <w:t xml:space="preserve">korištene u </w:t>
      </w:r>
      <w:r w:rsidR="0051576C" w:rsidRPr="0051576C">
        <w:rPr>
          <w:i/>
        </w:rPr>
        <w:t>RemoteTrainer</w:t>
      </w:r>
      <w:r w:rsidR="0051576C">
        <w:t xml:space="preserve"> sustavu</w:t>
      </w:r>
      <w:r>
        <w:t>:</w:t>
      </w:r>
    </w:p>
    <w:p w14:paraId="71A883B7" w14:textId="77777777" w:rsidR="00433C3A" w:rsidRDefault="00D04772" w:rsidP="00433C3A">
      <w:pPr>
        <w:pStyle w:val="ListParagraph"/>
        <w:numPr>
          <w:ilvl w:val="0"/>
          <w:numId w:val="29"/>
        </w:numPr>
      </w:pPr>
      <w:r>
        <w:lastRenderedPageBreak/>
        <w:t>Prva normalna forma – s</w:t>
      </w:r>
      <w:r w:rsidR="00433C3A">
        <w:t>vi entiteti imaju jedinstveni ključ koji se može sastojati od jednog ili više atributa. Svaki atribut mora biti jedinstven unutar entiteta [13]</w:t>
      </w:r>
    </w:p>
    <w:p w14:paraId="68D1F67E" w14:textId="77777777" w:rsidR="00433C3A" w:rsidRDefault="00433C3A" w:rsidP="00433C3A">
      <w:pPr>
        <w:pStyle w:val="ListParagraph"/>
        <w:numPr>
          <w:ilvl w:val="0"/>
          <w:numId w:val="29"/>
        </w:numPr>
      </w:pPr>
      <w:r>
        <w:t>Druga normalna forma – svi atributi koji nisu dio jedinstvenog identifikatora moraju ovisiti samo o njemu [13]</w:t>
      </w:r>
    </w:p>
    <w:p w14:paraId="59EA3915" w14:textId="77777777" w:rsidR="00433C3A" w:rsidRPr="00732E2E" w:rsidRDefault="00433C3A" w:rsidP="00433C3A">
      <w:pPr>
        <w:pStyle w:val="ListParagraph"/>
        <w:numPr>
          <w:ilvl w:val="0"/>
          <w:numId w:val="29"/>
        </w:numPr>
      </w:pPr>
      <w:r>
        <w:t>Treća normalna forma – svi atributi koji nisu dio jedinstvenog identifikatora ne smiju biti međusobno ovisni [13]</w:t>
      </w:r>
    </w:p>
    <w:p w14:paraId="099CB765" w14:textId="77777777" w:rsidR="00BF31F1" w:rsidRDefault="00BF31F1" w:rsidP="00BF31F1">
      <w:pPr>
        <w:pStyle w:val="Heading3"/>
      </w:pPr>
      <w:bookmarkStart w:id="29" w:name="_Toc61859354"/>
      <w:r>
        <w:t>Web servis</w:t>
      </w:r>
      <w:bookmarkEnd w:id="29"/>
    </w:p>
    <w:p w14:paraId="5C344C38" w14:textId="77777777" w:rsidR="003D0A42" w:rsidRDefault="003D0A42" w:rsidP="001B7B58">
      <w:r>
        <w:t xml:space="preserve">Web servis u sustavu </w:t>
      </w:r>
      <w:r>
        <w:rPr>
          <w:i/>
          <w:iCs/>
        </w:rPr>
        <w:t>RemoteTrainer</w:t>
      </w:r>
      <w:r>
        <w:t xml:space="preserve"> </w:t>
      </w:r>
      <w:r w:rsidR="00041D2A">
        <w:t>realiziran</w:t>
      </w:r>
      <w:r>
        <w:t xml:space="preserve"> je s ASP.NET Web API radnim okvirom. </w:t>
      </w:r>
      <w:r w:rsidR="003C0AB6">
        <w:t>Okvir</w:t>
      </w:r>
      <w:r>
        <w:t xml:space="preserve"> omogućuje izradu HTTP servisa kojem može pristupati </w:t>
      </w:r>
      <w:r w:rsidR="007E7B0C">
        <w:t>velik broj</w:t>
      </w:r>
      <w:r>
        <w:t xml:space="preserve"> korisnika i programa. Koristi HTTP protokol i HTTP/RPC pristup za komunikaciju. Takav pristup omogućava slanje HTTP zahtjeva koji zatim pozivaju metode.</w:t>
      </w:r>
      <w:r w:rsidR="00691F44">
        <w:t xml:space="preserve"> [14]</w:t>
      </w:r>
      <w:r>
        <w:t xml:space="preserve"> </w:t>
      </w:r>
      <w:r w:rsidR="00691F44">
        <w:t xml:space="preserve">Postoje četiri osnovna zahtjeva koji se ujedno koriste u </w:t>
      </w:r>
      <w:r w:rsidR="00691F44">
        <w:rPr>
          <w:i/>
          <w:iCs/>
        </w:rPr>
        <w:t xml:space="preserve">RemoteTrainer </w:t>
      </w:r>
      <w:r w:rsidR="00691F44">
        <w:t>sustavu:</w:t>
      </w:r>
    </w:p>
    <w:p w14:paraId="5D5CF8D4" w14:textId="77777777" w:rsidR="00691F44" w:rsidRDefault="00691F44" w:rsidP="00691F44">
      <w:pPr>
        <w:pStyle w:val="ListParagraph"/>
        <w:numPr>
          <w:ilvl w:val="0"/>
          <w:numId w:val="30"/>
        </w:numPr>
      </w:pPr>
      <w:r>
        <w:t>GET – zahtjev za dohvaćanje</w:t>
      </w:r>
    </w:p>
    <w:p w14:paraId="52C2B9DA" w14:textId="77777777" w:rsidR="00691F44" w:rsidRDefault="00691F44" w:rsidP="00691F44">
      <w:pPr>
        <w:pStyle w:val="ListParagraph"/>
        <w:numPr>
          <w:ilvl w:val="0"/>
          <w:numId w:val="30"/>
        </w:numPr>
      </w:pPr>
      <w:r>
        <w:t>POST – zahtjev s tijelom za slanje podataka</w:t>
      </w:r>
    </w:p>
    <w:p w14:paraId="1360BC0F" w14:textId="77777777" w:rsidR="00691F44" w:rsidRDefault="00691F44" w:rsidP="00691F44">
      <w:pPr>
        <w:pStyle w:val="ListParagraph"/>
        <w:numPr>
          <w:ilvl w:val="0"/>
          <w:numId w:val="30"/>
        </w:numPr>
      </w:pPr>
      <w:r>
        <w:t>PUT – zahtjev s tijelom za slanje ili izmjenu podataka</w:t>
      </w:r>
    </w:p>
    <w:p w14:paraId="011B5974" w14:textId="77777777" w:rsidR="00691F44" w:rsidRDefault="00691F44" w:rsidP="00691F44">
      <w:pPr>
        <w:pStyle w:val="ListParagraph"/>
        <w:numPr>
          <w:ilvl w:val="0"/>
          <w:numId w:val="30"/>
        </w:numPr>
      </w:pPr>
      <w:r>
        <w:t>DELETE – zahtjev za brisanje podataka</w:t>
      </w:r>
    </w:p>
    <w:p w14:paraId="11436DFE" w14:textId="77777777" w:rsidR="00691F44" w:rsidRDefault="00355C7F" w:rsidP="00691F44">
      <w:r>
        <w:t>Nakon zahtjeva, poslužitelj redovito vraća</w:t>
      </w:r>
      <w:r w:rsidR="00691F44">
        <w:t xml:space="preserve"> kod koji govori o uspješnos</w:t>
      </w:r>
      <w:r>
        <w:t>ti zahtjeva.</w:t>
      </w:r>
      <w:r w:rsidR="00691F44">
        <w:t xml:space="preserve"> </w:t>
      </w:r>
      <w:r>
        <w:t>O</w:t>
      </w:r>
      <w:r w:rsidR="00083221">
        <w:t>pćenito značenje k</w:t>
      </w:r>
      <w:r w:rsidR="00083221" w:rsidRPr="00083221">
        <w:t>ô</w:t>
      </w:r>
      <w:r w:rsidR="00691F44">
        <w:t>da definira prvi broj u nizu:</w:t>
      </w:r>
    </w:p>
    <w:p w14:paraId="62DF5B40" w14:textId="77777777" w:rsidR="00691F44" w:rsidRDefault="00691F44" w:rsidP="00691F44">
      <w:pPr>
        <w:pStyle w:val="ListParagraph"/>
        <w:numPr>
          <w:ilvl w:val="0"/>
          <w:numId w:val="31"/>
        </w:numPr>
      </w:pPr>
      <w:r>
        <w:t>1xx – zahtjev je primljen</w:t>
      </w:r>
    </w:p>
    <w:p w14:paraId="2DBC9183" w14:textId="77777777" w:rsidR="00691F44" w:rsidRDefault="00691F44" w:rsidP="00691F44">
      <w:pPr>
        <w:pStyle w:val="ListParagraph"/>
        <w:numPr>
          <w:ilvl w:val="0"/>
          <w:numId w:val="31"/>
        </w:numPr>
      </w:pPr>
      <w:r>
        <w:t>2xx – zahtjev je uspješan</w:t>
      </w:r>
    </w:p>
    <w:p w14:paraId="362715EC" w14:textId="77777777" w:rsidR="00691F44" w:rsidRDefault="00691F44" w:rsidP="00691F44">
      <w:pPr>
        <w:pStyle w:val="ListParagraph"/>
        <w:numPr>
          <w:ilvl w:val="0"/>
          <w:numId w:val="31"/>
        </w:numPr>
      </w:pPr>
      <w:r>
        <w:t>3xx – zahtjev zahtjeva dodatne akcije kako bi bio uspješan</w:t>
      </w:r>
    </w:p>
    <w:p w14:paraId="1480D594" w14:textId="77777777" w:rsidR="00691F44" w:rsidRDefault="00691F44" w:rsidP="00691F44">
      <w:pPr>
        <w:pStyle w:val="ListParagraph"/>
        <w:numPr>
          <w:ilvl w:val="0"/>
          <w:numId w:val="31"/>
        </w:numPr>
      </w:pPr>
      <w:r>
        <w:t>4xx – zahtjev ne može biti procesiran</w:t>
      </w:r>
    </w:p>
    <w:p w14:paraId="2D8E5640" w14:textId="77777777" w:rsidR="00691F44" w:rsidRPr="00691F44" w:rsidRDefault="00691F44" w:rsidP="00691F44">
      <w:pPr>
        <w:pStyle w:val="ListParagraph"/>
        <w:numPr>
          <w:ilvl w:val="0"/>
          <w:numId w:val="31"/>
        </w:numPr>
      </w:pPr>
      <w:r>
        <w:t>5xx – server nije uspio ispuniti zahtjev</w:t>
      </w:r>
    </w:p>
    <w:p w14:paraId="488F93AA" w14:textId="77777777" w:rsidR="003D0A42" w:rsidRDefault="003D0A42" w:rsidP="003D0A42">
      <w:pPr>
        <w:keepNext/>
      </w:pPr>
      <w:r w:rsidRPr="003D0A42">
        <w:rPr>
          <w:noProof/>
          <w:lang w:val="en-US"/>
        </w:rPr>
        <w:lastRenderedPageBreak/>
        <w:drawing>
          <wp:inline distT="0" distB="0" distL="0" distR="0" wp14:anchorId="238FBC68" wp14:editId="5C3BADD5">
            <wp:extent cx="5580380" cy="27571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580380" cy="2757170"/>
                    </a:xfrm>
                    <a:prstGeom prst="rect">
                      <a:avLst/>
                    </a:prstGeom>
                  </pic:spPr>
                </pic:pic>
              </a:graphicData>
            </a:graphic>
          </wp:inline>
        </w:drawing>
      </w:r>
    </w:p>
    <w:p w14:paraId="4720C65C" w14:textId="77777777" w:rsidR="00691F44" w:rsidRDefault="003D0A42" w:rsidP="00691F44">
      <w:pPr>
        <w:pStyle w:val="Caption"/>
      </w:pPr>
      <w:bookmarkStart w:id="30" w:name="_Toc62541403"/>
      <w:r>
        <w:t xml:space="preserve">Slika </w:t>
      </w:r>
      <w:fldSimple w:instr=" STYLEREF 1 \s ">
        <w:r w:rsidR="00415CC0">
          <w:rPr>
            <w:noProof/>
          </w:rPr>
          <w:t>4</w:t>
        </w:r>
      </w:fldSimple>
      <w:r w:rsidR="00415CC0">
        <w:t>.</w:t>
      </w:r>
      <w:fldSimple w:instr=" SEQ Slika \* ARABIC \s 1 ">
        <w:r w:rsidR="00415CC0">
          <w:rPr>
            <w:noProof/>
          </w:rPr>
          <w:t>3</w:t>
        </w:r>
      </w:fldSimple>
      <w:r>
        <w:t xml:space="preserve"> </w:t>
      </w:r>
      <w:r w:rsidR="00691F44">
        <w:t>Komunikacija web servisa</w:t>
      </w:r>
      <w:r w:rsidR="00C34DDE">
        <w:t xml:space="preserve"> [15]</w:t>
      </w:r>
      <w:bookmarkEnd w:id="30"/>
    </w:p>
    <w:p w14:paraId="4F669CF3" w14:textId="77777777" w:rsidR="00691F44" w:rsidRPr="00691F44" w:rsidRDefault="00691F44" w:rsidP="00691F44"/>
    <w:p w14:paraId="2E9FF4D7" w14:textId="77777777" w:rsidR="00B643C0" w:rsidRDefault="001B7B58" w:rsidP="001B7B58">
      <w:r>
        <w:t xml:space="preserve">Web servis je središnji dio aplikacije. Komunicira s </w:t>
      </w:r>
      <w:r w:rsidR="00CE196D">
        <w:t xml:space="preserve">mobilnom aplikacijom kao </w:t>
      </w:r>
      <w:r>
        <w:t xml:space="preserve">klijentom i bazom podataka. </w:t>
      </w:r>
      <w:r w:rsidR="00CE196D">
        <w:t>Njegova je zadaća da p</w:t>
      </w:r>
      <w:r>
        <w:t xml:space="preserve">azi da su podaci ispravni, pravilnog oblika i prihvatljivi za spremanje. </w:t>
      </w:r>
      <w:r w:rsidR="00CE196D">
        <w:t>Nadalje, web servis o</w:t>
      </w:r>
      <w:r>
        <w:t xml:space="preserve">brađuje </w:t>
      </w:r>
      <w:r w:rsidR="00CE196D">
        <w:t xml:space="preserve">i prilagođuje </w:t>
      </w:r>
      <w:r>
        <w:t xml:space="preserve">podatke u oblik koji klijentu odgovara. </w:t>
      </w:r>
    </w:p>
    <w:p w14:paraId="4980986C" w14:textId="77777777" w:rsidR="004C2377" w:rsidRDefault="00B643C0" w:rsidP="001B7B58">
      <w:r>
        <w:t>S druge strane</w:t>
      </w:r>
      <w:r w:rsidR="00776489">
        <w:t>,</w:t>
      </w:r>
      <w:r>
        <w:t xml:space="preserve"> komunikacija s klijentom je napisana od strane programera. Podaci koji se primaju i šalju od klijenta do web servisa i obratno su točno određenih modela koji u većini slučajeva ne odgovaraju jedan naprema jedan </w:t>
      </w:r>
      <w:r w:rsidR="004C2377">
        <w:t>prema entitetu iz baze podataka,</w:t>
      </w:r>
      <w:r w:rsidR="00D976C6">
        <w:t xml:space="preserve"> </w:t>
      </w:r>
      <w:r w:rsidR="004C2377">
        <w:t xml:space="preserve">upravo </w:t>
      </w:r>
      <w:r w:rsidR="00FC3942">
        <w:t>zato što</w:t>
      </w:r>
      <w:r w:rsidR="00D976C6">
        <w:t xml:space="preserve"> se nad bazom provodi normalizacija. Na primjer</w:t>
      </w:r>
      <w:r w:rsidR="004C2377">
        <w:t>,</w:t>
      </w:r>
      <w:r w:rsidR="00D976C6">
        <w:t xml:space="preserve"> u bazi se podaci ime, prezime, dokumenti, slika, adresa, mjesto prebivališta, broj telefona nekog korisnika čuvaju </w:t>
      </w:r>
      <w:r w:rsidR="004C2377">
        <w:t>u više entiteta unutar baze</w:t>
      </w:r>
      <w:r w:rsidR="00D976C6">
        <w:t xml:space="preserve"> podataka, dok se svi ti podaci nalaze u klasi </w:t>
      </w:r>
      <w:r w:rsidR="00D976C6">
        <w:rPr>
          <w:i/>
          <w:iCs/>
        </w:rPr>
        <w:t>UserProfile</w:t>
      </w:r>
      <w:r w:rsidR="00D976C6">
        <w:t xml:space="preserve"> klijentske aplikacije. Iz tog razloga se arhitektura web servisa dijeli na komuniciranje s klijentom putem </w:t>
      </w:r>
      <w:r w:rsidR="00D976C6">
        <w:rPr>
          <w:i/>
          <w:iCs/>
        </w:rPr>
        <w:t xml:space="preserve">RequestModel </w:t>
      </w:r>
      <w:r w:rsidR="00D976C6">
        <w:t xml:space="preserve">i </w:t>
      </w:r>
      <w:r w:rsidR="00D976C6">
        <w:rPr>
          <w:i/>
          <w:iCs/>
        </w:rPr>
        <w:t>ResponseModel</w:t>
      </w:r>
      <w:r w:rsidR="00D976C6">
        <w:t xml:space="preserve"> klasa,</w:t>
      </w:r>
      <w:r w:rsidR="004C2377">
        <w:t>.</w:t>
      </w:r>
    </w:p>
    <w:p w14:paraId="6564498A" w14:textId="77777777" w:rsidR="00B643C0" w:rsidRPr="001B7B58" w:rsidRDefault="00B643C0" w:rsidP="001B7B58">
      <w:r>
        <w:t>Klijent podacima pristupa ili šalje zahtjev za podacima preko API krajnjih točaka. API krajnje točke su točno određena URL adresa kojoj klijent pristupa. Prilikom pristupa adresi web servis pokreće povezanu metodu s tom adresom i obrađuje zahtjev.</w:t>
      </w:r>
    </w:p>
    <w:p w14:paraId="536618F6" w14:textId="77777777" w:rsidR="00BF31F1" w:rsidRDefault="00BF31F1" w:rsidP="00BF31F1">
      <w:pPr>
        <w:pStyle w:val="Heading2"/>
      </w:pPr>
      <w:bookmarkStart w:id="31" w:name="_Toc61859355"/>
      <w:r>
        <w:lastRenderedPageBreak/>
        <w:t>Klijentski sloj</w:t>
      </w:r>
      <w:bookmarkEnd w:id="31"/>
    </w:p>
    <w:p w14:paraId="0ED86971" w14:textId="77777777" w:rsidR="00B643C0" w:rsidRDefault="005A1441" w:rsidP="00B643C0">
      <w:r>
        <w:t>Klijentski sloj predstavlja</w:t>
      </w:r>
      <w:r w:rsidR="00B643C0">
        <w:t xml:space="preserve"> sloj kojim korisnik direktno koristi, komunicira i manipulira</w:t>
      </w:r>
      <w:r>
        <w:t xml:space="preserve"> podacima u sustavu</w:t>
      </w:r>
      <w:r w:rsidR="00B643C0">
        <w:t xml:space="preserve">. U sustavu </w:t>
      </w:r>
      <w:r w:rsidR="00B643C0">
        <w:rPr>
          <w:i/>
          <w:iCs/>
        </w:rPr>
        <w:t>RemoteTrainer</w:t>
      </w:r>
      <w:r>
        <w:t>, klijentski sloj je realiziran Android mobilnom aplikacijom</w:t>
      </w:r>
      <w:r w:rsidR="00B643C0">
        <w:t xml:space="preserve">. </w:t>
      </w:r>
    </w:p>
    <w:p w14:paraId="1F51BFE3" w14:textId="77777777" w:rsidR="001229C9" w:rsidRDefault="005645EA" w:rsidP="00B643C0">
      <w:r>
        <w:t>Ugrubo, p</w:t>
      </w:r>
      <w:r w:rsidR="00AF6DDE">
        <w:t>ostoje dvije vrste prezentacijskog sloja:</w:t>
      </w:r>
    </w:p>
    <w:p w14:paraId="1E3B24E9" w14:textId="77777777" w:rsidR="00AF6DDE" w:rsidRDefault="005645EA" w:rsidP="00AF6DDE">
      <w:pPr>
        <w:pStyle w:val="ListParagraph"/>
        <w:numPr>
          <w:ilvl w:val="0"/>
          <w:numId w:val="32"/>
        </w:numPr>
      </w:pPr>
      <w:r>
        <w:t>t</w:t>
      </w:r>
      <w:r w:rsidR="00AF6DDE">
        <w:t xml:space="preserve">anki klijent (engl. </w:t>
      </w:r>
      <w:r w:rsidR="00AF6DDE">
        <w:rPr>
          <w:i/>
          <w:iCs/>
        </w:rPr>
        <w:t>thin client</w:t>
      </w:r>
      <w:r w:rsidR="00AF6DDE">
        <w:t xml:space="preserve">) – oni se bave gotovo isključivo prikazom podataka, dok se sve kalkulacije i obrade podataka događaju na centraliziranom </w:t>
      </w:r>
      <w:r w:rsidR="003A57E6">
        <w:t>poslužitelju</w:t>
      </w:r>
    </w:p>
    <w:p w14:paraId="5E03B005" w14:textId="77777777" w:rsidR="00C34DDE" w:rsidRDefault="00D5385C" w:rsidP="008A22BF">
      <w:pPr>
        <w:pStyle w:val="ListParagraph"/>
        <w:numPr>
          <w:ilvl w:val="0"/>
          <w:numId w:val="32"/>
        </w:numPr>
      </w:pPr>
      <w:r>
        <w:t>d</w:t>
      </w:r>
      <w:r w:rsidR="00AF6DDE">
        <w:t xml:space="preserve">ebeli klijent (engl. </w:t>
      </w:r>
      <w:r w:rsidR="00AF6DDE">
        <w:rPr>
          <w:i/>
          <w:iCs/>
        </w:rPr>
        <w:t>fat client</w:t>
      </w:r>
      <w:r w:rsidR="00AF6DDE">
        <w:t xml:space="preserve">) – nisu ovisni o </w:t>
      </w:r>
      <w:r w:rsidR="00624FDE">
        <w:t>poslužiteljskoj</w:t>
      </w:r>
      <w:r w:rsidR="00AF6DDE">
        <w:t xml:space="preserve"> aplikaciji, </w:t>
      </w:r>
      <w:r w:rsidR="00FA64B7">
        <w:t>mogu se koristiti i kada nema mreže</w:t>
      </w:r>
    </w:p>
    <w:p w14:paraId="4E84A48E" w14:textId="77777777" w:rsidR="008A22BF" w:rsidRDefault="008A22BF" w:rsidP="008A22BF">
      <w:pPr>
        <w:pStyle w:val="Caption"/>
        <w:keepNext/>
      </w:pPr>
      <w:bookmarkStart w:id="32" w:name="_Toc61859329"/>
      <w:r>
        <w:t xml:space="preserve">Tablica </w:t>
      </w:r>
      <w:fldSimple w:instr=" STYLEREF 1 \s ">
        <w:r>
          <w:rPr>
            <w:noProof/>
          </w:rPr>
          <w:t>4</w:t>
        </w:r>
      </w:fldSimple>
      <w:r>
        <w:t>.</w:t>
      </w:r>
      <w:fldSimple w:instr=" SEQ Tablica \* ARABIC \s 1 ">
        <w:r>
          <w:rPr>
            <w:noProof/>
          </w:rPr>
          <w:t>1</w:t>
        </w:r>
      </w:fldSimple>
      <w:r>
        <w:t xml:space="preserve"> Usporedba tankog i debelog klijenta [16]</w:t>
      </w:r>
      <w:bookmarkEnd w:id="32"/>
    </w:p>
    <w:tbl>
      <w:tblPr>
        <w:tblStyle w:val="TableGrid"/>
        <w:tblW w:w="0" w:type="auto"/>
        <w:tblLook w:val="00A0" w:firstRow="1" w:lastRow="0" w:firstColumn="1" w:lastColumn="0" w:noHBand="0" w:noVBand="0"/>
      </w:tblPr>
      <w:tblGrid>
        <w:gridCol w:w="4389"/>
        <w:gridCol w:w="4389"/>
      </w:tblGrid>
      <w:tr w:rsidR="00FA64B7" w14:paraId="5FCBA4AC" w14:textId="77777777" w:rsidTr="00FA64B7">
        <w:tc>
          <w:tcPr>
            <w:tcW w:w="4389" w:type="dxa"/>
          </w:tcPr>
          <w:p w14:paraId="51A9B546" w14:textId="77777777" w:rsidR="00FA64B7" w:rsidRDefault="00FA64B7" w:rsidP="00FA64B7">
            <w:pPr>
              <w:jc w:val="center"/>
            </w:pPr>
            <w:r>
              <w:t>Tanki klijent</w:t>
            </w:r>
          </w:p>
        </w:tc>
        <w:tc>
          <w:tcPr>
            <w:tcW w:w="4389" w:type="dxa"/>
          </w:tcPr>
          <w:p w14:paraId="769C2886" w14:textId="77777777" w:rsidR="00FA64B7" w:rsidRDefault="00FA64B7" w:rsidP="00FA64B7">
            <w:pPr>
              <w:jc w:val="center"/>
            </w:pPr>
            <w:r>
              <w:t>Debeli klijent</w:t>
            </w:r>
          </w:p>
        </w:tc>
      </w:tr>
      <w:tr w:rsidR="00FA64B7" w14:paraId="7344DAFD" w14:textId="77777777" w:rsidTr="00FA64B7">
        <w:tc>
          <w:tcPr>
            <w:tcW w:w="4389" w:type="dxa"/>
          </w:tcPr>
          <w:p w14:paraId="22794E67" w14:textId="77777777" w:rsidR="00FA64B7" w:rsidRDefault="00FA64B7" w:rsidP="00FA64B7">
            <w:pPr>
              <w:jc w:val="center"/>
            </w:pPr>
            <w:r>
              <w:t>Jednostavno postavljanje aplikacije</w:t>
            </w:r>
          </w:p>
        </w:tc>
        <w:tc>
          <w:tcPr>
            <w:tcW w:w="4389" w:type="dxa"/>
          </w:tcPr>
          <w:p w14:paraId="22C178D2" w14:textId="77777777" w:rsidR="00FA64B7" w:rsidRDefault="00FA64B7" w:rsidP="00FA64B7">
            <w:pPr>
              <w:jc w:val="center"/>
            </w:pPr>
            <w:r>
              <w:t>Teži za postavljanje, trebaju posebne softvere.</w:t>
            </w:r>
          </w:p>
        </w:tc>
      </w:tr>
      <w:tr w:rsidR="00FA64B7" w14:paraId="586B4D49" w14:textId="77777777" w:rsidTr="00FA64B7">
        <w:trPr>
          <w:trHeight w:val="776"/>
        </w:trPr>
        <w:tc>
          <w:tcPr>
            <w:tcW w:w="4389" w:type="dxa"/>
          </w:tcPr>
          <w:p w14:paraId="33921FC9" w14:textId="77777777" w:rsidR="00FA64B7" w:rsidRDefault="00FA64B7" w:rsidP="00B62E29">
            <w:pPr>
              <w:jc w:val="center"/>
            </w:pPr>
            <w:r>
              <w:t xml:space="preserve">Ako </w:t>
            </w:r>
            <w:r w:rsidR="00B62E29">
              <w:t>poslužitelj</w:t>
            </w:r>
            <w:r>
              <w:t xml:space="preserve"> padne, klijent ne može nastaviti s radom</w:t>
            </w:r>
          </w:p>
        </w:tc>
        <w:tc>
          <w:tcPr>
            <w:tcW w:w="4389" w:type="dxa"/>
          </w:tcPr>
          <w:p w14:paraId="07DA2FE0" w14:textId="77777777" w:rsidR="00FA64B7" w:rsidRDefault="00FA64B7" w:rsidP="00B62E29">
            <w:pPr>
              <w:jc w:val="center"/>
            </w:pPr>
            <w:r>
              <w:t xml:space="preserve">Klijent može raditi i u slučaju pada </w:t>
            </w:r>
            <w:r w:rsidR="00B62E29">
              <w:t>poslužitelja</w:t>
            </w:r>
          </w:p>
        </w:tc>
      </w:tr>
      <w:tr w:rsidR="00FA64B7" w14:paraId="3C8E1645" w14:textId="77777777" w:rsidTr="00FA64B7">
        <w:tc>
          <w:tcPr>
            <w:tcW w:w="4389" w:type="dxa"/>
          </w:tcPr>
          <w:p w14:paraId="2780CA1B" w14:textId="77777777" w:rsidR="00FA64B7" w:rsidRDefault="00FA64B7" w:rsidP="00FA64B7">
            <w:pPr>
              <w:jc w:val="center"/>
            </w:pPr>
            <w:r>
              <w:t>Niži sigurnosni rizik</w:t>
            </w:r>
          </w:p>
        </w:tc>
        <w:tc>
          <w:tcPr>
            <w:tcW w:w="4389" w:type="dxa"/>
          </w:tcPr>
          <w:p w14:paraId="12D62675" w14:textId="77777777" w:rsidR="00FA64B7" w:rsidRDefault="00FA64B7" w:rsidP="00FA64B7">
            <w:pPr>
              <w:jc w:val="center"/>
            </w:pPr>
            <w:r>
              <w:t>Veći sigurnosni rizik jer se dio obrade vrši na klijentu</w:t>
            </w:r>
          </w:p>
        </w:tc>
      </w:tr>
      <w:tr w:rsidR="00FA64B7" w14:paraId="1783E6C2" w14:textId="77777777" w:rsidTr="00FA64B7">
        <w:tc>
          <w:tcPr>
            <w:tcW w:w="4389" w:type="dxa"/>
          </w:tcPr>
          <w:p w14:paraId="31F91EA6" w14:textId="77777777" w:rsidR="00FA64B7" w:rsidRDefault="00C34DDE" w:rsidP="00FA64B7">
            <w:pPr>
              <w:jc w:val="center"/>
            </w:pPr>
            <w:r>
              <w:t>Portabilnost preko više vrsta uređaja</w:t>
            </w:r>
          </w:p>
        </w:tc>
        <w:tc>
          <w:tcPr>
            <w:tcW w:w="4389" w:type="dxa"/>
          </w:tcPr>
          <w:p w14:paraId="3D198804" w14:textId="77777777" w:rsidR="00FA64B7" w:rsidRDefault="00C34DDE" w:rsidP="00FA64B7">
            <w:pPr>
              <w:jc w:val="center"/>
            </w:pPr>
            <w:r>
              <w:t>Smanjena portabilnost</w:t>
            </w:r>
          </w:p>
        </w:tc>
      </w:tr>
      <w:tr w:rsidR="00FA64B7" w14:paraId="0A800B18" w14:textId="77777777" w:rsidTr="00FA64B7">
        <w:tc>
          <w:tcPr>
            <w:tcW w:w="4389" w:type="dxa"/>
          </w:tcPr>
          <w:p w14:paraId="3A386A22" w14:textId="77777777" w:rsidR="00FA64B7" w:rsidRDefault="00C34DDE" w:rsidP="00793EE5">
            <w:pPr>
              <w:jc w:val="center"/>
            </w:pPr>
            <w:r>
              <w:t xml:space="preserve">Veće opterećenje </w:t>
            </w:r>
            <w:r w:rsidR="00793EE5">
              <w:t>poslužitelja</w:t>
            </w:r>
          </w:p>
        </w:tc>
        <w:tc>
          <w:tcPr>
            <w:tcW w:w="4389" w:type="dxa"/>
          </w:tcPr>
          <w:p w14:paraId="214C6309" w14:textId="77777777" w:rsidR="00FA64B7" w:rsidRDefault="00C34DDE" w:rsidP="00FA64B7">
            <w:pPr>
              <w:jc w:val="center"/>
            </w:pPr>
            <w:r>
              <w:t xml:space="preserve">Manje opterećenje </w:t>
            </w:r>
            <w:r w:rsidR="00793EE5">
              <w:t>poslužitelja</w:t>
            </w:r>
          </w:p>
        </w:tc>
      </w:tr>
    </w:tbl>
    <w:p w14:paraId="6D363B62" w14:textId="77777777" w:rsidR="00FA64B7" w:rsidRPr="00FA64B7" w:rsidRDefault="00FA64B7" w:rsidP="00FA64B7">
      <w:r>
        <w:t xml:space="preserve">U sustavu </w:t>
      </w:r>
      <w:r>
        <w:rPr>
          <w:i/>
          <w:iCs/>
        </w:rPr>
        <w:t>RemoteTrainer</w:t>
      </w:r>
      <w:r>
        <w:t xml:space="preserve"> koristi se debeli klijent. Aplikaciji se može pristupiti kada nema mreže, međutim neke funkcionalnosti neće biti dostupne.</w:t>
      </w:r>
    </w:p>
    <w:p w14:paraId="54910A1F" w14:textId="77777777" w:rsidR="00B643C0" w:rsidRDefault="003D5824" w:rsidP="00B643C0">
      <w:r>
        <w:t xml:space="preserve">Kao što je </w:t>
      </w:r>
      <w:r w:rsidR="00FC3942">
        <w:t>već</w:t>
      </w:r>
      <w:r>
        <w:t xml:space="preserve"> navedeno, klijentski sloj omogućava</w:t>
      </w:r>
      <w:r w:rsidR="00B643C0">
        <w:t xml:space="preserve"> </w:t>
      </w:r>
      <w:r>
        <w:t>slanje zahtjeva</w:t>
      </w:r>
      <w:r w:rsidR="00B643C0">
        <w:t xml:space="preserve"> </w:t>
      </w:r>
      <w:r>
        <w:t xml:space="preserve">za </w:t>
      </w:r>
      <w:r w:rsidR="00B643C0">
        <w:t xml:space="preserve">određenim podacima </w:t>
      </w:r>
      <w:r>
        <w:t>putem API točaka, kao i primanje podataka</w:t>
      </w:r>
      <w:r w:rsidR="00B643C0">
        <w:t>. Prilikom slanja podataka</w:t>
      </w:r>
      <w:r w:rsidR="00C01403">
        <w:t>,</w:t>
      </w:r>
      <w:r w:rsidR="00B643C0">
        <w:t xml:space="preserve"> klijentski sloj ne provjerava nužno ispravnost podataka, već </w:t>
      </w:r>
      <w:r w:rsidR="007F2C92">
        <w:t>sam</w:t>
      </w:r>
      <w:r w:rsidR="0054753F">
        <w:t>o</w:t>
      </w:r>
      <w:r w:rsidR="007F2C92">
        <w:t xml:space="preserve"> </w:t>
      </w:r>
      <w:r w:rsidR="00B643C0">
        <w:t>onemogućuje unos neispravnih oblika podataka.</w:t>
      </w:r>
      <w:r w:rsidR="00C77C8B">
        <w:t xml:space="preserve"> </w:t>
      </w:r>
      <w:r w:rsidR="00C01403">
        <w:t>Validacija ispravnosti podataka je odgovornost dodijeljena poslužiteljskom sloju.</w:t>
      </w:r>
    </w:p>
    <w:p w14:paraId="5B3E3A46" w14:textId="77777777" w:rsidR="00C77C8B" w:rsidRPr="00B643C0" w:rsidRDefault="00C77C8B" w:rsidP="00B643C0">
      <w:r>
        <w:lastRenderedPageBreak/>
        <w:t>Klijenata teoretski može biti neograničen broj. Svi će pristupati istom web servisu i dobivati podatke iz zajedničke baze podataka.</w:t>
      </w:r>
    </w:p>
    <w:p w14:paraId="7D4E88A9" w14:textId="77777777" w:rsidR="00BF31F1" w:rsidRDefault="00BF31F1" w:rsidP="00BF31F1">
      <w:pPr>
        <w:pStyle w:val="Heading3"/>
      </w:pPr>
      <w:bookmarkStart w:id="33" w:name="_Toc61859356"/>
      <w:r>
        <w:t>Komunikacija aplikacije s web servisom</w:t>
      </w:r>
      <w:bookmarkEnd w:id="33"/>
    </w:p>
    <w:p w14:paraId="48DDB78D" w14:textId="77777777" w:rsidR="00C77C8B" w:rsidRPr="00C77C8B" w:rsidRDefault="00C77C8B" w:rsidP="00C77C8B">
      <w:r>
        <w:t xml:space="preserve">Komunikacija </w:t>
      </w:r>
      <w:r w:rsidR="00995C83">
        <w:t xml:space="preserve">aplikacije s web servisom je uglavnom inicirana od strane </w:t>
      </w:r>
      <w:r>
        <w:t>klije</w:t>
      </w:r>
      <w:r w:rsidR="00995C83">
        <w:t xml:space="preserve">ntskog sloja prema web servisu. Riječ je o </w:t>
      </w:r>
      <w:r w:rsidR="00995C83" w:rsidRPr="00A9077F">
        <w:rPr>
          <w:i/>
          <w:iCs/>
        </w:rPr>
        <w:t>duplex</w:t>
      </w:r>
      <w:r w:rsidR="00995C83">
        <w:t xml:space="preserve"> komunikaciji, odnosno p</w:t>
      </w:r>
      <w:r>
        <w:t xml:space="preserve">odaci se šalju u oba smjera. Klijentski sloj šalje podatke ili zahtjev za podacima web servisu. </w:t>
      </w:r>
      <w:r w:rsidR="00995C83">
        <w:t xml:space="preserve">Podaci koji se izmjenjuju su realizirani </w:t>
      </w:r>
      <w:r>
        <w:t xml:space="preserve">u JSON formatu za spremanje podataka. Svaki podatak </w:t>
      </w:r>
      <w:r w:rsidR="00995C83">
        <w:t xml:space="preserve">predstavlja </w:t>
      </w:r>
      <w:r>
        <w:t xml:space="preserve">jedan model koji odgovara jednom objektu ili listi objekata. </w:t>
      </w:r>
      <w:r w:rsidR="00995C83">
        <w:t>Istovremeno, o</w:t>
      </w:r>
      <w:r>
        <w:t>bjekti su točno određenih</w:t>
      </w:r>
      <w:r w:rsidR="0041532D">
        <w:t xml:space="preserve"> i točnih</w:t>
      </w:r>
      <w:r>
        <w:t xml:space="preserve"> formata.</w:t>
      </w:r>
    </w:p>
    <w:p w14:paraId="7CD7754F" w14:textId="77777777" w:rsidR="00C77C8B" w:rsidRDefault="00C77C8B">
      <w:pPr>
        <w:pStyle w:val="Heading1"/>
      </w:pPr>
      <w:bookmarkStart w:id="34" w:name="_Toc61859357"/>
      <w:r>
        <w:lastRenderedPageBreak/>
        <w:t>Implementacija programskog rješenja</w:t>
      </w:r>
      <w:bookmarkEnd w:id="34"/>
    </w:p>
    <w:p w14:paraId="70BC56C6" w14:textId="77777777" w:rsidR="00B56FB6" w:rsidRDefault="002C4748" w:rsidP="002C4748">
      <w:r>
        <w:t>Programsko rješenje sastoji</w:t>
      </w:r>
      <w:r w:rsidR="00D976C6">
        <w:t xml:space="preserve"> se</w:t>
      </w:r>
      <w:r w:rsidR="007B0FBA">
        <w:t xml:space="preserve"> od tri djela i</w:t>
      </w:r>
      <w:r w:rsidR="00B56FB6">
        <w:t xml:space="preserve"> svaki</w:t>
      </w:r>
      <w:r w:rsidR="002A5D5F">
        <w:t xml:space="preserve"> je</w:t>
      </w:r>
      <w:r w:rsidR="00B56FB6">
        <w:t xml:space="preserve"> implementiran</w:t>
      </w:r>
      <w:r w:rsidR="007D6EE6">
        <w:t xml:space="preserve"> koristeći</w:t>
      </w:r>
      <w:r w:rsidR="00B56FB6">
        <w:t xml:space="preserve"> </w:t>
      </w:r>
      <w:r w:rsidR="007D6EE6">
        <w:t>različite</w:t>
      </w:r>
      <w:r w:rsidR="002933DF">
        <w:t xml:space="preserve"> tehnologije</w:t>
      </w:r>
      <w:r>
        <w:t>.</w:t>
      </w:r>
      <w:r w:rsidR="00B56FB6">
        <w:t xml:space="preserve"> </w:t>
      </w:r>
      <w:r w:rsidR="007B0FBA">
        <w:t xml:space="preserve"> Klijentski</w:t>
      </w:r>
      <w:r w:rsidR="00B56FB6">
        <w:t xml:space="preserve"> dio i web servis komuniciraju JSON formatom. </w:t>
      </w:r>
      <w:r w:rsidR="007B0FBA">
        <w:t xml:space="preserve">JSON format </w:t>
      </w:r>
      <w:r w:rsidR="00B56FB6">
        <w:t>je lako čitljiv ljudima i računalima. Sadrži parove sastavljene od ključa i vrijednosti. Vrijednost može sadržati svoje parove ključa i vrijednosti što u cjelini čini objekt. Također</w:t>
      </w:r>
      <w:r w:rsidR="007B0FBA">
        <w:t>,</w:t>
      </w:r>
      <w:r w:rsidR="00B56FB6">
        <w:t xml:space="preserve"> može definirati listu parova.</w:t>
      </w:r>
    </w:p>
    <w:p w14:paraId="0459EC89" w14:textId="77777777" w:rsidR="001229C9" w:rsidRPr="00B56FB6" w:rsidRDefault="00B56FB6" w:rsidP="002C4748">
      <w:r>
        <w:t xml:space="preserve">Komunikacija između web servisa i baze odrađena je </w:t>
      </w:r>
      <w:r>
        <w:rPr>
          <w:i/>
          <w:iCs/>
        </w:rPr>
        <w:t>entity framework</w:t>
      </w:r>
      <w:r>
        <w:t xml:space="preserve"> tehnologijom za koju je potreban </w:t>
      </w:r>
      <w:r w:rsidR="00CC69DA">
        <w:t xml:space="preserve">konfiguracijski podatak nazvan </w:t>
      </w:r>
      <w:r>
        <w:rPr>
          <w:i/>
          <w:iCs/>
        </w:rPr>
        <w:t>connectionString</w:t>
      </w:r>
      <w:r>
        <w:t xml:space="preserve">. </w:t>
      </w:r>
      <w:r w:rsidR="00CC69DA">
        <w:t xml:space="preserve">On </w:t>
      </w:r>
      <w:r w:rsidR="001229C9">
        <w:t xml:space="preserve">se koristi kako bi aplikacija mogla identificirati server i bazu podataka na koji se treba spojiti, kao i podatke za autorizaciju. </w:t>
      </w:r>
      <w:r w:rsidR="007247F4">
        <w:t>S</w:t>
      </w:r>
      <w:r w:rsidR="001229C9">
        <w:t>prema</w:t>
      </w:r>
      <w:r w:rsidR="00EF7A01">
        <w:t xml:space="preserve"> se</w:t>
      </w:r>
      <w:r w:rsidR="001229C9">
        <w:t xml:space="preserve"> najčešće u konfiguracijskog datoteci u aplikaciji koja želi pristupiti bazi podataka. </w:t>
      </w:r>
    </w:p>
    <w:p w14:paraId="08D3E7F7" w14:textId="77777777" w:rsidR="002C4748" w:rsidRPr="002C4748" w:rsidRDefault="002C4748" w:rsidP="002C4748">
      <w:r>
        <w:t xml:space="preserve"> S obzirom na navedeno</w:t>
      </w:r>
      <w:r w:rsidR="00F571BC">
        <w:t>,</w:t>
      </w:r>
      <w:r>
        <w:t xml:space="preserve"> svaki dio će biti detaljnije objašnjen u </w:t>
      </w:r>
      <w:r w:rsidR="00A4411A">
        <w:t>ovom poglavlju</w:t>
      </w:r>
      <w:r>
        <w:t>.</w:t>
      </w:r>
    </w:p>
    <w:p w14:paraId="447697F1" w14:textId="77777777" w:rsidR="00C77C8B" w:rsidRDefault="00C77C8B" w:rsidP="00C77C8B">
      <w:pPr>
        <w:pStyle w:val="Heading2"/>
      </w:pPr>
      <w:bookmarkStart w:id="35" w:name="_Toc61859358"/>
      <w:r>
        <w:t>Servisni dio sustava</w:t>
      </w:r>
      <w:bookmarkEnd w:id="35"/>
    </w:p>
    <w:p w14:paraId="14AFCEA5" w14:textId="77777777" w:rsidR="00DB64AA" w:rsidRDefault="002C4748" w:rsidP="002C4748">
      <w:r>
        <w:t>Servisni di</w:t>
      </w:r>
      <w:r w:rsidR="00051D8A">
        <w:t>o sustava dijelimo na dva djela:</w:t>
      </w:r>
      <w:r w:rsidR="0076734D">
        <w:t xml:space="preserve"> w</w:t>
      </w:r>
      <w:r>
        <w:t xml:space="preserve">eb servis i bazu podataka. </w:t>
      </w:r>
      <w:r w:rsidR="00847279">
        <w:t>On</w:t>
      </w:r>
      <w:r>
        <w:t xml:space="preserve"> n</w:t>
      </w:r>
      <w:r w:rsidR="000D1B2E">
        <w:t xml:space="preserve">ema korisničko sučelje jer nema potrebe za istim. </w:t>
      </w:r>
      <w:r w:rsidR="00847279">
        <w:t>N</w:t>
      </w:r>
      <w:r w:rsidR="00DB64AA" w:rsidRPr="00DB64AA">
        <w:t>ačelno</w:t>
      </w:r>
      <w:r w:rsidR="00847279">
        <w:t xml:space="preserve"> je</w:t>
      </w:r>
      <w:r w:rsidR="00DB64AA" w:rsidRPr="00DB64AA">
        <w:t xml:space="preserve"> jedan, ali koristi ga više od jednog klijenta.</w:t>
      </w:r>
    </w:p>
    <w:p w14:paraId="37975E78" w14:textId="77777777" w:rsidR="00DB64AA" w:rsidRDefault="000D1B2E" w:rsidP="002C4748">
      <w:r>
        <w:t>Servisni dio postavljen je na A</w:t>
      </w:r>
      <w:r w:rsidR="002C4748">
        <w:t xml:space="preserve">zure </w:t>
      </w:r>
      <w:r w:rsidR="002C4748">
        <w:rPr>
          <w:i/>
          <w:iCs/>
        </w:rPr>
        <w:t>cloud</w:t>
      </w:r>
      <w:r w:rsidR="002C4748">
        <w:t xml:space="preserve"> servis</w:t>
      </w:r>
      <w:r w:rsidR="00DB64AA">
        <w:t xml:space="preserve"> koji omogućuje korištenje aplikacije kao uslugu</w:t>
      </w:r>
      <w:r w:rsidR="002C4748">
        <w:t>.</w:t>
      </w:r>
      <w:r w:rsidR="00DB64AA">
        <w:t xml:space="preserve"> Azure </w:t>
      </w:r>
      <w:r w:rsidR="00DB64AA">
        <w:rPr>
          <w:i/>
          <w:iCs/>
        </w:rPr>
        <w:t>cloud</w:t>
      </w:r>
      <w:r w:rsidR="00DB64AA">
        <w:t xml:space="preserve"> servis rješava problem vlastite računalne infrastrukture i omogućuje jednostavno dodavanje ili brisanje usluga. Usluge se uređuju i pristupa</w:t>
      </w:r>
      <w:r w:rsidR="00A9077F">
        <w:t>ju</w:t>
      </w:r>
      <w:r w:rsidR="00DB64AA">
        <w:t xml:space="preserve"> web preglednikom. Azure oblak osigurava dostupnost usluga koje su postavljene na jednu od njihovi</w:t>
      </w:r>
      <w:r w:rsidR="005B4871">
        <w:t>h infrastruktura diljem svijeta</w:t>
      </w:r>
      <w:r w:rsidR="00DB64AA">
        <w:t xml:space="preserve">. </w:t>
      </w:r>
    </w:p>
    <w:p w14:paraId="450FE2DB" w14:textId="77777777" w:rsidR="00C77C8B" w:rsidRDefault="00C77C8B" w:rsidP="00C77C8B">
      <w:pPr>
        <w:pStyle w:val="Heading3"/>
      </w:pPr>
      <w:bookmarkStart w:id="36" w:name="_Toc61859359"/>
      <w:r>
        <w:t>Baza podataka</w:t>
      </w:r>
      <w:bookmarkEnd w:id="36"/>
    </w:p>
    <w:p w14:paraId="0D7ECD6B" w14:textId="77777777" w:rsidR="00D31C81" w:rsidRDefault="00596A4D" w:rsidP="00D31C81">
      <w:r>
        <w:t>Baza podataka napravljena je korištenjem Microsoft SQL Server sustava, T-SQL upitnim jezikom. Komunikacija ide isključivo prema web servisu.</w:t>
      </w:r>
      <w:r w:rsidR="00D31C81">
        <w:t xml:space="preserve"> </w:t>
      </w:r>
    </w:p>
    <w:p w14:paraId="549B3DE3" w14:textId="77777777" w:rsidR="00D31C81" w:rsidRPr="00B81DCC" w:rsidRDefault="00963BA2" w:rsidP="00D31C81">
      <w:r>
        <w:t>Kao što je već navedeno, n</w:t>
      </w:r>
      <w:r w:rsidR="00D31C81">
        <w:t>aredbe</w:t>
      </w:r>
      <w:r>
        <w:t xml:space="preserve"> baze podataka</w:t>
      </w:r>
      <w:r w:rsidR="00D31C81">
        <w:t xml:space="preserve"> se nikada direktno ne zovu ni iz jednog sloja aplikacije, već ih </w:t>
      </w:r>
      <w:r>
        <w:rPr>
          <w:i/>
          <w:iCs/>
        </w:rPr>
        <w:t>E</w:t>
      </w:r>
      <w:r w:rsidR="00D31C81">
        <w:rPr>
          <w:i/>
          <w:iCs/>
        </w:rPr>
        <w:t xml:space="preserve">ntity </w:t>
      </w:r>
      <w:r>
        <w:rPr>
          <w:iCs/>
        </w:rPr>
        <w:t>radni okvir</w:t>
      </w:r>
      <w:r w:rsidR="00D31C81">
        <w:t xml:space="preserve"> poziva implic</w:t>
      </w:r>
      <w:r w:rsidR="00FC3942">
        <w:t>itno</w:t>
      </w:r>
      <w:r w:rsidR="00D31C81">
        <w:t xml:space="preserve">. </w:t>
      </w:r>
      <w:r>
        <w:t xml:space="preserve">Konkretnije, </w:t>
      </w:r>
      <w:r w:rsidR="00D31C81">
        <w:rPr>
          <w:i/>
          <w:iCs/>
        </w:rPr>
        <w:t>DbContext</w:t>
      </w:r>
      <w:r w:rsidR="00D31C81">
        <w:t xml:space="preserve"> klasa koju nasljeđuju svi modeli generirani tehnologijom odrađuje CRUD operacije nad bazom </w:t>
      </w:r>
      <w:r w:rsidR="00D31C81">
        <w:lastRenderedPageBreak/>
        <w:t xml:space="preserve">podataka. Klasa sadrži javne metode koje koriste .NET objekte i koji moraju striktno odgovarati entitetu iz baze nad kojim se radi jedna od CRUD operacija. Zato je najbolje koristiti isključivo klase generirane od strane </w:t>
      </w:r>
      <w:r w:rsidRPr="00963BA2">
        <w:rPr>
          <w:iCs/>
        </w:rPr>
        <w:t>radnog okvira</w:t>
      </w:r>
      <w:r w:rsidR="00D31C81">
        <w:t xml:space="preserve">. Dohvaćanje podataka može se odraditi pozivanjem </w:t>
      </w:r>
      <w:r w:rsidR="00D31C81">
        <w:rPr>
          <w:i/>
          <w:iCs/>
        </w:rPr>
        <w:t>Find()</w:t>
      </w:r>
      <w:r w:rsidR="00D31C81">
        <w:t xml:space="preserve"> ili </w:t>
      </w:r>
      <w:r w:rsidR="00D31C81">
        <w:rPr>
          <w:i/>
          <w:iCs/>
        </w:rPr>
        <w:t>Where()</w:t>
      </w:r>
      <w:r w:rsidR="00D31C81">
        <w:t xml:space="preserve"> </w:t>
      </w:r>
      <w:r>
        <w:t>metoda</w:t>
      </w:r>
      <w:r w:rsidR="00D31C81">
        <w:t xml:space="preserve">. Za dodavanje reda u tablicu baze podataka koristi se </w:t>
      </w:r>
      <w:r w:rsidR="00D31C81">
        <w:rPr>
          <w:i/>
          <w:iCs/>
        </w:rPr>
        <w:t xml:space="preserve">Add() </w:t>
      </w:r>
      <w:r w:rsidR="00D31C81">
        <w:t xml:space="preserve">metoda. Za izmjenu podataka prvo se moraju dohvatiti podaci, zatim prilikom promjene jednog od podatka </w:t>
      </w:r>
      <w:r w:rsidR="00D31C81">
        <w:rPr>
          <w:i/>
          <w:iCs/>
        </w:rPr>
        <w:t>DbContext</w:t>
      </w:r>
      <w:r w:rsidR="00D31C81">
        <w:t xml:space="preserve"> postavlja status objekta kao </w:t>
      </w:r>
      <w:r w:rsidR="00D31C81">
        <w:rPr>
          <w:i/>
          <w:iCs/>
        </w:rPr>
        <w:t>EntityState.Modified</w:t>
      </w:r>
      <w:r w:rsidR="00D31C81">
        <w:t xml:space="preserve"> te nakon pozivanja funkcije </w:t>
      </w:r>
      <w:r w:rsidR="00D31C81">
        <w:rPr>
          <w:i/>
          <w:iCs/>
        </w:rPr>
        <w:t>SaveChanged</w:t>
      </w:r>
      <w:r>
        <w:t xml:space="preserve">, radni okvir </w:t>
      </w:r>
      <w:r w:rsidR="00D31C81">
        <w:t xml:space="preserve">obavještava bazu podataka o promjeni. Brisanje podataka dostupno je </w:t>
      </w:r>
      <w:r w:rsidR="00D31C81">
        <w:rPr>
          <w:i/>
          <w:iCs/>
        </w:rPr>
        <w:t>Remove()</w:t>
      </w:r>
      <w:r w:rsidR="00D31C81">
        <w:t xml:space="preserve"> metodom. Nakon p</w:t>
      </w:r>
      <w:r>
        <w:t xml:space="preserve">oziva jedne od navedenih metoda, radni okvir </w:t>
      </w:r>
      <w:r w:rsidR="00D31C81">
        <w:t>generira upit koji odgovara zahtjevu i šalje ga bazi podataka.</w:t>
      </w:r>
    </w:p>
    <w:p w14:paraId="62A21A42" w14:textId="77777777" w:rsidR="00432D56" w:rsidRPr="00432D56" w:rsidRDefault="00432D56" w:rsidP="00432D56"/>
    <w:p w14:paraId="7FD64C49" w14:textId="77777777" w:rsidR="00C77C8B" w:rsidRDefault="00C77C8B" w:rsidP="00C77C8B">
      <w:pPr>
        <w:pStyle w:val="Heading4"/>
      </w:pPr>
      <w:r>
        <w:t>Model baze podataka</w:t>
      </w:r>
    </w:p>
    <w:p w14:paraId="5B398574" w14:textId="77777777" w:rsidR="00432D56" w:rsidRDefault="009859F9" w:rsidP="00432D56">
      <w:r>
        <w:t xml:space="preserve">Model baze podataka čine sljedeći entiteti: </w:t>
      </w:r>
    </w:p>
    <w:p w14:paraId="48C19393" w14:textId="77777777" w:rsidR="008C1BCE" w:rsidRDefault="008C1BCE" w:rsidP="00BB6763">
      <w:pPr>
        <w:pStyle w:val="ListParagraph"/>
        <w:numPr>
          <w:ilvl w:val="0"/>
          <w:numId w:val="19"/>
        </w:numPr>
      </w:pPr>
      <w:r w:rsidRPr="00BB6763">
        <w:rPr>
          <w:i/>
          <w:iCs/>
        </w:rPr>
        <w:t>RegisteredUser</w:t>
      </w:r>
      <w:r>
        <w:t xml:space="preserve"> </w:t>
      </w:r>
      <w:r w:rsidR="008E7B74">
        <w:t>– gl</w:t>
      </w:r>
      <w:r w:rsidR="00DA023B">
        <w:t xml:space="preserve">avni entitet modela, predstavlja registriranog korisnika. Registrirani korisnik sadrži informacije o imenu i prezimenu osobe, njegovu profilnu sliku i reference na </w:t>
      </w:r>
      <w:r w:rsidR="00DA023B">
        <w:rPr>
          <w:i/>
          <w:iCs/>
        </w:rPr>
        <w:t xml:space="preserve">LoginCredentials </w:t>
      </w:r>
      <w:r w:rsidR="00DA023B">
        <w:t xml:space="preserve">i </w:t>
      </w:r>
      <w:r w:rsidR="00DA023B">
        <w:rPr>
          <w:i/>
          <w:iCs/>
        </w:rPr>
        <w:t>UserType</w:t>
      </w:r>
      <w:r w:rsidR="00DA023B">
        <w:t xml:space="preserve"> entitete.</w:t>
      </w:r>
    </w:p>
    <w:p w14:paraId="45473F7A" w14:textId="77777777" w:rsidR="00DA023B" w:rsidRDefault="00DA023B" w:rsidP="00BB6763">
      <w:pPr>
        <w:pStyle w:val="ListParagraph"/>
        <w:numPr>
          <w:ilvl w:val="0"/>
          <w:numId w:val="19"/>
        </w:numPr>
      </w:pPr>
      <w:r>
        <w:rPr>
          <w:i/>
          <w:iCs/>
        </w:rPr>
        <w:t xml:space="preserve">LoginCredentials </w:t>
      </w:r>
      <w:r>
        <w:t>– entitet koji čuva email i lozinku registriranog korisnika.</w:t>
      </w:r>
    </w:p>
    <w:p w14:paraId="595AF353" w14:textId="77777777" w:rsidR="00DA023B" w:rsidRDefault="00DA023B" w:rsidP="00BB6763">
      <w:pPr>
        <w:pStyle w:val="ListParagraph"/>
        <w:numPr>
          <w:ilvl w:val="0"/>
          <w:numId w:val="19"/>
        </w:numPr>
      </w:pPr>
      <w:r>
        <w:rPr>
          <w:i/>
          <w:iCs/>
        </w:rPr>
        <w:t xml:space="preserve">UserType </w:t>
      </w:r>
      <w:r>
        <w:t>– entitet koji sadrži tip korisnika. Tip korisnika može biti trener ili korisnik usluga.</w:t>
      </w:r>
    </w:p>
    <w:p w14:paraId="1135A659" w14:textId="77777777" w:rsidR="00DA023B" w:rsidRDefault="0046727B" w:rsidP="00BB6763">
      <w:pPr>
        <w:pStyle w:val="ListParagraph"/>
        <w:numPr>
          <w:ilvl w:val="0"/>
          <w:numId w:val="19"/>
        </w:numPr>
      </w:pPr>
      <w:r>
        <w:rPr>
          <w:i/>
          <w:iCs/>
        </w:rPr>
        <w:t xml:space="preserve">Trainer_User_Relationship </w:t>
      </w:r>
      <w:r>
        <w:t xml:space="preserve">– </w:t>
      </w:r>
      <w:r w:rsidR="000D1B2E">
        <w:t xml:space="preserve">vezna </w:t>
      </w:r>
      <w:r>
        <w:t>tablica kojoj je jedinstveni identifikator skup od dvije reference</w:t>
      </w:r>
      <w:r w:rsidR="00BD6658">
        <w:t xml:space="preserve"> na entitet </w:t>
      </w:r>
      <w:r w:rsidR="00BD6658">
        <w:rPr>
          <w:i/>
          <w:iCs/>
        </w:rPr>
        <w:t>RegisteredUser</w:t>
      </w:r>
      <w:r w:rsidR="00BD6658">
        <w:t xml:space="preserve">. </w:t>
      </w:r>
      <w:r w:rsidR="000D1B2E">
        <w:t>Navedeno omogućuje</w:t>
      </w:r>
      <w:r w:rsidR="00BD6658">
        <w:t xml:space="preserve"> da </w:t>
      </w:r>
      <w:r w:rsidR="000D1B2E">
        <w:t xml:space="preserve">se </w:t>
      </w:r>
      <w:r w:rsidR="00BD6658">
        <w:t xml:space="preserve">dva korisnika mogu pojaviti samo jedanput u istom </w:t>
      </w:r>
      <w:r w:rsidR="000D1B2E">
        <w:t>vezi unutar ovog entiteta. Drugim riječima,</w:t>
      </w:r>
      <w:r w:rsidR="00BD6658">
        <w:t xml:space="preserve"> jedan trener može imati samo jedan aktivan poslovni odnos s korisnikom.</w:t>
      </w:r>
    </w:p>
    <w:p w14:paraId="523B6D16" w14:textId="77777777" w:rsidR="00BD6658" w:rsidRDefault="00BD6658" w:rsidP="00BB6763">
      <w:pPr>
        <w:pStyle w:val="ListParagraph"/>
        <w:numPr>
          <w:ilvl w:val="0"/>
          <w:numId w:val="19"/>
        </w:numPr>
      </w:pPr>
      <w:r>
        <w:rPr>
          <w:i/>
          <w:iCs/>
        </w:rPr>
        <w:t xml:space="preserve">Schedule </w:t>
      </w:r>
      <w:r>
        <w:t>– entitet koji predstavlja raspored. Sadrži referencu na trenera koji je napravio raspored i korisnika za koga je napravljen raspored, datum od kada je aktivan i datum do kada je aktivan raspored.</w:t>
      </w:r>
    </w:p>
    <w:p w14:paraId="4CD4CD24" w14:textId="77777777" w:rsidR="00BD6658" w:rsidRDefault="00BD6658" w:rsidP="00BB6763">
      <w:pPr>
        <w:pStyle w:val="ListParagraph"/>
        <w:numPr>
          <w:ilvl w:val="0"/>
          <w:numId w:val="19"/>
        </w:numPr>
      </w:pPr>
      <w:r>
        <w:rPr>
          <w:i/>
          <w:iCs/>
        </w:rPr>
        <w:t xml:space="preserve">ScheduleDay_Training </w:t>
      </w:r>
      <w:r>
        <w:t>– tablica koja čuva podatke o tome koji trening spada na koji dan, u koje doba dana i kojem rasporedu.</w:t>
      </w:r>
    </w:p>
    <w:p w14:paraId="1ACECA5A" w14:textId="77777777" w:rsidR="00BD6658" w:rsidRDefault="00BD6658" w:rsidP="00BB6763">
      <w:pPr>
        <w:pStyle w:val="ListParagraph"/>
        <w:numPr>
          <w:ilvl w:val="0"/>
          <w:numId w:val="19"/>
        </w:numPr>
      </w:pPr>
      <w:r>
        <w:rPr>
          <w:i/>
          <w:iCs/>
        </w:rPr>
        <w:t xml:space="preserve">Training </w:t>
      </w:r>
      <w:r w:rsidR="00BF45C5">
        <w:t>–</w:t>
      </w:r>
      <w:r>
        <w:t xml:space="preserve"> </w:t>
      </w:r>
      <w:r w:rsidR="00BF45C5">
        <w:t xml:space="preserve">entitet jednog treninga. Sadrži ime i opis treninga, te referencu na trenera koji je napravio taj trening. Razlog iz kojeg svaki trening ima referencu na </w:t>
      </w:r>
      <w:r w:rsidR="00BF45C5">
        <w:lastRenderedPageBreak/>
        <w:t>trenera je što se treninzi rade zasebno van rasporeda i mogu se pridjeljivati različitim rasporedima i različitim korisnicima.</w:t>
      </w:r>
    </w:p>
    <w:p w14:paraId="0A35A43B" w14:textId="77777777" w:rsidR="00BF45C5" w:rsidRDefault="00BF45C5" w:rsidP="00BB6763">
      <w:pPr>
        <w:pStyle w:val="ListParagraph"/>
        <w:numPr>
          <w:ilvl w:val="0"/>
          <w:numId w:val="19"/>
        </w:numPr>
      </w:pPr>
      <w:r>
        <w:rPr>
          <w:i/>
          <w:iCs/>
        </w:rPr>
        <w:t>TimeOfDay</w:t>
      </w:r>
      <w:r>
        <w:t xml:space="preserve"> – Tablica koja čuva moguća doba u danu koje se može jednom danu u rasporedu.</w:t>
      </w:r>
    </w:p>
    <w:p w14:paraId="46EA347D" w14:textId="77777777" w:rsidR="00BF45C5" w:rsidRDefault="00BF45C5" w:rsidP="00BB6763">
      <w:pPr>
        <w:pStyle w:val="ListParagraph"/>
        <w:numPr>
          <w:ilvl w:val="0"/>
          <w:numId w:val="19"/>
        </w:numPr>
      </w:pPr>
      <w:r>
        <w:rPr>
          <w:i/>
          <w:iCs/>
        </w:rPr>
        <w:t>Training_Exercise</w:t>
      </w:r>
      <w:r>
        <w:t xml:space="preserve"> - tablica kojoj je jedinstveni identifikator skup od dvije reference na entitete </w:t>
      </w:r>
      <w:r>
        <w:rPr>
          <w:i/>
          <w:iCs/>
        </w:rPr>
        <w:t xml:space="preserve">Training </w:t>
      </w:r>
      <w:r>
        <w:t xml:space="preserve">i </w:t>
      </w:r>
      <w:r>
        <w:rPr>
          <w:i/>
          <w:iCs/>
        </w:rPr>
        <w:t>Exercise</w:t>
      </w:r>
      <w:r>
        <w:t>. Svaki trening može imati više vježbi, ali i svaka vježba može biti u više treninga, stoga najbolje rješenje je dvostruko vezana tablica.</w:t>
      </w:r>
    </w:p>
    <w:p w14:paraId="21EC7D13" w14:textId="77777777" w:rsidR="00BF45C5" w:rsidRDefault="00BF45C5" w:rsidP="00BB6763">
      <w:pPr>
        <w:pStyle w:val="ListParagraph"/>
        <w:numPr>
          <w:ilvl w:val="0"/>
          <w:numId w:val="19"/>
        </w:numPr>
      </w:pPr>
      <w:r>
        <w:rPr>
          <w:i/>
          <w:iCs/>
        </w:rPr>
        <w:t>Exercise</w:t>
      </w:r>
      <w:r>
        <w:t xml:space="preserve"> – entitet koji predstavlja jednu vježbu. Svaka vježba sadrži ime</w:t>
      </w:r>
      <w:r w:rsidR="006D6372">
        <w:t>,</w:t>
      </w:r>
      <w:r>
        <w:t xml:space="preserve"> opis,</w:t>
      </w:r>
      <w:r w:rsidR="006D6372">
        <w:t xml:space="preserve"> referencu na </w:t>
      </w:r>
      <w:r w:rsidR="006D6372">
        <w:rPr>
          <w:i/>
          <w:iCs/>
        </w:rPr>
        <w:t>Video</w:t>
      </w:r>
      <w:r w:rsidR="006D6372">
        <w:t xml:space="preserve"> i referencu na trenera. Svaka vježba sadrži referencu na trenera jer se vježbe u aplikaciji rade neov</w:t>
      </w:r>
      <w:r w:rsidR="00741716">
        <w:t xml:space="preserve">isno o treninzima i rasporedima. Time </w:t>
      </w:r>
      <w:r w:rsidR="006D6372">
        <w:t>se vježbe</w:t>
      </w:r>
      <w:r w:rsidR="008018CE">
        <w:t xml:space="preserve"> </w:t>
      </w:r>
      <w:r w:rsidR="006D6372">
        <w:t>i treninzi mogu ponovno upotrebljavati.</w:t>
      </w:r>
    </w:p>
    <w:p w14:paraId="0886F754" w14:textId="77777777" w:rsidR="006D6372" w:rsidRPr="008C1BCE" w:rsidRDefault="006D6372" w:rsidP="00BB6763">
      <w:pPr>
        <w:pStyle w:val="ListParagraph"/>
        <w:numPr>
          <w:ilvl w:val="0"/>
          <w:numId w:val="19"/>
        </w:numPr>
      </w:pPr>
      <w:r>
        <w:rPr>
          <w:i/>
          <w:iCs/>
        </w:rPr>
        <w:t>Video</w:t>
      </w:r>
      <w:r>
        <w:t xml:space="preserve"> – entitet jednog videa koji služi za pohranu imena videa i URL koji će se koristiti za prikazivanje videa.</w:t>
      </w:r>
    </w:p>
    <w:p w14:paraId="3CCB188C" w14:textId="77777777" w:rsidR="00922A0D" w:rsidRDefault="00922A0D" w:rsidP="00922A0D">
      <w:pPr>
        <w:keepNext/>
      </w:pPr>
      <w:r w:rsidRPr="00922A0D">
        <w:rPr>
          <w:noProof/>
          <w:lang w:val="en-US"/>
        </w:rPr>
        <w:drawing>
          <wp:inline distT="0" distB="0" distL="0" distR="0" wp14:anchorId="7888AC3A" wp14:editId="2E4423D5">
            <wp:extent cx="5580380" cy="375348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580380" cy="3753485"/>
                    </a:xfrm>
                    <a:prstGeom prst="rect">
                      <a:avLst/>
                    </a:prstGeom>
                  </pic:spPr>
                </pic:pic>
              </a:graphicData>
            </a:graphic>
          </wp:inline>
        </w:drawing>
      </w:r>
    </w:p>
    <w:p w14:paraId="56799431" w14:textId="77777777" w:rsidR="009859F9" w:rsidRPr="00432D56" w:rsidRDefault="00922A0D" w:rsidP="00922A0D">
      <w:pPr>
        <w:pStyle w:val="Caption"/>
      </w:pPr>
      <w:bookmarkStart w:id="37" w:name="_Toc62541404"/>
      <w:r>
        <w:t xml:space="preserve">Slika </w:t>
      </w:r>
      <w:fldSimple w:instr=" STYLEREF 1 \s ">
        <w:r w:rsidR="00415CC0">
          <w:rPr>
            <w:noProof/>
          </w:rPr>
          <w:t>5</w:t>
        </w:r>
      </w:fldSimple>
      <w:r w:rsidR="00415CC0">
        <w:t>.</w:t>
      </w:r>
      <w:fldSimple w:instr=" SEQ Slika \* ARABIC \s 1 ">
        <w:r w:rsidR="00415CC0">
          <w:rPr>
            <w:noProof/>
          </w:rPr>
          <w:t>1</w:t>
        </w:r>
      </w:fldSimple>
      <w:r>
        <w:t xml:space="preserve"> Relacijski model baze podataka</w:t>
      </w:r>
      <w:bookmarkEnd w:id="37"/>
    </w:p>
    <w:p w14:paraId="1136F3C5" w14:textId="77777777" w:rsidR="00C77C8B" w:rsidRDefault="00C77C8B" w:rsidP="00C77C8B">
      <w:pPr>
        <w:pStyle w:val="Heading4"/>
      </w:pPr>
      <w:r>
        <w:lastRenderedPageBreak/>
        <w:t>Implementacija baze podataka</w:t>
      </w:r>
    </w:p>
    <w:p w14:paraId="0432897D" w14:textId="77777777" w:rsidR="006D6372" w:rsidRDefault="006D6372" w:rsidP="006D6372">
      <w:r>
        <w:t>Baza podataka je implementirana u Microsoft SQL Server sustavu, korištenjem T-SQL upitnog jezika.</w:t>
      </w:r>
    </w:p>
    <w:p w14:paraId="21D12760" w14:textId="77777777" w:rsidR="001D41DF" w:rsidRDefault="001D41DF" w:rsidP="006D6372">
      <w:r>
        <w:t xml:space="preserve">Baza se kreira pokretanjem skripte </w:t>
      </w:r>
      <w:r>
        <w:rPr>
          <w:i/>
          <w:iCs/>
        </w:rPr>
        <w:t>create_database.sql</w:t>
      </w:r>
      <w:r w:rsidR="004B1FB0">
        <w:t xml:space="preserve"> </w:t>
      </w:r>
      <w:r w:rsidR="008B19E3">
        <w:t>koja je kreirana s pažnjom prema relacijama između entiteta. Drugim riječima, a</w:t>
      </w:r>
      <w:r w:rsidR="004B1FB0">
        <w:t>ko</w:t>
      </w:r>
      <w:r>
        <w:t xml:space="preserve"> entitet sadrži referencu </w:t>
      </w:r>
      <w:r w:rsidR="0014155E">
        <w:t xml:space="preserve">prema drugom </w:t>
      </w:r>
      <w:r>
        <w:t>entitet</w:t>
      </w:r>
      <w:r w:rsidR="008B19E3">
        <w:t>u u obliku stranog ključa</w:t>
      </w:r>
      <w:r>
        <w:t xml:space="preserve">, </w:t>
      </w:r>
      <w:r w:rsidR="008B19E3">
        <w:t>prvo se mora kreirati referencirani entitet</w:t>
      </w:r>
      <w:r>
        <w:t xml:space="preserve">. </w:t>
      </w:r>
      <w:r w:rsidR="008B19E3">
        <w:t xml:space="preserve">Primjerice, </w:t>
      </w:r>
      <w:r>
        <w:t>prvi entiteti koji se kreira</w:t>
      </w:r>
      <w:r w:rsidR="0014155E">
        <w:t>ju</w:t>
      </w:r>
      <w:r>
        <w:t xml:space="preserve"> nakon pokretanja skripte su </w:t>
      </w:r>
      <w:r>
        <w:rPr>
          <w:i/>
          <w:iCs/>
        </w:rPr>
        <w:t>LoginCredentials</w:t>
      </w:r>
      <w:r>
        <w:t xml:space="preserve"> i </w:t>
      </w:r>
      <w:r>
        <w:rPr>
          <w:i/>
          <w:iCs/>
        </w:rPr>
        <w:t>UserType</w:t>
      </w:r>
      <w:r w:rsidR="008B19E3">
        <w:t xml:space="preserve">. Nakon njih, </w:t>
      </w:r>
      <w:r>
        <w:t xml:space="preserve">može </w:t>
      </w:r>
      <w:r w:rsidR="008B19E3">
        <w:t xml:space="preserve">se </w:t>
      </w:r>
      <w:r>
        <w:t xml:space="preserve">kreirati entitet </w:t>
      </w:r>
      <w:r>
        <w:rPr>
          <w:i/>
          <w:iCs/>
        </w:rPr>
        <w:t>RegisteredUser</w:t>
      </w:r>
      <w:r>
        <w:t xml:space="preserve"> </w:t>
      </w:r>
      <w:r w:rsidR="008A41AB">
        <w:t xml:space="preserve">koji referencira spomenute entitete. Potom se kreiraju ostali entiteti koji u pravilu referenciraju </w:t>
      </w:r>
      <w:r w:rsidR="008A41AB" w:rsidRPr="008A41AB">
        <w:rPr>
          <w:i/>
        </w:rPr>
        <w:t>RegisteredUser</w:t>
      </w:r>
      <w:r w:rsidR="008A41AB">
        <w:t xml:space="preserve"> entitet.</w:t>
      </w:r>
    </w:p>
    <w:p w14:paraId="6FE052BB" w14:textId="77777777" w:rsidR="001D41DF" w:rsidRDefault="00B229F3" w:rsidP="001D41DF">
      <w:pPr>
        <w:keepNext/>
      </w:pPr>
      <w:r w:rsidRPr="00B229F3">
        <w:rPr>
          <w:noProof/>
          <w:lang w:val="en-US"/>
        </w:rPr>
        <w:drawing>
          <wp:inline distT="0" distB="0" distL="0" distR="0" wp14:anchorId="071F787A" wp14:editId="5D5D887B">
            <wp:extent cx="5580380" cy="367347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580380" cy="3673475"/>
                    </a:xfrm>
                    <a:prstGeom prst="rect">
                      <a:avLst/>
                    </a:prstGeom>
                  </pic:spPr>
                </pic:pic>
              </a:graphicData>
            </a:graphic>
          </wp:inline>
        </w:drawing>
      </w:r>
    </w:p>
    <w:p w14:paraId="0BD2CD5E" w14:textId="77777777" w:rsidR="001D41DF" w:rsidRDefault="001D41DF" w:rsidP="001D41DF">
      <w:pPr>
        <w:pStyle w:val="Caption"/>
      </w:pPr>
      <w:bookmarkStart w:id="38" w:name="_Toc62541405"/>
      <w:r>
        <w:t xml:space="preserve">Slika </w:t>
      </w:r>
      <w:fldSimple w:instr=" STYLEREF 1 \s ">
        <w:r w:rsidR="00415CC0">
          <w:rPr>
            <w:noProof/>
          </w:rPr>
          <w:t>5</w:t>
        </w:r>
      </w:fldSimple>
      <w:r w:rsidR="00415CC0">
        <w:t>.</w:t>
      </w:r>
      <w:fldSimple w:instr=" SEQ Slika \* ARABIC \s 1 ">
        <w:r w:rsidR="00415CC0">
          <w:rPr>
            <w:noProof/>
          </w:rPr>
          <w:t>2</w:t>
        </w:r>
      </w:fldSimple>
      <w:r>
        <w:t xml:space="preserve"> Prikaz kreiranja prva tri entiteta</w:t>
      </w:r>
      <w:bookmarkEnd w:id="38"/>
    </w:p>
    <w:p w14:paraId="311D4553" w14:textId="77777777" w:rsidR="001D41DF" w:rsidRPr="001D41DF" w:rsidRDefault="001D41DF" w:rsidP="001D41DF"/>
    <w:p w14:paraId="4AF94124" w14:textId="77777777" w:rsidR="001D41DF" w:rsidRPr="001D41DF" w:rsidRDefault="00DB7AC6" w:rsidP="001D41DF">
      <w:r>
        <w:t>Tijekom</w:t>
      </w:r>
      <w:r w:rsidR="008A41AB">
        <w:t xml:space="preserve"> implementacije</w:t>
      </w:r>
      <w:r w:rsidR="001D41DF">
        <w:t xml:space="preserve"> postojala je mogućnost za korištenjem procedura za dohvat podataka, ali s obzirom na spektar mogućnosti </w:t>
      </w:r>
      <w:r w:rsidR="00761D52">
        <w:rPr>
          <w:i/>
          <w:iCs/>
        </w:rPr>
        <w:t>E</w:t>
      </w:r>
      <w:r w:rsidR="001D41DF">
        <w:rPr>
          <w:i/>
          <w:iCs/>
        </w:rPr>
        <w:t xml:space="preserve">ntity </w:t>
      </w:r>
      <w:r w:rsidR="00E34066">
        <w:t>radnog okvira koji većinu odradi sam</w:t>
      </w:r>
      <w:r w:rsidR="001D41DF">
        <w:t>, nije bilo potrebe za procedurama.</w:t>
      </w:r>
    </w:p>
    <w:p w14:paraId="5744E090" w14:textId="77777777" w:rsidR="00C77C8B" w:rsidRDefault="00C77C8B" w:rsidP="00C77C8B">
      <w:pPr>
        <w:pStyle w:val="Heading3"/>
      </w:pPr>
      <w:bookmarkStart w:id="39" w:name="_Toc61859360"/>
      <w:r>
        <w:lastRenderedPageBreak/>
        <w:t>Web servis</w:t>
      </w:r>
      <w:bookmarkEnd w:id="39"/>
    </w:p>
    <w:p w14:paraId="0867D007" w14:textId="77777777" w:rsidR="001D41DF" w:rsidRDefault="00761D52" w:rsidP="001D41DF">
      <w:r>
        <w:t>Web servis implementiran</w:t>
      </w:r>
      <w:r w:rsidR="00596A4D">
        <w:t xml:space="preserve"> je</w:t>
      </w:r>
      <w:r>
        <w:t xml:space="preserve"> korištenjem </w:t>
      </w:r>
      <w:r w:rsidRPr="00761D52">
        <w:rPr>
          <w:i/>
          <w:iCs/>
        </w:rPr>
        <w:t>Visual Studio</w:t>
      </w:r>
      <w:r>
        <w:t xml:space="preserve"> </w:t>
      </w:r>
      <w:r w:rsidRPr="00DC71D1">
        <w:t>integriran</w:t>
      </w:r>
      <w:r>
        <w:t>og</w:t>
      </w:r>
      <w:r w:rsidRPr="00DC71D1">
        <w:t xml:space="preserve"> razvojno</w:t>
      </w:r>
      <w:r>
        <w:t>g</w:t>
      </w:r>
      <w:r w:rsidRPr="00DC71D1">
        <w:t xml:space="preserve"> okruženj</w:t>
      </w:r>
      <w:r>
        <w:t xml:space="preserve">a, u .NET radnoj okolini, uz pomoć </w:t>
      </w:r>
      <w:r w:rsidR="00E50986" w:rsidRPr="00E50986">
        <w:rPr>
          <w:iCs/>
        </w:rPr>
        <w:t>WEB API</w:t>
      </w:r>
      <w:r w:rsidR="00E50986">
        <w:rPr>
          <w:i/>
          <w:iCs/>
        </w:rPr>
        <w:t xml:space="preserve"> </w:t>
      </w:r>
      <w:r>
        <w:t>tehnologije</w:t>
      </w:r>
      <w:r>
        <w:rPr>
          <w:i/>
          <w:iCs/>
        </w:rPr>
        <w:t xml:space="preserve"> </w:t>
      </w:r>
      <w:r>
        <w:t>u programskom jeziku C#.</w:t>
      </w:r>
    </w:p>
    <w:p w14:paraId="11A45C9C" w14:textId="77777777" w:rsidR="00761D52" w:rsidRPr="0092511F" w:rsidRDefault="00DC5D07" w:rsidP="001D41DF">
      <w:r>
        <w:t>K</w:t>
      </w:r>
      <w:r w:rsidR="0092511F">
        <w:t xml:space="preserve">omunikacija prema klijentu koristi API pristupne točke, te </w:t>
      </w:r>
      <w:r w:rsidR="0092511F">
        <w:rPr>
          <w:i/>
          <w:iCs/>
        </w:rPr>
        <w:t>Re</w:t>
      </w:r>
      <w:r w:rsidR="00B229F3">
        <w:rPr>
          <w:i/>
          <w:iCs/>
        </w:rPr>
        <w:t>s</w:t>
      </w:r>
      <w:r w:rsidR="0092511F">
        <w:rPr>
          <w:i/>
          <w:iCs/>
        </w:rPr>
        <w:t>ponseModel</w:t>
      </w:r>
      <w:r w:rsidR="0092511F">
        <w:t xml:space="preserve"> i </w:t>
      </w:r>
      <w:r w:rsidR="0092511F">
        <w:rPr>
          <w:i/>
          <w:iCs/>
        </w:rPr>
        <w:t>RequestModel</w:t>
      </w:r>
      <w:r w:rsidR="0092511F">
        <w:t xml:space="preserve"> objekte za primanje i slanje</w:t>
      </w:r>
      <w:r w:rsidR="00B229F3">
        <w:t xml:space="preserve"> objekta</w:t>
      </w:r>
      <w:r w:rsidR="0092511F">
        <w:t xml:space="preserve"> točnog određenog oblika.</w:t>
      </w:r>
    </w:p>
    <w:p w14:paraId="69818BC2" w14:textId="77777777" w:rsidR="00C77C8B" w:rsidRDefault="00C77C8B" w:rsidP="00C77C8B">
      <w:pPr>
        <w:pStyle w:val="Heading4"/>
      </w:pPr>
      <w:r>
        <w:t xml:space="preserve">Implementacija </w:t>
      </w:r>
      <w:r w:rsidR="00A548AF">
        <w:t>podatkovnog modela</w:t>
      </w:r>
    </w:p>
    <w:p w14:paraId="29DB8F6F" w14:textId="77777777" w:rsidR="00761D52" w:rsidRDefault="0092511F" w:rsidP="00761D52">
      <w:r>
        <w:t>Implementacija</w:t>
      </w:r>
      <w:r w:rsidR="00A548AF">
        <w:t xml:space="preserve"> podatkovnog modela</w:t>
      </w:r>
      <w:r>
        <w:t xml:space="preserve"> je rađena na </w:t>
      </w:r>
      <w:r>
        <w:rPr>
          <w:i/>
          <w:iCs/>
        </w:rPr>
        <w:t>Code first from database</w:t>
      </w:r>
      <w:r>
        <w:t xml:space="preserve"> principu putem </w:t>
      </w:r>
      <w:r>
        <w:rPr>
          <w:i/>
          <w:iCs/>
        </w:rPr>
        <w:t xml:space="preserve">Entity </w:t>
      </w:r>
      <w:r w:rsidR="00A548AF">
        <w:rPr>
          <w:iCs/>
        </w:rPr>
        <w:t>radnog okvira</w:t>
      </w:r>
      <w:r>
        <w:t xml:space="preserve"> </w:t>
      </w:r>
      <w:r w:rsidR="006130E6">
        <w:t xml:space="preserve">korištenjem </w:t>
      </w:r>
      <w:r w:rsidR="006130E6">
        <w:rPr>
          <w:i/>
          <w:iCs/>
        </w:rPr>
        <w:t>ADO.NET Entity D</w:t>
      </w:r>
      <w:r w:rsidR="00BA4C69">
        <w:rPr>
          <w:i/>
          <w:iCs/>
        </w:rPr>
        <w:t>at</w:t>
      </w:r>
      <w:r w:rsidR="006130E6">
        <w:rPr>
          <w:i/>
          <w:iCs/>
        </w:rPr>
        <w:t xml:space="preserve">a Modela </w:t>
      </w:r>
      <w:r w:rsidR="006130E6">
        <w:t>koji generira sve potrebne objekte i model za pristup bazi podataka.</w:t>
      </w:r>
      <w:r w:rsidR="005A3F8C">
        <w:t xml:space="preserve"> Model se kreira </w:t>
      </w:r>
      <w:r w:rsidR="00BA4C69">
        <w:t xml:space="preserve">tako </w:t>
      </w:r>
      <w:r w:rsidR="005A3F8C">
        <w:t>da se odabere željeni pristup bazi</w:t>
      </w:r>
      <w:r w:rsidR="002B2EDF">
        <w:t xml:space="preserve"> (</w:t>
      </w:r>
      <w:r w:rsidR="00EE29D5">
        <w:fldChar w:fldCharType="begin"/>
      </w:r>
      <w:r w:rsidR="002B2EDF">
        <w:instrText xml:space="preserve"> REF _Ref61256495 \h </w:instrText>
      </w:r>
      <w:r w:rsidR="00EE29D5">
        <w:fldChar w:fldCharType="separate"/>
      </w:r>
      <w:r w:rsidR="002B2EDF">
        <w:t xml:space="preserve">Slika </w:t>
      </w:r>
      <w:r w:rsidR="002B2EDF">
        <w:rPr>
          <w:noProof/>
        </w:rPr>
        <w:t>5</w:t>
      </w:r>
      <w:r w:rsidR="002B2EDF">
        <w:t>.</w:t>
      </w:r>
      <w:r w:rsidR="002B2EDF">
        <w:rPr>
          <w:noProof/>
        </w:rPr>
        <w:t>3</w:t>
      </w:r>
      <w:r w:rsidR="00EE29D5">
        <w:fldChar w:fldCharType="end"/>
      </w:r>
      <w:r w:rsidR="002B2EDF">
        <w:t>)</w:t>
      </w:r>
      <w:r w:rsidR="005A3F8C">
        <w:t xml:space="preserve">, određene postavke modela i </w:t>
      </w:r>
      <w:r w:rsidR="00A548AF">
        <w:rPr>
          <w:i/>
          <w:iCs/>
        </w:rPr>
        <w:t>connectionS</w:t>
      </w:r>
      <w:r w:rsidR="005A3F8C">
        <w:rPr>
          <w:i/>
          <w:iCs/>
        </w:rPr>
        <w:t>tring</w:t>
      </w:r>
      <w:r w:rsidR="005A3F8C">
        <w:t>,  a zatim tablice koje će model koristiti</w:t>
      </w:r>
      <w:r w:rsidR="00B14DEA">
        <w:t xml:space="preserve"> (</w:t>
      </w:r>
      <w:r w:rsidR="00EE29D5">
        <w:fldChar w:fldCharType="begin"/>
      </w:r>
      <w:r w:rsidR="00B14DEA">
        <w:instrText xml:space="preserve"> REF _Ref61256604 \h </w:instrText>
      </w:r>
      <w:r w:rsidR="00EE29D5">
        <w:fldChar w:fldCharType="separate"/>
      </w:r>
      <w:r w:rsidR="00B14DEA">
        <w:t xml:space="preserve">Slika </w:t>
      </w:r>
      <w:r w:rsidR="00B14DEA">
        <w:rPr>
          <w:noProof/>
        </w:rPr>
        <w:t>5</w:t>
      </w:r>
      <w:r w:rsidR="00B14DEA">
        <w:t>.</w:t>
      </w:r>
      <w:r w:rsidR="00B14DEA">
        <w:rPr>
          <w:noProof/>
        </w:rPr>
        <w:t>4</w:t>
      </w:r>
      <w:r w:rsidR="00EE29D5">
        <w:fldChar w:fldCharType="end"/>
      </w:r>
      <w:r w:rsidR="00B14DEA">
        <w:t>)</w:t>
      </w:r>
      <w:r w:rsidR="005A3F8C">
        <w:t>.</w:t>
      </w:r>
    </w:p>
    <w:p w14:paraId="671A55C3" w14:textId="77777777" w:rsidR="005A3F8C" w:rsidRDefault="005A3F8C" w:rsidP="005A3F8C">
      <w:pPr>
        <w:keepNext/>
      </w:pPr>
      <w:r w:rsidRPr="005A3F8C">
        <w:rPr>
          <w:noProof/>
          <w:lang w:val="en-US"/>
        </w:rPr>
        <w:lastRenderedPageBreak/>
        <w:drawing>
          <wp:inline distT="0" distB="0" distL="0" distR="0" wp14:anchorId="6849BE4F" wp14:editId="7016BE8E">
            <wp:extent cx="5580380" cy="507619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580380" cy="5076190"/>
                    </a:xfrm>
                    <a:prstGeom prst="rect">
                      <a:avLst/>
                    </a:prstGeom>
                  </pic:spPr>
                </pic:pic>
              </a:graphicData>
            </a:graphic>
          </wp:inline>
        </w:drawing>
      </w:r>
    </w:p>
    <w:p w14:paraId="7858FBC5" w14:textId="77777777" w:rsidR="005A3F8C" w:rsidRDefault="005A3F8C" w:rsidP="005A3F8C">
      <w:pPr>
        <w:pStyle w:val="Caption"/>
      </w:pPr>
      <w:bookmarkStart w:id="40" w:name="_Ref61256495"/>
      <w:bookmarkStart w:id="41" w:name="_Toc62541406"/>
      <w:r>
        <w:t xml:space="preserve">Slika </w:t>
      </w:r>
      <w:fldSimple w:instr=" STYLEREF 1 \s ">
        <w:r w:rsidR="00415CC0">
          <w:rPr>
            <w:noProof/>
          </w:rPr>
          <w:t>5</w:t>
        </w:r>
      </w:fldSimple>
      <w:r w:rsidR="00415CC0">
        <w:t>.</w:t>
      </w:r>
      <w:fldSimple w:instr=" SEQ Slika \* ARABIC \s 1 ">
        <w:r w:rsidR="00415CC0">
          <w:rPr>
            <w:noProof/>
          </w:rPr>
          <w:t>3</w:t>
        </w:r>
      </w:fldSimple>
      <w:bookmarkEnd w:id="40"/>
      <w:r>
        <w:t xml:space="preserve"> Prikaz izbornika za odabir </w:t>
      </w:r>
      <w:r w:rsidR="00463192">
        <w:t>način kreiranja modela</w:t>
      </w:r>
      <w:bookmarkEnd w:id="41"/>
    </w:p>
    <w:p w14:paraId="08BF9DEB" w14:textId="77777777" w:rsidR="00463192" w:rsidRDefault="00463192" w:rsidP="00463192"/>
    <w:p w14:paraId="3A1A02D5" w14:textId="77777777" w:rsidR="00463192" w:rsidRDefault="00463192" w:rsidP="00463192">
      <w:pPr>
        <w:keepNext/>
      </w:pPr>
      <w:r w:rsidRPr="00463192">
        <w:rPr>
          <w:noProof/>
          <w:lang w:val="en-US"/>
        </w:rPr>
        <w:lastRenderedPageBreak/>
        <w:drawing>
          <wp:inline distT="0" distB="0" distL="0" distR="0" wp14:anchorId="33992FF8" wp14:editId="16D2039B">
            <wp:extent cx="5580380" cy="5210175"/>
            <wp:effectExtent l="0" t="0" r="127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580380" cy="5210175"/>
                    </a:xfrm>
                    <a:prstGeom prst="rect">
                      <a:avLst/>
                    </a:prstGeom>
                  </pic:spPr>
                </pic:pic>
              </a:graphicData>
            </a:graphic>
          </wp:inline>
        </w:drawing>
      </w:r>
    </w:p>
    <w:p w14:paraId="12EB83A4" w14:textId="77777777" w:rsidR="00463192" w:rsidRDefault="00463192" w:rsidP="00463192">
      <w:pPr>
        <w:pStyle w:val="Caption"/>
      </w:pPr>
      <w:bookmarkStart w:id="42" w:name="_Ref61256604"/>
      <w:bookmarkStart w:id="43" w:name="_Toc62541407"/>
      <w:r>
        <w:t xml:space="preserve">Slika </w:t>
      </w:r>
      <w:fldSimple w:instr=" STYLEREF 1 \s ">
        <w:r w:rsidR="00415CC0">
          <w:rPr>
            <w:noProof/>
          </w:rPr>
          <w:t>5</w:t>
        </w:r>
      </w:fldSimple>
      <w:r w:rsidR="00415CC0">
        <w:t>.</w:t>
      </w:r>
      <w:fldSimple w:instr=" SEQ Slika \* ARABIC \s 1 ">
        <w:r w:rsidR="00415CC0">
          <w:rPr>
            <w:noProof/>
          </w:rPr>
          <w:t>4</w:t>
        </w:r>
      </w:fldSimple>
      <w:bookmarkEnd w:id="42"/>
      <w:r>
        <w:t xml:space="preserve"> Prikaz izbornika za odabir tablica </w:t>
      </w:r>
      <w:r w:rsidR="00DB7AC6">
        <w:t>tijekom</w:t>
      </w:r>
      <w:r>
        <w:t xml:space="preserve"> kreiranja modela</w:t>
      </w:r>
      <w:bookmarkEnd w:id="43"/>
    </w:p>
    <w:p w14:paraId="7025F162" w14:textId="77777777" w:rsidR="00463192" w:rsidRDefault="00463192" w:rsidP="00463192"/>
    <w:p w14:paraId="7AAA2F63" w14:textId="77777777" w:rsidR="00463192" w:rsidRDefault="00463192" w:rsidP="00463192">
      <w:r>
        <w:t>Nakon što je model kreiran</w:t>
      </w:r>
      <w:r w:rsidR="00A548AF">
        <w:t>,</w:t>
      </w:r>
      <w:r>
        <w:t xml:space="preserve"> bazi se pristupa pomoću klasa kreiranih uz taj model. Kreirane objekti odgovaraju jedan naprema jedan entitetu iz baze. </w:t>
      </w:r>
    </w:p>
    <w:p w14:paraId="6DE8F3A8" w14:textId="77777777" w:rsidR="00596A4D" w:rsidRDefault="00463192" w:rsidP="00081A9D">
      <w:pPr>
        <w:rPr>
          <w:iCs/>
        </w:rPr>
      </w:pPr>
      <w:r>
        <w:t xml:space="preserve">Na primjer, ako smo kreirali model </w:t>
      </w:r>
      <w:r>
        <w:rPr>
          <w:i/>
        </w:rPr>
        <w:t>RegisteredUserModel</w:t>
      </w:r>
      <w:r>
        <w:rPr>
          <w:iCs/>
        </w:rPr>
        <w:t xml:space="preserve"> s objektima </w:t>
      </w:r>
      <w:r>
        <w:rPr>
          <w:i/>
        </w:rPr>
        <w:t>RegisteredUser, LoginCredentials, UserType</w:t>
      </w:r>
      <w:r>
        <w:rPr>
          <w:iCs/>
        </w:rPr>
        <w:t>.</w:t>
      </w:r>
      <w:r w:rsidR="00F57962">
        <w:rPr>
          <w:iCs/>
        </w:rPr>
        <w:t xml:space="preserve"> Model sadržava</w:t>
      </w:r>
      <w:r w:rsidR="00B14DEA">
        <w:rPr>
          <w:iCs/>
        </w:rPr>
        <w:t xml:space="preserve"> sljedeći k</w:t>
      </w:r>
      <w:r w:rsidR="00CF110E">
        <w:t>ô</w:t>
      </w:r>
      <w:r w:rsidR="00B14DEA">
        <w:rPr>
          <w:iCs/>
        </w:rPr>
        <w:t>d:</w:t>
      </w:r>
    </w:p>
    <w:p w14:paraId="1CD85644" w14:textId="77777777" w:rsidR="00081A9D" w:rsidRDefault="00596A4D" w:rsidP="00596A4D">
      <w:pPr>
        <w:spacing w:before="0" w:after="0" w:line="240" w:lineRule="auto"/>
        <w:jc w:val="left"/>
        <w:rPr>
          <w:iCs/>
        </w:rPr>
      </w:pPr>
      <w:r>
        <w:rPr>
          <w:iCs/>
        </w:rPr>
        <w:br w:type="page"/>
      </w:r>
    </w:p>
    <w:p w14:paraId="32722746" w14:textId="77777777" w:rsidR="00B14DEA" w:rsidRPr="00B14DEA" w:rsidRDefault="00B14DEA" w:rsidP="00596A4D">
      <w:pPr>
        <w:pStyle w:val="Kd"/>
        <w:ind w:left="0"/>
      </w:pPr>
      <w:r w:rsidRPr="00B14DEA">
        <w:lastRenderedPageBreak/>
        <w:t>public partial class RegisteredUserModel : DbContext</w:t>
      </w:r>
    </w:p>
    <w:p w14:paraId="60598796" w14:textId="77777777" w:rsidR="00B14DEA" w:rsidRPr="00B14DEA" w:rsidRDefault="00B14DEA" w:rsidP="00596A4D">
      <w:pPr>
        <w:pStyle w:val="Kd"/>
        <w:ind w:left="0"/>
      </w:pPr>
      <w:r w:rsidRPr="00B14DEA">
        <w:t>{</w:t>
      </w:r>
    </w:p>
    <w:p w14:paraId="65B3798E" w14:textId="77777777" w:rsidR="00B14DEA" w:rsidRPr="00B14DEA" w:rsidRDefault="00B14DEA" w:rsidP="00596A4D">
      <w:pPr>
        <w:pStyle w:val="Kd"/>
        <w:ind w:left="0"/>
      </w:pPr>
      <w:r w:rsidRPr="00B14DEA">
        <w:t>public RegisteredUserModel(): base("name=</w:t>
      </w:r>
      <w:r>
        <w:t>web</w:t>
      </w:r>
      <w:r w:rsidRPr="00B14DEA">
        <w:t>CS"){}</w:t>
      </w:r>
    </w:p>
    <w:p w14:paraId="314B244A" w14:textId="77777777" w:rsidR="00B14DEA" w:rsidRPr="00B14DEA" w:rsidRDefault="00B14DEA" w:rsidP="00B14DEA">
      <w:pPr>
        <w:pStyle w:val="Kd"/>
      </w:pPr>
    </w:p>
    <w:p w14:paraId="2ABBED59" w14:textId="77777777" w:rsidR="00B14DEA" w:rsidRPr="00B14DEA" w:rsidRDefault="00B14DEA" w:rsidP="00596A4D">
      <w:pPr>
        <w:pStyle w:val="Kd"/>
        <w:ind w:left="720"/>
      </w:pPr>
      <w:r w:rsidRPr="00B14DEA">
        <w:t>public virtual DbSet&lt;LoginCredentials&gt; LoginCredentials {get; set; }</w:t>
      </w:r>
    </w:p>
    <w:p w14:paraId="068D273B" w14:textId="77777777" w:rsidR="00B14DEA" w:rsidRPr="00B14DEA" w:rsidRDefault="00B14DEA" w:rsidP="00596A4D">
      <w:pPr>
        <w:pStyle w:val="Kd"/>
        <w:ind w:left="720"/>
      </w:pPr>
      <w:r w:rsidRPr="00B14DEA">
        <w:t>public virtual DbSet&lt;RegisteredUser&gt; RegisteredUser { get; set; }</w:t>
      </w:r>
    </w:p>
    <w:p w14:paraId="7026C93D" w14:textId="77777777" w:rsidR="00B14DEA" w:rsidRPr="00B14DEA" w:rsidRDefault="00B14DEA" w:rsidP="00596A4D">
      <w:pPr>
        <w:pStyle w:val="Kd"/>
        <w:ind w:left="720"/>
      </w:pPr>
      <w:r w:rsidRPr="00B14DEA">
        <w:t>public virtual DbSet&lt;UserType&gt; UserType { get; set; }</w:t>
      </w:r>
    </w:p>
    <w:p w14:paraId="1B031BF4" w14:textId="77777777" w:rsidR="00B14DEA" w:rsidRPr="00B14DEA" w:rsidRDefault="00B14DEA" w:rsidP="00596A4D">
      <w:pPr>
        <w:pStyle w:val="Kd"/>
        <w:ind w:left="720"/>
      </w:pPr>
    </w:p>
    <w:p w14:paraId="61541D9B" w14:textId="77777777" w:rsidR="00B14DEA" w:rsidRPr="00B14DEA" w:rsidRDefault="00B14DEA" w:rsidP="00596A4D">
      <w:pPr>
        <w:pStyle w:val="Kd"/>
        <w:ind w:left="720"/>
      </w:pPr>
      <w:r w:rsidRPr="00B14DEA">
        <w:t>protected override void OnModelCreating(DbModelBuilder modelBuilder)</w:t>
      </w:r>
    </w:p>
    <w:p w14:paraId="7300A576" w14:textId="77777777" w:rsidR="00B14DEA" w:rsidRPr="00B14DEA" w:rsidRDefault="00B14DEA" w:rsidP="00596A4D">
      <w:pPr>
        <w:pStyle w:val="Kd"/>
        <w:ind w:left="720"/>
      </w:pPr>
      <w:r w:rsidRPr="00B14DEA">
        <w:t xml:space="preserve">        {</w:t>
      </w:r>
    </w:p>
    <w:p w14:paraId="7AD89E1E" w14:textId="77777777" w:rsidR="00B14DEA" w:rsidRPr="00B14DEA" w:rsidRDefault="00B14DEA" w:rsidP="00596A4D">
      <w:pPr>
        <w:pStyle w:val="Kd"/>
        <w:ind w:left="720"/>
      </w:pPr>
      <w:r w:rsidRPr="00B14DEA">
        <w:t xml:space="preserve">            modelBuilder.Entity&lt;LoginCredentials&gt;()</w:t>
      </w:r>
    </w:p>
    <w:p w14:paraId="6336E7A6" w14:textId="77777777" w:rsidR="00B14DEA" w:rsidRPr="00B14DEA" w:rsidRDefault="00B14DEA" w:rsidP="00596A4D">
      <w:pPr>
        <w:pStyle w:val="Kd"/>
        <w:ind w:left="720"/>
      </w:pPr>
      <w:r w:rsidRPr="00B14DEA">
        <w:t xml:space="preserve">                .HasMany(e =&gt; e.RegisteredUser)</w:t>
      </w:r>
    </w:p>
    <w:p w14:paraId="4C61A3CB" w14:textId="77777777" w:rsidR="00B14DEA" w:rsidRPr="00B14DEA" w:rsidRDefault="00B14DEA" w:rsidP="00596A4D">
      <w:pPr>
        <w:pStyle w:val="Kd"/>
        <w:ind w:left="720"/>
      </w:pPr>
      <w:r w:rsidRPr="00B14DEA">
        <w:t xml:space="preserve">                .WithRequired(e =&gt; e.LoginCredentials)</w:t>
      </w:r>
    </w:p>
    <w:p w14:paraId="58D59071" w14:textId="77777777" w:rsidR="00B14DEA" w:rsidRPr="00B14DEA" w:rsidRDefault="00B14DEA" w:rsidP="00596A4D">
      <w:pPr>
        <w:pStyle w:val="Kd"/>
        <w:ind w:left="720"/>
      </w:pPr>
      <w:r w:rsidRPr="00B14DEA">
        <w:t xml:space="preserve">                .HasForeignKey(e =&gt; e.LoginCredentialsID)</w:t>
      </w:r>
    </w:p>
    <w:p w14:paraId="141315E5" w14:textId="77777777" w:rsidR="00B14DEA" w:rsidRPr="00B14DEA" w:rsidRDefault="00B14DEA" w:rsidP="00596A4D">
      <w:pPr>
        <w:pStyle w:val="Kd"/>
        <w:ind w:left="720"/>
      </w:pPr>
      <w:r w:rsidRPr="00B14DEA">
        <w:t xml:space="preserve">                .WillCascadeOnDelete(false);</w:t>
      </w:r>
    </w:p>
    <w:p w14:paraId="3B3BB9AC" w14:textId="77777777" w:rsidR="00B14DEA" w:rsidRPr="00B14DEA" w:rsidRDefault="00B14DEA" w:rsidP="00596A4D">
      <w:pPr>
        <w:pStyle w:val="Kd"/>
        <w:ind w:left="720"/>
      </w:pPr>
    </w:p>
    <w:p w14:paraId="7D4EE042" w14:textId="77777777" w:rsidR="00B14DEA" w:rsidRPr="00B14DEA" w:rsidRDefault="00B14DEA" w:rsidP="00596A4D">
      <w:pPr>
        <w:pStyle w:val="Kd"/>
        <w:ind w:left="720"/>
      </w:pPr>
      <w:r w:rsidRPr="00B14DEA">
        <w:t xml:space="preserve">            modelBuilder.Entity&lt;UserType&gt;()</w:t>
      </w:r>
    </w:p>
    <w:p w14:paraId="55FE4FF1" w14:textId="77777777" w:rsidR="00B14DEA" w:rsidRPr="00B14DEA" w:rsidRDefault="00B14DEA" w:rsidP="00596A4D">
      <w:pPr>
        <w:pStyle w:val="Kd"/>
        <w:ind w:left="720"/>
      </w:pPr>
      <w:r w:rsidRPr="00B14DEA">
        <w:t xml:space="preserve">                .HasMany(e =&gt; e.RegisteredUser)</w:t>
      </w:r>
    </w:p>
    <w:p w14:paraId="184DB615" w14:textId="77777777" w:rsidR="00B14DEA" w:rsidRPr="00B14DEA" w:rsidRDefault="00B14DEA" w:rsidP="00596A4D">
      <w:pPr>
        <w:pStyle w:val="Kd"/>
        <w:ind w:left="720"/>
      </w:pPr>
      <w:r w:rsidRPr="00B14DEA">
        <w:t xml:space="preserve">                .WithRequired(e =&gt; e.UserType)</w:t>
      </w:r>
    </w:p>
    <w:p w14:paraId="784EFBD2" w14:textId="77777777" w:rsidR="00B14DEA" w:rsidRPr="00B14DEA" w:rsidRDefault="00B14DEA" w:rsidP="00596A4D">
      <w:pPr>
        <w:pStyle w:val="Kd"/>
        <w:ind w:left="720"/>
      </w:pPr>
      <w:r w:rsidRPr="00B14DEA">
        <w:t xml:space="preserve">                .HasForeignKey(e =&gt; e.UserTypeID)</w:t>
      </w:r>
    </w:p>
    <w:p w14:paraId="091FB056" w14:textId="77777777" w:rsidR="00B14DEA" w:rsidRPr="00B14DEA" w:rsidRDefault="00B14DEA" w:rsidP="00596A4D">
      <w:pPr>
        <w:pStyle w:val="Kd"/>
        <w:ind w:left="720"/>
      </w:pPr>
      <w:r w:rsidRPr="00B14DEA">
        <w:t xml:space="preserve">                .WillCascadeOnDelete(false);</w:t>
      </w:r>
    </w:p>
    <w:p w14:paraId="1FBC8F43" w14:textId="77777777" w:rsidR="00E03D4B" w:rsidRDefault="00B14DEA" w:rsidP="00E03D4B">
      <w:pPr>
        <w:pStyle w:val="Kd"/>
        <w:ind w:left="720"/>
      </w:pPr>
      <w:r w:rsidRPr="00B14DEA">
        <w:t xml:space="preserve">        }</w:t>
      </w:r>
    </w:p>
    <w:p w14:paraId="1FD0C3C6" w14:textId="77777777" w:rsidR="00B14DEA" w:rsidRDefault="00B14DEA" w:rsidP="00E03D4B">
      <w:pPr>
        <w:pStyle w:val="Kd"/>
        <w:ind w:left="720"/>
      </w:pPr>
      <w:r w:rsidRPr="00B14DEA">
        <w:t>}</w:t>
      </w:r>
    </w:p>
    <w:p w14:paraId="26F352E1" w14:textId="77777777" w:rsidR="00B14DEA" w:rsidRDefault="00482715" w:rsidP="00482715">
      <w:pPr>
        <w:pStyle w:val="Caption"/>
      </w:pPr>
      <w:bookmarkStart w:id="44" w:name="_Toc61859330"/>
      <w:r>
        <w:t xml:space="preserve">Kôd </w:t>
      </w:r>
      <w:r w:rsidR="00EE29D5">
        <w:fldChar w:fldCharType="begin"/>
      </w:r>
      <w:r w:rsidR="00FD3008">
        <w:instrText xml:space="preserve"> STYLEREF 1 \s </w:instrText>
      </w:r>
      <w:r w:rsidR="00EE29D5">
        <w:fldChar w:fldCharType="separate"/>
      </w:r>
      <w:r w:rsidR="009232AD">
        <w:rPr>
          <w:noProof/>
        </w:rPr>
        <w:t>5</w:t>
      </w:r>
      <w:r w:rsidR="00EE29D5">
        <w:rPr>
          <w:noProof/>
        </w:rPr>
        <w:fldChar w:fldCharType="end"/>
      </w:r>
      <w:r w:rsidR="009232AD">
        <w:t>.</w:t>
      </w:r>
      <w:r w:rsidR="00EE29D5">
        <w:fldChar w:fldCharType="begin"/>
      </w:r>
      <w:r w:rsidR="00FD3008">
        <w:instrText xml:space="preserve"> SEQ Kôd \* ARABIC \s 1 </w:instrText>
      </w:r>
      <w:r w:rsidR="00EE29D5">
        <w:fldChar w:fldCharType="separate"/>
      </w:r>
      <w:r w:rsidR="009232AD">
        <w:rPr>
          <w:noProof/>
        </w:rPr>
        <w:t>1</w:t>
      </w:r>
      <w:r w:rsidR="00EE29D5">
        <w:rPr>
          <w:noProof/>
        </w:rPr>
        <w:fldChar w:fldCharType="end"/>
      </w:r>
      <w:r>
        <w:t xml:space="preserve"> Prikaz k</w:t>
      </w:r>
      <w:r w:rsidR="00CF110E">
        <w:t>ô</w:t>
      </w:r>
      <w:r>
        <w:t>da nakon kreiranja modela</w:t>
      </w:r>
      <w:bookmarkEnd w:id="44"/>
    </w:p>
    <w:p w14:paraId="5FBF544F" w14:textId="77777777" w:rsidR="00482715" w:rsidRPr="00482715" w:rsidRDefault="00482715" w:rsidP="00482715"/>
    <w:p w14:paraId="4A123AFB" w14:textId="77777777" w:rsidR="00463192" w:rsidRDefault="00482715" w:rsidP="00463192">
      <w:pPr>
        <w:rPr>
          <w:iCs/>
        </w:rPr>
      </w:pPr>
      <w:r>
        <w:rPr>
          <w:iCs/>
        </w:rPr>
        <w:t>Nakon kreiranja modela na sljedeći način možemo dobiti</w:t>
      </w:r>
      <w:r w:rsidR="00463192">
        <w:rPr>
          <w:iCs/>
        </w:rPr>
        <w:t xml:space="preserve"> korisnika kojemu odgovaraju email i lozinka</w:t>
      </w:r>
      <w:r>
        <w:rPr>
          <w:iCs/>
        </w:rPr>
        <w:t>:</w:t>
      </w:r>
    </w:p>
    <w:p w14:paraId="386D98AF" w14:textId="77777777" w:rsidR="00463192" w:rsidRDefault="00463192" w:rsidP="00463192">
      <w:pPr>
        <w:pStyle w:val="Kdutekstu"/>
      </w:pPr>
      <w:r w:rsidRPr="00463192">
        <w:t>RegisteredUser</w:t>
      </w:r>
      <w:r>
        <w:t xml:space="preserve"> </w:t>
      </w:r>
      <w:r w:rsidRPr="00463192">
        <w:t>result = registeredUserModel.RegisteredUser.Where(u =&gt; u.LoginCredentials.Email == loginCredentials.Email</w:t>
      </w:r>
      <w:r w:rsidR="002B2EDF">
        <w:t xml:space="preserve"> </w:t>
      </w:r>
      <w:r w:rsidRPr="00463192">
        <w:t>&amp;&amp; u.LoginCredentials.Pwd == loginCredentials.Pwd).FirstOrDefault();</w:t>
      </w:r>
    </w:p>
    <w:p w14:paraId="5F8741D2" w14:textId="77777777" w:rsidR="00647F46" w:rsidRDefault="00647F46">
      <w:pPr>
        <w:spacing w:before="0" w:after="0" w:line="240" w:lineRule="auto"/>
        <w:jc w:val="left"/>
        <w:rPr>
          <w:b/>
          <w:bCs/>
          <w:sz w:val="28"/>
          <w:szCs w:val="28"/>
        </w:rPr>
      </w:pPr>
      <w:r>
        <w:br w:type="page"/>
      </w:r>
    </w:p>
    <w:p w14:paraId="62F503BB" w14:textId="77777777" w:rsidR="00647F46" w:rsidRDefault="00647F46" w:rsidP="00941877">
      <w:pPr>
        <w:pStyle w:val="Heading4"/>
      </w:pPr>
      <w:r>
        <w:lastRenderedPageBreak/>
        <w:t>Implementacija pristupnih točaka</w:t>
      </w:r>
    </w:p>
    <w:p w14:paraId="6C9D1318" w14:textId="77777777" w:rsidR="00482715" w:rsidRDefault="00941877" w:rsidP="00941877">
      <w:r>
        <w:t xml:space="preserve">Objekt u kojemu se definiraju API pristupne točke se zove kontroler (engl. </w:t>
      </w:r>
      <w:r>
        <w:rPr>
          <w:i/>
          <w:iCs/>
        </w:rPr>
        <w:t>Controller)</w:t>
      </w:r>
      <w:r>
        <w:t xml:space="preserve">.  </w:t>
      </w:r>
      <w:r w:rsidR="003E4819">
        <w:t xml:space="preserve">Svaki kontroler nasljeđuje </w:t>
      </w:r>
      <w:r w:rsidR="003E4819">
        <w:rPr>
          <w:i/>
          <w:iCs/>
        </w:rPr>
        <w:t>ApiController</w:t>
      </w:r>
      <w:r w:rsidR="003E4819">
        <w:t xml:space="preserve"> objekt.</w:t>
      </w:r>
      <w:r w:rsidR="003C7F06">
        <w:t xml:space="preserve"> </w:t>
      </w:r>
      <w:r w:rsidR="003E4819">
        <w:t>(</w:t>
      </w:r>
      <w:r w:rsidR="00EE29D5">
        <w:fldChar w:fldCharType="begin"/>
      </w:r>
      <w:r w:rsidR="003E4819">
        <w:instrText xml:space="preserve"> REF _Ref61258828 \h </w:instrText>
      </w:r>
      <w:r w:rsidR="00EE29D5">
        <w:fldChar w:fldCharType="separate"/>
      </w:r>
      <w:r w:rsidR="003E4819">
        <w:t xml:space="preserve">Kôd </w:t>
      </w:r>
      <w:r w:rsidR="003E4819">
        <w:rPr>
          <w:noProof/>
        </w:rPr>
        <w:t>5</w:t>
      </w:r>
      <w:r w:rsidR="003E4819">
        <w:t>.</w:t>
      </w:r>
      <w:r w:rsidR="003E4819">
        <w:rPr>
          <w:noProof/>
        </w:rPr>
        <w:t>2</w:t>
      </w:r>
      <w:r w:rsidR="00EE29D5">
        <w:fldChar w:fldCharType="end"/>
      </w:r>
      <w:r w:rsidR="003E4819">
        <w:t>) prikazuje API pristupnu točku za autorizaciju korisnika</w:t>
      </w:r>
      <w:r w:rsidR="0072530E">
        <w:t xml:space="preserve"> u </w:t>
      </w:r>
      <w:r w:rsidR="0072530E">
        <w:rPr>
          <w:i/>
          <w:iCs/>
        </w:rPr>
        <w:t>LoginCredentialsController</w:t>
      </w:r>
      <w:r w:rsidR="0072530E">
        <w:t xml:space="preserve"> kontroleru. </w:t>
      </w:r>
    </w:p>
    <w:p w14:paraId="60F26AB7" w14:textId="77777777" w:rsidR="0072530E" w:rsidRPr="00081A9D" w:rsidRDefault="0072530E" w:rsidP="0072530E">
      <w:r>
        <w:t>Dio k</w:t>
      </w:r>
      <w:r w:rsidR="00CF110E">
        <w:t>ô</w:t>
      </w:r>
      <w:r>
        <w:t xml:space="preserve">da </w:t>
      </w:r>
      <w:r w:rsidRPr="0072530E">
        <w:rPr>
          <w:rStyle w:val="KdutekstuChar"/>
        </w:rPr>
        <w:t>[Route("api/login")]</w:t>
      </w:r>
      <w:r>
        <w:t xml:space="preserve"> definira putanju do ove API točke. Pozivanjem te putanje s pravilnim oblikom tijela (engl. </w:t>
      </w:r>
      <w:r>
        <w:rPr>
          <w:i/>
          <w:iCs/>
        </w:rPr>
        <w:t>body</w:t>
      </w:r>
      <w:r>
        <w:t>). Potom se kroz model pokušava dobiti korisnik koji ima jed</w:t>
      </w:r>
      <w:r w:rsidR="00B229F3">
        <w:t>nak</w:t>
      </w:r>
      <w:r>
        <w:t xml:space="preserve"> email i lozinku koji su poslani u tijelu </w:t>
      </w:r>
      <w:r w:rsidR="00081A9D">
        <w:rPr>
          <w:i/>
          <w:iCs/>
        </w:rPr>
        <w:t>HttpPost</w:t>
      </w:r>
      <w:r w:rsidR="00081A9D">
        <w:t xml:space="preserve"> zahtjeva u obliku </w:t>
      </w:r>
      <w:r w:rsidR="00081A9D">
        <w:rPr>
          <w:i/>
          <w:iCs/>
        </w:rPr>
        <w:t xml:space="preserve">LoginCredentials </w:t>
      </w:r>
      <w:r w:rsidR="00081A9D">
        <w:t xml:space="preserve">objekta. </w:t>
      </w:r>
      <w:r w:rsidR="006D7252">
        <w:t>Ako</w:t>
      </w:r>
      <w:r w:rsidR="00081A9D">
        <w:t xml:space="preserve"> nije pronađen, metoda vraća </w:t>
      </w:r>
      <w:r w:rsidR="00081A9D">
        <w:rPr>
          <w:i/>
          <w:iCs/>
        </w:rPr>
        <w:t>NotFound()</w:t>
      </w:r>
      <w:r w:rsidR="00081A9D">
        <w:t xml:space="preserve">. </w:t>
      </w:r>
      <w:r w:rsidR="006D7252">
        <w:t>Ako</w:t>
      </w:r>
      <w:r w:rsidR="00081A9D">
        <w:t xml:space="preserve"> je pronađen</w:t>
      </w:r>
      <w:r w:rsidR="00D17C38">
        <w:t>,</w:t>
      </w:r>
      <w:r w:rsidR="00081A9D">
        <w:t xml:space="preserve"> kreira se novi objekt </w:t>
      </w:r>
      <w:r w:rsidR="00081A9D">
        <w:rPr>
          <w:i/>
          <w:iCs/>
        </w:rPr>
        <w:t>RegisteredUserResponseModel</w:t>
      </w:r>
      <w:r w:rsidR="00081A9D">
        <w:t>. Taj objekt sadrži točno one podatke koje klijenta zanimaju u trenutku autorizacije.</w:t>
      </w:r>
    </w:p>
    <w:p w14:paraId="4EF4D701" w14:textId="77777777" w:rsidR="003E4819" w:rsidRPr="003E4819" w:rsidRDefault="003E4819" w:rsidP="00941877"/>
    <w:p w14:paraId="21E92A1D" w14:textId="77777777" w:rsidR="003E4819" w:rsidRDefault="003E4819" w:rsidP="00596A4D">
      <w:pPr>
        <w:pStyle w:val="Kd"/>
        <w:ind w:left="0"/>
      </w:pPr>
      <w:r>
        <w:t>private RegisteredUserModel registeredUserModel = new RegisteredUserModel();</w:t>
      </w:r>
    </w:p>
    <w:p w14:paraId="090171D5" w14:textId="77777777" w:rsidR="003E4819" w:rsidRDefault="003E4819" w:rsidP="00596A4D">
      <w:pPr>
        <w:pStyle w:val="Kd"/>
        <w:ind w:left="0"/>
      </w:pPr>
    </w:p>
    <w:p w14:paraId="17789CF2" w14:textId="77777777" w:rsidR="003E4819" w:rsidRDefault="003E4819" w:rsidP="00596A4D">
      <w:pPr>
        <w:pStyle w:val="Kd"/>
        <w:ind w:left="0"/>
      </w:pPr>
      <w:r>
        <w:t>[Route("api/login")]</w:t>
      </w:r>
    </w:p>
    <w:p w14:paraId="0929BBF8" w14:textId="77777777" w:rsidR="003E4819" w:rsidRDefault="003E4819" w:rsidP="00596A4D">
      <w:pPr>
        <w:pStyle w:val="Kd"/>
        <w:ind w:left="0"/>
      </w:pPr>
      <w:r>
        <w:t>public async Task&lt;Object&gt; Login(Models.LoginCredentialsClasses.LoginCredentials loginCredentials)</w:t>
      </w:r>
    </w:p>
    <w:p w14:paraId="211CDA95" w14:textId="77777777" w:rsidR="003E4819" w:rsidRDefault="003E4819" w:rsidP="00596A4D">
      <w:pPr>
        <w:pStyle w:val="Kd"/>
        <w:ind w:left="0"/>
      </w:pPr>
      <w:r>
        <w:t xml:space="preserve">  {</w:t>
      </w:r>
    </w:p>
    <w:p w14:paraId="6AFA5686" w14:textId="77777777" w:rsidR="003E4819" w:rsidRDefault="003E4819" w:rsidP="00596A4D">
      <w:pPr>
        <w:pStyle w:val="Kd"/>
        <w:ind w:left="720"/>
      </w:pPr>
      <w:r>
        <w:t>RegisteredUser result = registeredUserModel.RegisteredUser.Where(u =&gt; u.LoginCredentials.Email == loginCredentials.Email &amp;&amp; u.LoginCredentials.Pwd == loginCredentials.Pwd).FirstOrDefault();</w:t>
      </w:r>
    </w:p>
    <w:p w14:paraId="20D64F10" w14:textId="77777777" w:rsidR="003E4819" w:rsidRDefault="003E4819" w:rsidP="00596A4D">
      <w:pPr>
        <w:pStyle w:val="Kd"/>
        <w:ind w:left="0"/>
      </w:pPr>
    </w:p>
    <w:p w14:paraId="58A3E05E" w14:textId="77777777" w:rsidR="003E4819" w:rsidRDefault="003E4819" w:rsidP="00596A4D">
      <w:pPr>
        <w:pStyle w:val="Kd"/>
        <w:ind w:left="0"/>
      </w:pPr>
      <w:r>
        <w:t xml:space="preserve">            if (result == null)</w:t>
      </w:r>
    </w:p>
    <w:p w14:paraId="21E361E6" w14:textId="77777777" w:rsidR="003E4819" w:rsidRDefault="003E4819" w:rsidP="00596A4D">
      <w:pPr>
        <w:pStyle w:val="Kd"/>
        <w:ind w:left="0"/>
      </w:pPr>
      <w:r>
        <w:t xml:space="preserve">            {</w:t>
      </w:r>
    </w:p>
    <w:p w14:paraId="2B2F6FAD" w14:textId="77777777" w:rsidR="003E4819" w:rsidRDefault="003E4819" w:rsidP="00596A4D">
      <w:pPr>
        <w:pStyle w:val="Kd"/>
        <w:ind w:left="0"/>
      </w:pPr>
      <w:r>
        <w:t xml:space="preserve">                return NotFound();</w:t>
      </w:r>
    </w:p>
    <w:p w14:paraId="55DBFF63" w14:textId="77777777" w:rsidR="003E4819" w:rsidRDefault="003E4819" w:rsidP="00596A4D">
      <w:pPr>
        <w:pStyle w:val="Kd"/>
        <w:ind w:left="0"/>
      </w:pPr>
      <w:r>
        <w:t xml:space="preserve">            }</w:t>
      </w:r>
    </w:p>
    <w:p w14:paraId="73E15400" w14:textId="77777777" w:rsidR="003E4819" w:rsidRDefault="003E4819" w:rsidP="00596A4D">
      <w:pPr>
        <w:pStyle w:val="Kd"/>
        <w:ind w:left="0"/>
      </w:pPr>
      <w:r>
        <w:t xml:space="preserve">      RegisteredUserResponseModel userModel = new RegisteredUserResponseModel</w:t>
      </w:r>
    </w:p>
    <w:p w14:paraId="26607871" w14:textId="77777777" w:rsidR="003E4819" w:rsidRDefault="003E4819" w:rsidP="00596A4D">
      <w:pPr>
        <w:pStyle w:val="Kd"/>
        <w:ind w:left="0"/>
      </w:pPr>
      <w:r>
        <w:t xml:space="preserve">            {</w:t>
      </w:r>
    </w:p>
    <w:p w14:paraId="5DF94504" w14:textId="77777777" w:rsidR="003E4819" w:rsidRDefault="003E4819" w:rsidP="00596A4D">
      <w:pPr>
        <w:pStyle w:val="Kd"/>
        <w:ind w:left="0"/>
      </w:pPr>
      <w:r>
        <w:t xml:space="preserve">                IDUser = result.IDRegisteredUser,</w:t>
      </w:r>
    </w:p>
    <w:p w14:paraId="3ED98C9C" w14:textId="77777777" w:rsidR="003E4819" w:rsidRDefault="003E4819" w:rsidP="00596A4D">
      <w:pPr>
        <w:pStyle w:val="Kd"/>
        <w:ind w:left="0"/>
      </w:pPr>
      <w:r>
        <w:t xml:space="preserve">                FirstName = result.Firstname,</w:t>
      </w:r>
    </w:p>
    <w:p w14:paraId="3AF41490" w14:textId="77777777" w:rsidR="003E4819" w:rsidRDefault="003E4819" w:rsidP="00596A4D">
      <w:pPr>
        <w:pStyle w:val="Kd"/>
        <w:ind w:left="0"/>
      </w:pPr>
      <w:r>
        <w:t xml:space="preserve">                LastName = result.Lastname,</w:t>
      </w:r>
    </w:p>
    <w:p w14:paraId="40C5B4A0" w14:textId="77777777" w:rsidR="003E4819" w:rsidRDefault="003E4819" w:rsidP="00596A4D">
      <w:pPr>
        <w:pStyle w:val="Kd"/>
        <w:ind w:left="0"/>
      </w:pPr>
      <w:r>
        <w:t xml:space="preserve">                Email = result.LoginCredentials.Email,</w:t>
      </w:r>
    </w:p>
    <w:p w14:paraId="7BAF2F92" w14:textId="77777777" w:rsidR="003E4819" w:rsidRDefault="003E4819" w:rsidP="00596A4D">
      <w:pPr>
        <w:pStyle w:val="Kd"/>
        <w:ind w:left="0"/>
      </w:pPr>
      <w:r>
        <w:t xml:space="preserve">                Type = result.UserTypeID</w:t>
      </w:r>
    </w:p>
    <w:p w14:paraId="0AC0DEE4" w14:textId="77777777" w:rsidR="003E4819" w:rsidRDefault="003E4819" w:rsidP="00596A4D">
      <w:pPr>
        <w:pStyle w:val="Kd"/>
        <w:ind w:left="0"/>
      </w:pPr>
      <w:r>
        <w:t xml:space="preserve">            };</w:t>
      </w:r>
    </w:p>
    <w:p w14:paraId="24338534" w14:textId="77777777" w:rsidR="003E4819" w:rsidRDefault="003E4819" w:rsidP="00596A4D">
      <w:pPr>
        <w:pStyle w:val="Kd"/>
        <w:ind w:left="0"/>
      </w:pPr>
    </w:p>
    <w:p w14:paraId="6789F474" w14:textId="77777777" w:rsidR="003E4819" w:rsidRDefault="003E4819" w:rsidP="00596A4D">
      <w:pPr>
        <w:pStyle w:val="Kd"/>
        <w:ind w:left="0"/>
      </w:pPr>
      <w:r>
        <w:lastRenderedPageBreak/>
        <w:t xml:space="preserve">            return Ok(userModel);</w:t>
      </w:r>
    </w:p>
    <w:p w14:paraId="3273FACE" w14:textId="77777777" w:rsidR="003E4819" w:rsidRDefault="003E4819" w:rsidP="003E4819">
      <w:pPr>
        <w:keepNext/>
      </w:pPr>
      <w:r>
        <w:t xml:space="preserve">        }</w:t>
      </w:r>
    </w:p>
    <w:p w14:paraId="2669838F" w14:textId="77777777" w:rsidR="002B2EDF" w:rsidRPr="00463192" w:rsidRDefault="003E4819" w:rsidP="00081A9D">
      <w:pPr>
        <w:pStyle w:val="Caption"/>
      </w:pPr>
      <w:bookmarkStart w:id="45" w:name="_Ref61258828"/>
      <w:bookmarkStart w:id="46" w:name="_Ref61258824"/>
      <w:bookmarkStart w:id="47" w:name="_Toc61859331"/>
      <w:r>
        <w:t xml:space="preserve">Kôd </w:t>
      </w:r>
      <w:r w:rsidR="00EE29D5">
        <w:fldChar w:fldCharType="begin"/>
      </w:r>
      <w:r w:rsidR="00FD3008">
        <w:instrText xml:space="preserve"> STYLEREF 1 \s </w:instrText>
      </w:r>
      <w:r w:rsidR="00EE29D5">
        <w:fldChar w:fldCharType="separate"/>
      </w:r>
      <w:r w:rsidR="009232AD">
        <w:rPr>
          <w:noProof/>
        </w:rPr>
        <w:t>5</w:t>
      </w:r>
      <w:r w:rsidR="00EE29D5">
        <w:rPr>
          <w:noProof/>
        </w:rPr>
        <w:fldChar w:fldCharType="end"/>
      </w:r>
      <w:r w:rsidR="009232AD">
        <w:t>.</w:t>
      </w:r>
      <w:r w:rsidR="00EE29D5">
        <w:fldChar w:fldCharType="begin"/>
      </w:r>
      <w:r w:rsidR="00FD3008">
        <w:instrText xml:space="preserve"> SEQ Kôd \* ARABIC \s 1 </w:instrText>
      </w:r>
      <w:r w:rsidR="00EE29D5">
        <w:fldChar w:fldCharType="separate"/>
      </w:r>
      <w:r w:rsidR="009232AD">
        <w:rPr>
          <w:noProof/>
        </w:rPr>
        <w:t>2</w:t>
      </w:r>
      <w:r w:rsidR="00EE29D5">
        <w:rPr>
          <w:noProof/>
        </w:rPr>
        <w:fldChar w:fldCharType="end"/>
      </w:r>
      <w:bookmarkEnd w:id="45"/>
      <w:r>
        <w:t xml:space="preserve"> API pristupna točka</w:t>
      </w:r>
      <w:bookmarkEnd w:id="46"/>
      <w:bookmarkEnd w:id="47"/>
    </w:p>
    <w:p w14:paraId="38E8CCCE" w14:textId="77777777" w:rsidR="00C77C8B" w:rsidRDefault="00C77C8B" w:rsidP="00C77C8B">
      <w:pPr>
        <w:pStyle w:val="Heading4"/>
      </w:pPr>
      <w:r>
        <w:t>Komunikacija web servisa s bazom podataka</w:t>
      </w:r>
    </w:p>
    <w:p w14:paraId="5605DC18" w14:textId="77777777" w:rsidR="00081A9D" w:rsidRDefault="00081A9D" w:rsidP="00081A9D">
      <w:r>
        <w:t xml:space="preserve">Komunikacija je odrađena putem </w:t>
      </w:r>
      <w:r>
        <w:rPr>
          <w:i/>
          <w:iCs/>
        </w:rPr>
        <w:t xml:space="preserve">Entity </w:t>
      </w:r>
      <w:r w:rsidR="009E19B6">
        <w:rPr>
          <w:iCs/>
        </w:rPr>
        <w:t>radnog okvira</w:t>
      </w:r>
      <w:r>
        <w:t>. Koriste se modeli za dohvaćanje, spremanje, ažuri</w:t>
      </w:r>
      <w:r w:rsidR="008A41AB">
        <w:t>ranje i brisanje podataka iz baz</w:t>
      </w:r>
      <w:r>
        <w:t xml:space="preserve">e. </w:t>
      </w:r>
      <w:r w:rsidR="00DF6401">
        <w:t>Web servis je zaslužan za provjeru oblika podatka koji se šalje u bazu. Također, web servis je zaslužan za obradu podatka nakon dohvaćanja iz baze podataka.</w:t>
      </w:r>
    </w:p>
    <w:p w14:paraId="39D955B8" w14:textId="77777777" w:rsidR="0052775B" w:rsidRDefault="0052775B" w:rsidP="00081A9D"/>
    <w:p w14:paraId="61BA34E1" w14:textId="77777777" w:rsidR="0052775B" w:rsidRDefault="0052775B" w:rsidP="0052775B">
      <w:pPr>
        <w:pStyle w:val="Kd"/>
        <w:ind w:left="0"/>
      </w:pPr>
      <w:r>
        <w:t>[Route("api/register")]</w:t>
      </w:r>
    </w:p>
    <w:p w14:paraId="3F8B8F0E" w14:textId="77777777" w:rsidR="0052775B" w:rsidRDefault="0052775B" w:rsidP="0052775B">
      <w:pPr>
        <w:pStyle w:val="Kd"/>
        <w:ind w:left="0"/>
      </w:pPr>
      <w:r>
        <w:t>[ResponseType(typeof(RegisteredUser))]</w:t>
      </w:r>
    </w:p>
    <w:p w14:paraId="67FBD477" w14:textId="77777777" w:rsidR="0052775B" w:rsidRDefault="0052775B" w:rsidP="0052775B">
      <w:pPr>
        <w:pStyle w:val="Kd"/>
        <w:ind w:left="0"/>
      </w:pPr>
      <w:r>
        <w:t>public IHttpActionResult PostRegisteredUser(RegisteredUserRequestModel registeredUser)</w:t>
      </w:r>
    </w:p>
    <w:p w14:paraId="4312C4E7" w14:textId="77777777" w:rsidR="0052775B" w:rsidRDefault="0052775B" w:rsidP="0052775B">
      <w:pPr>
        <w:pStyle w:val="Kd"/>
        <w:ind w:left="0"/>
      </w:pPr>
      <w:r>
        <w:t xml:space="preserve">        {</w:t>
      </w:r>
    </w:p>
    <w:p w14:paraId="4218AC6E" w14:textId="77777777" w:rsidR="0052775B" w:rsidRDefault="0052775B" w:rsidP="0052775B">
      <w:pPr>
        <w:pStyle w:val="Kd"/>
        <w:ind w:left="0"/>
      </w:pPr>
      <w:r>
        <w:t xml:space="preserve">            try</w:t>
      </w:r>
    </w:p>
    <w:p w14:paraId="479BE1FC" w14:textId="77777777" w:rsidR="0052775B" w:rsidRDefault="0052775B" w:rsidP="0052775B">
      <w:pPr>
        <w:pStyle w:val="Kd"/>
        <w:ind w:left="0"/>
      </w:pPr>
      <w:r>
        <w:t xml:space="preserve">            {</w:t>
      </w:r>
    </w:p>
    <w:p w14:paraId="42395B36" w14:textId="77777777" w:rsidR="0052775B" w:rsidRDefault="0052775B" w:rsidP="0052775B">
      <w:pPr>
        <w:pStyle w:val="Kd"/>
        <w:ind w:left="0"/>
      </w:pPr>
      <w:r>
        <w:t xml:space="preserve">                var user = new RegisteredUser</w:t>
      </w:r>
    </w:p>
    <w:p w14:paraId="2D6CF837" w14:textId="77777777" w:rsidR="0052775B" w:rsidRDefault="0052775B" w:rsidP="0052775B">
      <w:pPr>
        <w:pStyle w:val="Kd"/>
        <w:ind w:left="0"/>
      </w:pPr>
      <w:r>
        <w:t xml:space="preserve">                {</w:t>
      </w:r>
    </w:p>
    <w:p w14:paraId="487B2867" w14:textId="77777777" w:rsidR="0052775B" w:rsidRDefault="0052775B" w:rsidP="0052775B">
      <w:pPr>
        <w:pStyle w:val="Kd"/>
        <w:ind w:left="0"/>
      </w:pPr>
      <w:r>
        <w:t xml:space="preserve">                    Firstname = registeredUser.FirstName,</w:t>
      </w:r>
    </w:p>
    <w:p w14:paraId="37C9C9C4" w14:textId="77777777" w:rsidR="0052775B" w:rsidRDefault="0052775B" w:rsidP="0052775B">
      <w:pPr>
        <w:pStyle w:val="Kd"/>
        <w:ind w:left="0"/>
      </w:pPr>
      <w:r>
        <w:t xml:space="preserve">                    Lastname = registeredUser.LastName,</w:t>
      </w:r>
    </w:p>
    <w:p w14:paraId="534E2F95" w14:textId="77777777" w:rsidR="0052775B" w:rsidRDefault="0052775B" w:rsidP="0052775B">
      <w:pPr>
        <w:pStyle w:val="Kd"/>
        <w:ind w:left="0"/>
      </w:pPr>
      <w:r>
        <w:t xml:space="preserve">                    LoginCredentials = new LoginCredentials</w:t>
      </w:r>
    </w:p>
    <w:p w14:paraId="798436A0" w14:textId="77777777" w:rsidR="0052775B" w:rsidRDefault="0052775B" w:rsidP="0052775B">
      <w:pPr>
        <w:pStyle w:val="Kd"/>
        <w:ind w:left="0"/>
      </w:pPr>
      <w:r>
        <w:t xml:space="preserve">                    {</w:t>
      </w:r>
    </w:p>
    <w:p w14:paraId="60308D9C" w14:textId="77777777" w:rsidR="0052775B" w:rsidRDefault="0052775B" w:rsidP="0052775B">
      <w:pPr>
        <w:pStyle w:val="Kd"/>
        <w:ind w:left="0"/>
      </w:pPr>
      <w:r>
        <w:t xml:space="preserve">                        Email = registeredUser.Email,</w:t>
      </w:r>
    </w:p>
    <w:p w14:paraId="41B592AE" w14:textId="77777777" w:rsidR="0052775B" w:rsidRDefault="0052775B" w:rsidP="0052775B">
      <w:pPr>
        <w:pStyle w:val="Kd"/>
        <w:ind w:left="0"/>
      </w:pPr>
      <w:r>
        <w:t xml:space="preserve">                        Pwd = registeredUser.Password</w:t>
      </w:r>
    </w:p>
    <w:p w14:paraId="6DC90476" w14:textId="77777777" w:rsidR="0052775B" w:rsidRDefault="0052775B" w:rsidP="0052775B">
      <w:pPr>
        <w:pStyle w:val="Kd"/>
        <w:ind w:left="0"/>
      </w:pPr>
      <w:r>
        <w:t xml:space="preserve">                    },</w:t>
      </w:r>
    </w:p>
    <w:p w14:paraId="53BD083F" w14:textId="77777777" w:rsidR="0052775B" w:rsidRDefault="0052775B" w:rsidP="0052775B">
      <w:pPr>
        <w:pStyle w:val="Kd"/>
        <w:ind w:left="0"/>
      </w:pPr>
      <w:r>
        <w:t xml:space="preserve">                    UserTypeID = registeredUser.UserTypeID</w:t>
      </w:r>
    </w:p>
    <w:p w14:paraId="15F22996" w14:textId="77777777" w:rsidR="0052775B" w:rsidRDefault="0052775B" w:rsidP="0052775B">
      <w:pPr>
        <w:pStyle w:val="Kd"/>
        <w:ind w:left="0"/>
      </w:pPr>
      <w:r>
        <w:t xml:space="preserve">                };</w:t>
      </w:r>
    </w:p>
    <w:p w14:paraId="06322B06" w14:textId="77777777" w:rsidR="0052775B" w:rsidRDefault="0052775B" w:rsidP="0052775B">
      <w:pPr>
        <w:pStyle w:val="Kd"/>
        <w:ind w:left="0"/>
      </w:pPr>
      <w:r>
        <w:t xml:space="preserve">                db.RegisteredUser.Add(user);</w:t>
      </w:r>
    </w:p>
    <w:p w14:paraId="4DA93C40" w14:textId="77777777" w:rsidR="0052775B" w:rsidRDefault="0052775B" w:rsidP="0052775B">
      <w:pPr>
        <w:pStyle w:val="Kd"/>
        <w:ind w:left="0"/>
      </w:pPr>
      <w:r>
        <w:t xml:space="preserve">                db.SaveChanges();</w:t>
      </w:r>
    </w:p>
    <w:p w14:paraId="7079507E" w14:textId="77777777" w:rsidR="0052775B" w:rsidRDefault="0052775B" w:rsidP="0052775B">
      <w:pPr>
        <w:pStyle w:val="Kd"/>
        <w:ind w:left="0"/>
      </w:pPr>
      <w:r>
        <w:t xml:space="preserve">            }</w:t>
      </w:r>
    </w:p>
    <w:p w14:paraId="7911EB87" w14:textId="77777777" w:rsidR="0052775B" w:rsidRDefault="0052775B" w:rsidP="0052775B">
      <w:pPr>
        <w:pStyle w:val="Kd"/>
        <w:ind w:left="0"/>
      </w:pPr>
      <w:r>
        <w:t xml:space="preserve">            catch (DbUpdateException e)</w:t>
      </w:r>
    </w:p>
    <w:p w14:paraId="3F85A0B1" w14:textId="77777777" w:rsidR="0052775B" w:rsidRDefault="0052775B" w:rsidP="0052775B">
      <w:pPr>
        <w:pStyle w:val="Kd"/>
        <w:ind w:left="0"/>
      </w:pPr>
      <w:r>
        <w:t xml:space="preserve">            when (e.InnerException?.InnerException is SqlException sqlEx &amp;&amp; (sqlEx.Number == 2601 || sqlEx.Number == 2627))</w:t>
      </w:r>
    </w:p>
    <w:p w14:paraId="04726984" w14:textId="77777777" w:rsidR="0052775B" w:rsidRDefault="0052775B" w:rsidP="0052775B">
      <w:pPr>
        <w:pStyle w:val="Kd"/>
        <w:ind w:left="0"/>
      </w:pPr>
      <w:r>
        <w:t xml:space="preserve">            {</w:t>
      </w:r>
    </w:p>
    <w:p w14:paraId="34469DCF" w14:textId="77777777" w:rsidR="0052775B" w:rsidRDefault="0052775B" w:rsidP="0052775B">
      <w:pPr>
        <w:pStyle w:val="Kd"/>
        <w:ind w:left="0"/>
      </w:pPr>
      <w:r>
        <w:t xml:space="preserve">                string message = "";</w:t>
      </w:r>
    </w:p>
    <w:p w14:paraId="1420D22A" w14:textId="77777777" w:rsidR="0052775B" w:rsidRDefault="0052775B" w:rsidP="0052775B">
      <w:pPr>
        <w:pStyle w:val="Kd"/>
        <w:ind w:left="0"/>
      </w:pPr>
      <w:r>
        <w:t xml:space="preserve">                string data = sqlEx.Message.Split('(', ')')[1];</w:t>
      </w:r>
    </w:p>
    <w:p w14:paraId="4A2B3F11" w14:textId="77777777" w:rsidR="0052775B" w:rsidRDefault="0052775B" w:rsidP="0052775B">
      <w:pPr>
        <w:pStyle w:val="Kd"/>
        <w:ind w:left="0"/>
      </w:pPr>
      <w:r>
        <w:lastRenderedPageBreak/>
        <w:t xml:space="preserve">                if (data == registeredUser.Email)</w:t>
      </w:r>
    </w:p>
    <w:p w14:paraId="781F56A6" w14:textId="77777777" w:rsidR="0052775B" w:rsidRDefault="0052775B" w:rsidP="0052775B">
      <w:pPr>
        <w:pStyle w:val="Kd"/>
        <w:ind w:left="0"/>
      </w:pPr>
      <w:r>
        <w:t xml:space="preserve">                    return Conflict();</w:t>
      </w:r>
    </w:p>
    <w:p w14:paraId="654C1896" w14:textId="77777777" w:rsidR="0052775B" w:rsidRDefault="0052775B" w:rsidP="0052775B">
      <w:pPr>
        <w:pStyle w:val="Kd"/>
        <w:ind w:left="0"/>
      </w:pPr>
    </w:p>
    <w:p w14:paraId="33581D1E" w14:textId="77777777" w:rsidR="0052775B" w:rsidRDefault="0052775B" w:rsidP="0052775B">
      <w:pPr>
        <w:pStyle w:val="Kd"/>
        <w:ind w:left="0"/>
      </w:pPr>
      <w:r>
        <w:t xml:space="preserve">                return InternalServerError();</w:t>
      </w:r>
    </w:p>
    <w:p w14:paraId="5661CD95" w14:textId="77777777" w:rsidR="0052775B" w:rsidRDefault="0052775B" w:rsidP="0052775B">
      <w:pPr>
        <w:pStyle w:val="Kd"/>
        <w:ind w:left="0"/>
      </w:pPr>
    </w:p>
    <w:p w14:paraId="0118A420" w14:textId="77777777" w:rsidR="0052775B" w:rsidRDefault="0052775B" w:rsidP="0052775B">
      <w:pPr>
        <w:pStyle w:val="Kd"/>
        <w:ind w:left="0"/>
      </w:pPr>
      <w:r>
        <w:t xml:space="preserve">            }</w:t>
      </w:r>
    </w:p>
    <w:p w14:paraId="295D0EAF" w14:textId="77777777" w:rsidR="0052775B" w:rsidRDefault="0052775B" w:rsidP="0052775B">
      <w:pPr>
        <w:pStyle w:val="Kd"/>
        <w:ind w:left="0"/>
      </w:pPr>
      <w:r>
        <w:t xml:space="preserve">            catch (Exception ex)</w:t>
      </w:r>
    </w:p>
    <w:p w14:paraId="720905BF" w14:textId="77777777" w:rsidR="0052775B" w:rsidRDefault="0052775B" w:rsidP="0052775B">
      <w:pPr>
        <w:pStyle w:val="Kd"/>
        <w:ind w:left="0"/>
      </w:pPr>
      <w:r>
        <w:t xml:space="preserve">            {</w:t>
      </w:r>
    </w:p>
    <w:p w14:paraId="5F2E623D" w14:textId="77777777" w:rsidR="0052775B" w:rsidRDefault="0052775B" w:rsidP="0052775B">
      <w:pPr>
        <w:pStyle w:val="Kd"/>
        <w:ind w:left="0"/>
      </w:pPr>
      <w:r>
        <w:t xml:space="preserve">                return InternalServerError();</w:t>
      </w:r>
    </w:p>
    <w:p w14:paraId="117BAB55" w14:textId="77777777" w:rsidR="0052775B" w:rsidRDefault="0052775B" w:rsidP="0052775B">
      <w:pPr>
        <w:pStyle w:val="Kd"/>
        <w:ind w:left="0"/>
      </w:pPr>
      <w:r>
        <w:t xml:space="preserve">            }</w:t>
      </w:r>
    </w:p>
    <w:p w14:paraId="5068A84E" w14:textId="77777777" w:rsidR="0052775B" w:rsidRDefault="0052775B" w:rsidP="0052775B">
      <w:pPr>
        <w:pStyle w:val="Kd"/>
        <w:ind w:left="0"/>
      </w:pPr>
      <w:r>
        <w:t xml:space="preserve">            return Ok();</w:t>
      </w:r>
    </w:p>
    <w:p w14:paraId="5A0D9CAA" w14:textId="77777777" w:rsidR="0052775B" w:rsidRPr="00081A9D" w:rsidRDefault="0052775B" w:rsidP="0052775B">
      <w:pPr>
        <w:pStyle w:val="Kd"/>
        <w:keepNext/>
        <w:ind w:left="0"/>
      </w:pPr>
      <w:r>
        <w:t xml:space="preserve">        }</w:t>
      </w:r>
    </w:p>
    <w:p w14:paraId="574007EA" w14:textId="77777777" w:rsidR="0052775B" w:rsidRPr="0052775B" w:rsidRDefault="0052775B" w:rsidP="0052775B">
      <w:pPr>
        <w:pStyle w:val="Caption"/>
      </w:pPr>
      <w:bookmarkStart w:id="48" w:name="_Toc61859332"/>
      <w:r>
        <w:t xml:space="preserve">Kôd </w:t>
      </w:r>
      <w:r w:rsidR="00EE29D5">
        <w:fldChar w:fldCharType="begin"/>
      </w:r>
      <w:r w:rsidR="00FD3008">
        <w:instrText xml:space="preserve"> STYLEREF 1 \s </w:instrText>
      </w:r>
      <w:r w:rsidR="00EE29D5">
        <w:fldChar w:fldCharType="separate"/>
      </w:r>
      <w:r w:rsidR="009232AD">
        <w:rPr>
          <w:noProof/>
        </w:rPr>
        <w:t>5</w:t>
      </w:r>
      <w:r w:rsidR="00EE29D5">
        <w:rPr>
          <w:noProof/>
        </w:rPr>
        <w:fldChar w:fldCharType="end"/>
      </w:r>
      <w:r w:rsidR="009232AD">
        <w:t>.</w:t>
      </w:r>
      <w:r w:rsidR="00EE29D5">
        <w:fldChar w:fldCharType="begin"/>
      </w:r>
      <w:r w:rsidR="00FD3008">
        <w:instrText xml:space="preserve"> SEQ Kôd \* ARABIC \s 1 </w:instrText>
      </w:r>
      <w:r w:rsidR="00EE29D5">
        <w:fldChar w:fldCharType="separate"/>
      </w:r>
      <w:r w:rsidR="009232AD">
        <w:rPr>
          <w:noProof/>
        </w:rPr>
        <w:t>3</w:t>
      </w:r>
      <w:r w:rsidR="00EE29D5">
        <w:rPr>
          <w:noProof/>
        </w:rPr>
        <w:fldChar w:fldCharType="end"/>
      </w:r>
      <w:r>
        <w:t xml:space="preserve"> Registriranje korisnika i dodavanje korisnika u bazu podataka</w:t>
      </w:r>
      <w:bookmarkEnd w:id="48"/>
    </w:p>
    <w:p w14:paraId="4E7C73E6" w14:textId="77777777" w:rsidR="00C77C8B" w:rsidRDefault="00C77C8B" w:rsidP="00C77C8B">
      <w:pPr>
        <w:pStyle w:val="Heading2"/>
      </w:pPr>
      <w:bookmarkStart w:id="49" w:name="_Toc61859361"/>
      <w:r>
        <w:t>Klijentski dio sustava</w:t>
      </w:r>
      <w:bookmarkEnd w:id="49"/>
    </w:p>
    <w:p w14:paraId="17771ADF" w14:textId="77777777" w:rsidR="00DF6401" w:rsidRPr="00AE3DAA" w:rsidRDefault="00AE3DAA" w:rsidP="00DF6401">
      <w:r>
        <w:t xml:space="preserve">Klijentski dio sustava sastoji se od android mobilne aplikacije. Aplikacija služi za povezivanje dva tipa korisnika u svrhu obavljanja poslovne suradnje uz pomoć alata dostupnih putem </w:t>
      </w:r>
      <w:r>
        <w:rPr>
          <w:i/>
          <w:iCs/>
        </w:rPr>
        <w:t>RemoteTrainer</w:t>
      </w:r>
      <w:r>
        <w:t xml:space="preserve"> aplikacije. </w:t>
      </w:r>
      <w:r w:rsidR="00493752">
        <w:t>Korisnike predstavljaju</w:t>
      </w:r>
      <w:r>
        <w:t xml:space="preserve"> trener i korisnik usluga trenera.</w:t>
      </w:r>
      <w:r w:rsidR="004D5CBB">
        <w:t xml:space="preserve"> Putem aplikacije treneri mogu pregledavati svoje korisnike, zahtjeve za poslovne odnose, sastavljati vježbe, treninge i rasporede svojim korisnicima. Korisnici mogu poslati treneru zahtjev za suradnju, platiti trenerove usluge, pregledavati svoj raspored, treninge i vježbe.</w:t>
      </w:r>
    </w:p>
    <w:p w14:paraId="4F4E8818" w14:textId="77777777" w:rsidR="00C77C8B" w:rsidRDefault="00C77C8B" w:rsidP="00C77C8B">
      <w:pPr>
        <w:pStyle w:val="Heading3"/>
      </w:pPr>
      <w:bookmarkStart w:id="50" w:name="_Toc61859362"/>
      <w:r>
        <w:t>Funkcionalnosti mobilne aplikacije</w:t>
      </w:r>
      <w:bookmarkEnd w:id="50"/>
    </w:p>
    <w:p w14:paraId="12C7EB92" w14:textId="77777777" w:rsidR="00596A4D" w:rsidRDefault="004D5CBB" w:rsidP="004D5CBB">
      <w:r>
        <w:t>U ovom poglavlju će detaljnije biti objašnjene glavne funkcionalnosti mobilne aplikacije. Sve funkcionalnost</w:t>
      </w:r>
      <w:r w:rsidR="00E84D44">
        <w:t>i</w:t>
      </w:r>
      <w:r>
        <w:t xml:space="preserve"> lako su uporabljive preko izbornika</w:t>
      </w:r>
      <w:r w:rsidR="002C1152">
        <w:t>. Izbornik</w:t>
      </w:r>
      <w:r w:rsidR="00543EAC">
        <w:t xml:space="preserve"> (</w:t>
      </w:r>
      <w:r w:rsidR="00EE29D5">
        <w:fldChar w:fldCharType="begin"/>
      </w:r>
      <w:r w:rsidR="00543EAC">
        <w:instrText xml:space="preserve"> REF _Ref61267568 \h </w:instrText>
      </w:r>
      <w:r w:rsidR="00EE29D5">
        <w:fldChar w:fldCharType="separate"/>
      </w:r>
      <w:r w:rsidR="00543EAC">
        <w:t xml:space="preserve">Slika </w:t>
      </w:r>
      <w:r w:rsidR="00543EAC">
        <w:rPr>
          <w:noProof/>
        </w:rPr>
        <w:t>5</w:t>
      </w:r>
      <w:r w:rsidR="00543EAC">
        <w:t>.</w:t>
      </w:r>
      <w:r w:rsidR="00543EAC">
        <w:rPr>
          <w:noProof/>
        </w:rPr>
        <w:t>7</w:t>
      </w:r>
      <w:r w:rsidR="00EE29D5">
        <w:fldChar w:fldCharType="end"/>
      </w:r>
      <w:r w:rsidR="00543EAC">
        <w:t>)</w:t>
      </w:r>
      <w:r w:rsidR="002C1152">
        <w:t xml:space="preserve"> je napravljen s </w:t>
      </w:r>
      <w:r w:rsidR="00543EAC">
        <w:rPr>
          <w:i/>
          <w:iCs/>
        </w:rPr>
        <w:t>NavigationView</w:t>
      </w:r>
      <w:r w:rsidR="00543EAC">
        <w:t xml:space="preserve"> komponentom koja definira svoj izgled </w:t>
      </w:r>
      <w:r w:rsidR="00543EAC">
        <w:rPr>
          <w:i/>
          <w:iCs/>
        </w:rPr>
        <w:t>xml</w:t>
      </w:r>
      <w:r w:rsidR="00543EAC">
        <w:t xml:space="preserve"> datotekom. </w:t>
      </w:r>
      <w:r w:rsidR="00543EAC">
        <w:rPr>
          <w:i/>
          <w:iCs/>
        </w:rPr>
        <w:t xml:space="preserve">NavigationView </w:t>
      </w:r>
      <w:r w:rsidR="00543EAC">
        <w:t>komponenta također definira</w:t>
      </w:r>
      <w:r w:rsidR="00BF5CF2">
        <w:t xml:space="preserve"> izgled zaglavlja (engl.</w:t>
      </w:r>
      <w:r w:rsidR="00543EAC">
        <w:t xml:space="preserve"> </w:t>
      </w:r>
      <w:r w:rsidR="00543EAC">
        <w:rPr>
          <w:i/>
          <w:iCs/>
        </w:rPr>
        <w:t>header layout</w:t>
      </w:r>
      <w:r w:rsidR="00BF5CF2" w:rsidRPr="00BF5CF2">
        <w:rPr>
          <w:iCs/>
        </w:rPr>
        <w:t>)</w:t>
      </w:r>
      <w:r w:rsidR="00543EAC">
        <w:t xml:space="preserve"> i</w:t>
      </w:r>
      <w:r w:rsidR="00394D47">
        <w:t xml:space="preserve"> menija</w:t>
      </w:r>
      <w:r w:rsidR="00BF5CF2">
        <w:t xml:space="preserve"> (engl.</w:t>
      </w:r>
      <w:r w:rsidR="00543EAC">
        <w:t xml:space="preserve"> </w:t>
      </w:r>
      <w:r w:rsidR="00543EAC">
        <w:rPr>
          <w:i/>
          <w:iCs/>
        </w:rPr>
        <w:t>menu items</w:t>
      </w:r>
      <w:r w:rsidR="00BF5CF2">
        <w:rPr>
          <w:iCs/>
        </w:rPr>
        <w:t>)</w:t>
      </w:r>
      <w:r w:rsidR="00543EAC">
        <w:t xml:space="preserve">. </w:t>
      </w:r>
      <w:r w:rsidR="00BF5CF2">
        <w:rPr>
          <w:i/>
          <w:iCs/>
        </w:rPr>
        <w:t>header_</w:t>
      </w:r>
      <w:r w:rsidR="00543EAC">
        <w:rPr>
          <w:i/>
          <w:iCs/>
        </w:rPr>
        <w:t>layout</w:t>
      </w:r>
      <w:r w:rsidR="00543EAC">
        <w:t xml:space="preserve"> </w:t>
      </w:r>
      <w:r w:rsidR="00543EAC">
        <w:rPr>
          <w:i/>
          <w:iCs/>
        </w:rPr>
        <w:t>xml</w:t>
      </w:r>
      <w:r w:rsidR="00543EAC">
        <w:t xml:space="preserve"> datoteka definira izgled vrha izbornika (</w:t>
      </w:r>
      <w:r w:rsidR="00EE29D5">
        <w:fldChar w:fldCharType="begin"/>
      </w:r>
      <w:r w:rsidR="00543EAC">
        <w:instrText xml:space="preserve"> REF _Ref61267308 \h </w:instrText>
      </w:r>
      <w:r w:rsidR="00EE29D5">
        <w:fldChar w:fldCharType="separate"/>
      </w:r>
      <w:r w:rsidR="00543EAC">
        <w:t xml:space="preserve">Slika </w:t>
      </w:r>
      <w:r w:rsidR="00543EAC">
        <w:rPr>
          <w:noProof/>
        </w:rPr>
        <w:t>5</w:t>
      </w:r>
      <w:r w:rsidR="00543EAC">
        <w:t>.</w:t>
      </w:r>
      <w:r w:rsidR="00543EAC">
        <w:rPr>
          <w:noProof/>
        </w:rPr>
        <w:t>5</w:t>
      </w:r>
      <w:r w:rsidR="00EE29D5">
        <w:fldChar w:fldCharType="end"/>
      </w:r>
      <w:r w:rsidR="00543EAC">
        <w:t xml:space="preserve">). </w:t>
      </w:r>
      <w:r w:rsidR="00BF5CF2">
        <w:rPr>
          <w:i/>
          <w:iCs/>
        </w:rPr>
        <w:t>menu_items.</w:t>
      </w:r>
      <w:r w:rsidR="00543EAC">
        <w:rPr>
          <w:i/>
          <w:iCs/>
        </w:rPr>
        <w:t>xml</w:t>
      </w:r>
      <w:r w:rsidR="00543EAC">
        <w:t xml:space="preserve"> datoteka definira popis opcija prikazani na izborniku (</w:t>
      </w:r>
      <w:r w:rsidR="00EE29D5">
        <w:fldChar w:fldCharType="begin"/>
      </w:r>
      <w:r w:rsidR="00543EAC">
        <w:instrText xml:space="preserve"> REF _Ref61267428 \h </w:instrText>
      </w:r>
      <w:r w:rsidR="00EE29D5">
        <w:fldChar w:fldCharType="separate"/>
      </w:r>
      <w:r w:rsidR="00543EAC">
        <w:t xml:space="preserve">Slika </w:t>
      </w:r>
      <w:r w:rsidR="00543EAC">
        <w:rPr>
          <w:noProof/>
        </w:rPr>
        <w:t>5</w:t>
      </w:r>
      <w:r w:rsidR="00543EAC">
        <w:t>.</w:t>
      </w:r>
      <w:r w:rsidR="00543EAC">
        <w:rPr>
          <w:noProof/>
        </w:rPr>
        <w:t>6</w:t>
      </w:r>
      <w:r w:rsidR="00EE29D5">
        <w:fldChar w:fldCharType="end"/>
      </w:r>
      <w:r w:rsidR="00543EAC">
        <w:t>). S obzirom na dvije vrste korisnika</w:t>
      </w:r>
      <w:r w:rsidR="00A9077F">
        <w:t xml:space="preserve">, </w:t>
      </w:r>
      <w:r w:rsidR="00543EAC">
        <w:t xml:space="preserve">oni nemaju iste ekrane i funkcionalnosti, postoje dvije </w:t>
      </w:r>
      <w:r w:rsidR="00543EAC">
        <w:rPr>
          <w:i/>
          <w:iCs/>
        </w:rPr>
        <w:t xml:space="preserve">menu items </w:t>
      </w:r>
      <w:r w:rsidR="00543EAC">
        <w:t>datoteke, jedna za korisnika i jedna za trenera.</w:t>
      </w:r>
    </w:p>
    <w:p w14:paraId="1AA4F444" w14:textId="77777777" w:rsidR="0052775B" w:rsidRDefault="0052775B" w:rsidP="004D5CBB"/>
    <w:p w14:paraId="453B9F55" w14:textId="77777777" w:rsidR="00BF5CF2" w:rsidRDefault="00BF5CF2">
      <w:pPr>
        <w:spacing w:before="0" w:after="0" w:line="240" w:lineRule="auto"/>
        <w:jc w:val="left"/>
        <w:rPr>
          <w:rFonts w:ascii="Courier New" w:hAnsi="Courier New"/>
          <w:sz w:val="20"/>
          <w:lang w:eastAsia="hr-HR"/>
        </w:rPr>
      </w:pPr>
      <w:r>
        <w:br w:type="page"/>
      </w:r>
    </w:p>
    <w:p w14:paraId="1B5C566C" w14:textId="77777777" w:rsidR="0052775B" w:rsidRPr="0052775B" w:rsidRDefault="0052775B" w:rsidP="0052775B">
      <w:pPr>
        <w:pStyle w:val="Kd"/>
        <w:ind w:left="0"/>
      </w:pPr>
      <w:r w:rsidRPr="0052775B">
        <w:lastRenderedPageBreak/>
        <w:t>&lt;?xml version="1.0" encoding="utf-8"?&gt;</w:t>
      </w:r>
    </w:p>
    <w:p w14:paraId="406C3F35" w14:textId="77777777" w:rsidR="0052775B" w:rsidRPr="0052775B" w:rsidRDefault="0052775B" w:rsidP="0052775B">
      <w:pPr>
        <w:pStyle w:val="Kd"/>
        <w:ind w:left="0"/>
      </w:pPr>
      <w:r w:rsidRPr="0052775B">
        <w:t>&lt;menu xmlns:android="http://schemas.android.com/apk/res/android"&gt;</w:t>
      </w:r>
    </w:p>
    <w:p w14:paraId="13C1A328" w14:textId="77777777" w:rsidR="0052775B" w:rsidRPr="0052775B" w:rsidRDefault="0052775B" w:rsidP="0052775B">
      <w:pPr>
        <w:pStyle w:val="Kd"/>
        <w:ind w:left="0"/>
      </w:pPr>
      <w:r w:rsidRPr="0052775B">
        <w:t xml:space="preserve">    &lt;item</w:t>
      </w:r>
    </w:p>
    <w:p w14:paraId="069CF347" w14:textId="77777777" w:rsidR="0052775B" w:rsidRPr="0052775B" w:rsidRDefault="0052775B" w:rsidP="0052775B">
      <w:pPr>
        <w:pStyle w:val="Kd"/>
        <w:ind w:left="0"/>
      </w:pPr>
      <w:r w:rsidRPr="0052775B">
        <w:t xml:space="preserve">        android:id="@+id/miTrainerSearch"</w:t>
      </w:r>
    </w:p>
    <w:p w14:paraId="4E2D91AE" w14:textId="77777777" w:rsidR="0052775B" w:rsidRPr="0052775B" w:rsidRDefault="0052775B" w:rsidP="0052775B">
      <w:pPr>
        <w:pStyle w:val="Kd"/>
        <w:ind w:left="0"/>
      </w:pPr>
      <w:r w:rsidRPr="0052775B">
        <w:t xml:space="preserve">        android:title="@string/findTrainerString"&gt;&lt;/item&gt;</w:t>
      </w:r>
    </w:p>
    <w:p w14:paraId="453AA477" w14:textId="77777777" w:rsidR="0052775B" w:rsidRPr="0052775B" w:rsidRDefault="0052775B" w:rsidP="0052775B">
      <w:pPr>
        <w:pStyle w:val="Kd"/>
        <w:ind w:left="0"/>
        <w:rPr>
          <w:lang w:val="en-US"/>
        </w:rPr>
      </w:pPr>
      <w:r w:rsidRPr="0052775B">
        <w:t xml:space="preserve">    </w:t>
      </w:r>
      <w:r w:rsidRPr="0052775B">
        <w:rPr>
          <w:lang w:val="en-US"/>
        </w:rPr>
        <w:t>&lt;item</w:t>
      </w:r>
    </w:p>
    <w:p w14:paraId="75C4446A" w14:textId="77777777" w:rsidR="0052775B" w:rsidRPr="0052775B" w:rsidRDefault="0052775B" w:rsidP="0052775B">
      <w:pPr>
        <w:pStyle w:val="Kd"/>
        <w:ind w:left="0"/>
        <w:rPr>
          <w:lang w:val="en-US"/>
        </w:rPr>
      </w:pPr>
      <w:r w:rsidRPr="0052775B">
        <w:rPr>
          <w:lang w:val="en-US"/>
        </w:rPr>
        <w:t xml:space="preserve">        android:id="@+id/miISchedule"</w:t>
      </w:r>
    </w:p>
    <w:p w14:paraId="058198E3" w14:textId="77777777" w:rsidR="0052775B" w:rsidRPr="0052775B" w:rsidRDefault="0052775B" w:rsidP="0052775B">
      <w:pPr>
        <w:pStyle w:val="Kd"/>
        <w:ind w:left="0"/>
        <w:rPr>
          <w:lang w:val="en-US"/>
        </w:rPr>
      </w:pPr>
      <w:r w:rsidRPr="0052775B">
        <w:rPr>
          <w:lang w:val="en-US"/>
        </w:rPr>
        <w:t xml:space="preserve">        android:title="@string/scheduleStringLowerCase"&gt;&lt;/item&gt;</w:t>
      </w:r>
    </w:p>
    <w:p w14:paraId="57D2F20A" w14:textId="77777777" w:rsidR="0052775B" w:rsidRPr="0052775B" w:rsidRDefault="0052775B" w:rsidP="0052775B">
      <w:pPr>
        <w:pStyle w:val="Kd"/>
        <w:ind w:left="0"/>
        <w:rPr>
          <w:lang w:val="en-US"/>
        </w:rPr>
      </w:pPr>
      <w:r w:rsidRPr="0052775B">
        <w:rPr>
          <w:lang w:val="en-US"/>
        </w:rPr>
        <w:t xml:space="preserve">    &lt;item</w:t>
      </w:r>
    </w:p>
    <w:p w14:paraId="529C3E9A" w14:textId="77777777" w:rsidR="0052775B" w:rsidRPr="0052775B" w:rsidRDefault="0052775B" w:rsidP="0052775B">
      <w:pPr>
        <w:pStyle w:val="Kd"/>
        <w:ind w:left="0"/>
        <w:rPr>
          <w:lang w:val="en-US"/>
        </w:rPr>
      </w:pPr>
      <w:r w:rsidRPr="0052775B">
        <w:rPr>
          <w:lang w:val="en-US"/>
        </w:rPr>
        <w:t xml:space="preserve">        android:id="@+id/miProfile"</w:t>
      </w:r>
    </w:p>
    <w:p w14:paraId="4F1A7309" w14:textId="77777777" w:rsidR="0052775B" w:rsidRPr="0052775B" w:rsidRDefault="0052775B" w:rsidP="0052775B">
      <w:pPr>
        <w:pStyle w:val="Kd"/>
        <w:ind w:left="0"/>
        <w:rPr>
          <w:lang w:val="en-US"/>
        </w:rPr>
      </w:pPr>
      <w:r w:rsidRPr="0052775B">
        <w:rPr>
          <w:lang w:val="en-US"/>
        </w:rPr>
        <w:t xml:space="preserve">        android:title="@string/profileString"&gt;&lt;/item&gt;</w:t>
      </w:r>
    </w:p>
    <w:p w14:paraId="44BBF8FC" w14:textId="77777777" w:rsidR="0052775B" w:rsidRPr="0052775B" w:rsidRDefault="0052775B" w:rsidP="0052775B">
      <w:pPr>
        <w:pStyle w:val="Kd"/>
        <w:ind w:left="0"/>
        <w:rPr>
          <w:lang w:val="en-US"/>
        </w:rPr>
      </w:pPr>
      <w:r w:rsidRPr="0052775B">
        <w:rPr>
          <w:lang w:val="en-US"/>
        </w:rPr>
        <w:t xml:space="preserve">    &lt;item</w:t>
      </w:r>
    </w:p>
    <w:p w14:paraId="7A4BB7C8" w14:textId="77777777" w:rsidR="0052775B" w:rsidRPr="0052775B" w:rsidRDefault="0052775B" w:rsidP="0052775B">
      <w:pPr>
        <w:pStyle w:val="Kd"/>
        <w:ind w:left="0"/>
        <w:rPr>
          <w:lang w:val="en-US"/>
        </w:rPr>
      </w:pPr>
      <w:r w:rsidRPr="0052775B">
        <w:rPr>
          <w:lang w:val="en-US"/>
        </w:rPr>
        <w:t xml:space="preserve">        android:id="@+id/miSettings"</w:t>
      </w:r>
    </w:p>
    <w:p w14:paraId="45D66480" w14:textId="77777777" w:rsidR="0052775B" w:rsidRPr="0052775B" w:rsidRDefault="0052775B" w:rsidP="0052775B">
      <w:pPr>
        <w:pStyle w:val="Kd"/>
        <w:ind w:left="0"/>
        <w:rPr>
          <w:lang w:val="en-US"/>
        </w:rPr>
      </w:pPr>
      <w:r w:rsidRPr="0052775B">
        <w:rPr>
          <w:lang w:val="en-US"/>
        </w:rPr>
        <w:t xml:space="preserve">        android:title="@string/settingsString"&gt;&lt;/item&gt;</w:t>
      </w:r>
    </w:p>
    <w:p w14:paraId="4CDA4B41" w14:textId="77777777" w:rsidR="0052775B" w:rsidRPr="0052775B" w:rsidRDefault="0052775B" w:rsidP="0052775B">
      <w:pPr>
        <w:pStyle w:val="Kd"/>
        <w:keepNext/>
        <w:ind w:left="0"/>
        <w:rPr>
          <w:lang w:val="en-US"/>
        </w:rPr>
      </w:pPr>
      <w:r w:rsidRPr="0052775B">
        <w:rPr>
          <w:lang w:val="en-US"/>
        </w:rPr>
        <w:t>&lt;/menu&gt;</w:t>
      </w:r>
    </w:p>
    <w:p w14:paraId="6D85E4C3" w14:textId="77777777" w:rsidR="0052775B" w:rsidRPr="0052775B" w:rsidRDefault="0052775B" w:rsidP="0052775B">
      <w:pPr>
        <w:pStyle w:val="Caption"/>
      </w:pPr>
      <w:bookmarkStart w:id="51" w:name="_Toc61859333"/>
      <w:r>
        <w:t xml:space="preserve">Kôd </w:t>
      </w:r>
      <w:r w:rsidR="00EE29D5">
        <w:fldChar w:fldCharType="begin"/>
      </w:r>
      <w:r w:rsidR="00FD3008">
        <w:instrText xml:space="preserve"> STYLEREF 1 \s </w:instrText>
      </w:r>
      <w:r w:rsidR="00EE29D5">
        <w:fldChar w:fldCharType="separate"/>
      </w:r>
      <w:r w:rsidR="009232AD">
        <w:rPr>
          <w:noProof/>
        </w:rPr>
        <w:t>5</w:t>
      </w:r>
      <w:r w:rsidR="00EE29D5">
        <w:rPr>
          <w:noProof/>
        </w:rPr>
        <w:fldChar w:fldCharType="end"/>
      </w:r>
      <w:r w:rsidR="009232AD">
        <w:t>.</w:t>
      </w:r>
      <w:r w:rsidR="00EE29D5">
        <w:fldChar w:fldCharType="begin"/>
      </w:r>
      <w:r w:rsidR="00FD3008">
        <w:instrText xml:space="preserve"> SEQ Kôd \* ARABIC \s 1 </w:instrText>
      </w:r>
      <w:r w:rsidR="00EE29D5">
        <w:fldChar w:fldCharType="separate"/>
      </w:r>
      <w:r w:rsidR="009232AD">
        <w:rPr>
          <w:noProof/>
        </w:rPr>
        <w:t>4</w:t>
      </w:r>
      <w:r w:rsidR="00EE29D5">
        <w:rPr>
          <w:noProof/>
        </w:rPr>
        <w:fldChar w:fldCharType="end"/>
      </w:r>
      <w:r>
        <w:t xml:space="preserve"> </w:t>
      </w:r>
      <w:r w:rsidR="0021473B">
        <w:rPr>
          <w:i/>
          <w:iCs/>
        </w:rPr>
        <w:t>menu_</w:t>
      </w:r>
      <w:r>
        <w:rPr>
          <w:i/>
          <w:iCs/>
        </w:rPr>
        <w:t>items</w:t>
      </w:r>
      <w:r w:rsidR="0021473B">
        <w:rPr>
          <w:i/>
          <w:iCs/>
        </w:rPr>
        <w:t>.xml</w:t>
      </w:r>
      <w:r>
        <w:t xml:space="preserve"> za korisnika</w:t>
      </w:r>
      <w:bookmarkEnd w:id="51"/>
    </w:p>
    <w:p w14:paraId="44A5F91C" w14:textId="77777777" w:rsidR="00596A4D" w:rsidRPr="00543EAC" w:rsidRDefault="00596A4D" w:rsidP="00596A4D">
      <w:pPr>
        <w:spacing w:before="0" w:after="0" w:line="240" w:lineRule="auto"/>
        <w:jc w:val="left"/>
      </w:pPr>
    </w:p>
    <w:p w14:paraId="2E529325" w14:textId="77777777" w:rsidR="00543EAC" w:rsidRDefault="00543EAC" w:rsidP="00543EAC">
      <w:pPr>
        <w:keepNext/>
        <w:jc w:val="center"/>
      </w:pPr>
      <w:r w:rsidRPr="00543EAC">
        <w:rPr>
          <w:noProof/>
          <w:lang w:val="en-US"/>
        </w:rPr>
        <w:drawing>
          <wp:inline distT="0" distB="0" distL="0" distR="0" wp14:anchorId="11E101DE" wp14:editId="001149BD">
            <wp:extent cx="2391109" cy="171473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391109" cy="1714739"/>
                    </a:xfrm>
                    <a:prstGeom prst="rect">
                      <a:avLst/>
                    </a:prstGeom>
                  </pic:spPr>
                </pic:pic>
              </a:graphicData>
            </a:graphic>
          </wp:inline>
        </w:drawing>
      </w:r>
    </w:p>
    <w:p w14:paraId="30E3C277" w14:textId="77777777" w:rsidR="00543EAC" w:rsidRDefault="00543EAC" w:rsidP="00543EAC">
      <w:pPr>
        <w:pStyle w:val="Caption"/>
      </w:pPr>
      <w:bookmarkStart w:id="52" w:name="_Ref61267308"/>
      <w:bookmarkStart w:id="53" w:name="_Toc62541408"/>
      <w:r>
        <w:t xml:space="preserve">Slika </w:t>
      </w:r>
      <w:fldSimple w:instr=" STYLEREF 1 \s ">
        <w:r w:rsidR="00415CC0">
          <w:rPr>
            <w:noProof/>
          </w:rPr>
          <w:t>5</w:t>
        </w:r>
      </w:fldSimple>
      <w:r w:rsidR="00415CC0">
        <w:t>.</w:t>
      </w:r>
      <w:fldSimple w:instr=" SEQ Slika \* ARABIC \s 1 ">
        <w:r w:rsidR="00415CC0">
          <w:rPr>
            <w:noProof/>
          </w:rPr>
          <w:t>5</w:t>
        </w:r>
      </w:fldSimple>
      <w:bookmarkEnd w:id="52"/>
      <w:r>
        <w:t xml:space="preserve"> Izgled </w:t>
      </w:r>
      <w:r w:rsidR="00204E03">
        <w:rPr>
          <w:iCs/>
        </w:rPr>
        <w:t>zaglavlja</w:t>
      </w:r>
      <w:r>
        <w:t xml:space="preserve"> izbornika</w:t>
      </w:r>
      <w:bookmarkEnd w:id="53"/>
    </w:p>
    <w:p w14:paraId="2CA828C5" w14:textId="77777777" w:rsidR="00543EAC" w:rsidRDefault="00A9077F" w:rsidP="00543EAC">
      <w:pPr>
        <w:keepNext/>
        <w:jc w:val="center"/>
      </w:pPr>
      <w:r>
        <w:rPr>
          <w:noProof/>
          <w:lang w:val="en-US"/>
        </w:rPr>
        <w:lastRenderedPageBreak/>
        <w:drawing>
          <wp:inline distT="0" distB="0" distL="0" distR="0" wp14:anchorId="324691F5" wp14:editId="585A239E">
            <wp:extent cx="1775322" cy="3105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4164" cy="3138106"/>
                    </a:xfrm>
                    <a:prstGeom prst="rect">
                      <a:avLst/>
                    </a:prstGeom>
                    <a:noFill/>
                    <a:ln>
                      <a:noFill/>
                    </a:ln>
                  </pic:spPr>
                </pic:pic>
              </a:graphicData>
            </a:graphic>
          </wp:inline>
        </w:drawing>
      </w:r>
    </w:p>
    <w:p w14:paraId="4A30E9BA" w14:textId="77777777" w:rsidR="00543EAC" w:rsidRDefault="00543EAC" w:rsidP="00543EAC">
      <w:pPr>
        <w:pStyle w:val="Caption"/>
      </w:pPr>
      <w:bookmarkStart w:id="54" w:name="_Ref61267428"/>
      <w:bookmarkStart w:id="55" w:name="_Toc62541409"/>
      <w:r>
        <w:t xml:space="preserve">Slika </w:t>
      </w:r>
      <w:fldSimple w:instr=" STYLEREF 1 \s ">
        <w:r w:rsidR="00415CC0">
          <w:rPr>
            <w:noProof/>
          </w:rPr>
          <w:t>5</w:t>
        </w:r>
      </w:fldSimple>
      <w:r w:rsidR="00415CC0">
        <w:t>.</w:t>
      </w:r>
      <w:fldSimple w:instr=" SEQ Slika \* ARABIC \s 1 ">
        <w:r w:rsidR="00415CC0">
          <w:rPr>
            <w:noProof/>
          </w:rPr>
          <w:t>6</w:t>
        </w:r>
      </w:fldSimple>
      <w:bookmarkEnd w:id="54"/>
      <w:r>
        <w:t xml:space="preserve"> Izgled popisa opcija izbornika</w:t>
      </w:r>
      <w:bookmarkEnd w:id="55"/>
    </w:p>
    <w:p w14:paraId="51836E71" w14:textId="77777777" w:rsidR="00543EAC" w:rsidRPr="00543EAC" w:rsidRDefault="00543EAC" w:rsidP="00543EAC"/>
    <w:p w14:paraId="3A30D824" w14:textId="77777777" w:rsidR="00543EAC" w:rsidRDefault="006C3893" w:rsidP="00543EAC">
      <w:pPr>
        <w:keepNext/>
        <w:jc w:val="center"/>
      </w:pPr>
      <w:r>
        <w:rPr>
          <w:noProof/>
          <w:lang w:val="en-US"/>
        </w:rPr>
        <w:drawing>
          <wp:inline distT="0" distB="0" distL="0" distR="0" wp14:anchorId="1515540B" wp14:editId="6E45F632">
            <wp:extent cx="2152915" cy="44291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9787" cy="4443262"/>
                    </a:xfrm>
                    <a:prstGeom prst="rect">
                      <a:avLst/>
                    </a:prstGeom>
                    <a:noFill/>
                    <a:ln>
                      <a:noFill/>
                    </a:ln>
                  </pic:spPr>
                </pic:pic>
              </a:graphicData>
            </a:graphic>
          </wp:inline>
        </w:drawing>
      </w:r>
    </w:p>
    <w:p w14:paraId="7EE0B6EA" w14:textId="77777777" w:rsidR="00543EAC" w:rsidRDefault="00543EAC" w:rsidP="00543EAC">
      <w:pPr>
        <w:pStyle w:val="Caption"/>
      </w:pPr>
      <w:bookmarkStart w:id="56" w:name="_Ref61267568"/>
      <w:bookmarkStart w:id="57" w:name="_Toc62541410"/>
      <w:r>
        <w:t xml:space="preserve">Slika </w:t>
      </w:r>
      <w:fldSimple w:instr=" STYLEREF 1 \s ">
        <w:r w:rsidR="00415CC0">
          <w:rPr>
            <w:noProof/>
          </w:rPr>
          <w:t>5</w:t>
        </w:r>
      </w:fldSimple>
      <w:r w:rsidR="00415CC0">
        <w:t>.</w:t>
      </w:r>
      <w:fldSimple w:instr=" SEQ Slika \* ARABIC \s 1 ">
        <w:r w:rsidR="00415CC0">
          <w:rPr>
            <w:noProof/>
          </w:rPr>
          <w:t>7</w:t>
        </w:r>
      </w:fldSimple>
      <w:bookmarkEnd w:id="56"/>
      <w:r>
        <w:t xml:space="preserve"> Izgled izbornika za trenera</w:t>
      </w:r>
      <w:bookmarkEnd w:id="57"/>
    </w:p>
    <w:p w14:paraId="0DD6270C" w14:textId="77777777" w:rsidR="00C70A00" w:rsidRPr="00C70A00" w:rsidRDefault="00C70A00" w:rsidP="00C70A00"/>
    <w:p w14:paraId="6BA4AA88" w14:textId="77777777" w:rsidR="00C77C8B" w:rsidRDefault="00C77C8B" w:rsidP="00C77C8B">
      <w:pPr>
        <w:pStyle w:val="Heading4"/>
      </w:pPr>
      <w:r>
        <w:t>Pregled i dostupnosti trenera</w:t>
      </w:r>
    </w:p>
    <w:p w14:paraId="272F25EF" w14:textId="77777777" w:rsidR="004D5CBB" w:rsidRPr="00D27928" w:rsidRDefault="004D5CBB" w:rsidP="004D5CBB">
      <w:r>
        <w:t xml:space="preserve">Korisnik </w:t>
      </w:r>
      <w:r w:rsidR="00543EAC">
        <w:t>odabirom</w:t>
      </w:r>
      <w:r>
        <w:t xml:space="preserve"> stavke</w:t>
      </w:r>
      <w:r w:rsidR="00543EAC">
        <w:t xml:space="preserve"> „</w:t>
      </w:r>
      <w:r w:rsidR="00D27928">
        <w:t>pronađi trenera</w:t>
      </w:r>
      <w:r w:rsidR="00543EAC">
        <w:t>“ iz izbornika odlazi na ekran</w:t>
      </w:r>
      <w:r w:rsidR="00D27928">
        <w:t xml:space="preserve"> (</w:t>
      </w:r>
      <w:r w:rsidR="00EE29D5">
        <w:fldChar w:fldCharType="begin"/>
      </w:r>
      <w:r w:rsidR="00D27928">
        <w:instrText xml:space="preserve"> REF _Ref61267934 \h </w:instrText>
      </w:r>
      <w:r w:rsidR="00EE29D5">
        <w:fldChar w:fldCharType="separate"/>
      </w:r>
      <w:r w:rsidR="00D27928">
        <w:t xml:space="preserve">Slika </w:t>
      </w:r>
      <w:r w:rsidR="00D27928">
        <w:rPr>
          <w:noProof/>
        </w:rPr>
        <w:t>5</w:t>
      </w:r>
      <w:r w:rsidR="00D27928">
        <w:t>.</w:t>
      </w:r>
      <w:r w:rsidR="00D27928">
        <w:rPr>
          <w:noProof/>
        </w:rPr>
        <w:t>8</w:t>
      </w:r>
      <w:r w:rsidR="00EE29D5">
        <w:fldChar w:fldCharType="end"/>
      </w:r>
      <w:r w:rsidR="00D27928">
        <w:t xml:space="preserve">) gdje su prikazani svi dostupni treneri. Treneri su ispisani u listi korištenjem </w:t>
      </w:r>
      <w:r w:rsidR="00D27928">
        <w:rPr>
          <w:i/>
          <w:iCs/>
        </w:rPr>
        <w:t>RecyclerView</w:t>
      </w:r>
      <w:r w:rsidR="00D27928">
        <w:t xml:space="preserve"> komponente</w:t>
      </w:r>
      <w:r w:rsidR="00C354F6">
        <w:t xml:space="preserve"> (</w:t>
      </w:r>
      <w:r w:rsidR="00EE29D5">
        <w:fldChar w:fldCharType="begin"/>
      </w:r>
      <w:r w:rsidR="00C354F6">
        <w:instrText xml:space="preserve"> REF _Ref61268315 \h </w:instrText>
      </w:r>
      <w:r w:rsidR="00EE29D5">
        <w:fldChar w:fldCharType="separate"/>
      </w:r>
      <w:r w:rsidR="00C354F6">
        <w:t xml:space="preserve">Kôd </w:t>
      </w:r>
      <w:r w:rsidR="00C354F6">
        <w:rPr>
          <w:noProof/>
        </w:rPr>
        <w:t>5</w:t>
      </w:r>
      <w:r w:rsidR="00C354F6">
        <w:t>.</w:t>
      </w:r>
      <w:r w:rsidR="00C354F6">
        <w:rPr>
          <w:noProof/>
        </w:rPr>
        <w:t>3</w:t>
      </w:r>
      <w:r w:rsidR="00EE29D5">
        <w:fldChar w:fldCharType="end"/>
      </w:r>
      <w:r w:rsidR="00C354F6">
        <w:t>)</w:t>
      </w:r>
      <w:r w:rsidR="00D27928">
        <w:t>.</w:t>
      </w:r>
      <w:r w:rsidR="00BE51A8">
        <w:t xml:space="preserve"> Prilikom klika na jednog od trenera se otvara njegov profil s osobnim informacijama.</w:t>
      </w:r>
    </w:p>
    <w:p w14:paraId="56CF057C" w14:textId="77777777" w:rsidR="00D27928" w:rsidRDefault="00D27928" w:rsidP="004D5CBB"/>
    <w:p w14:paraId="5F1240B5" w14:textId="77777777" w:rsidR="00D27928" w:rsidRDefault="00C2266B" w:rsidP="00D27928">
      <w:pPr>
        <w:keepNext/>
        <w:jc w:val="center"/>
      </w:pPr>
      <w:r>
        <w:rPr>
          <w:noProof/>
          <w:lang w:val="en-US"/>
        </w:rPr>
        <w:drawing>
          <wp:inline distT="0" distB="0" distL="0" distR="0" wp14:anchorId="0D02D1F4" wp14:editId="403D45CC">
            <wp:extent cx="1953830" cy="401955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70685" cy="4054224"/>
                    </a:xfrm>
                    <a:prstGeom prst="rect">
                      <a:avLst/>
                    </a:prstGeom>
                    <a:noFill/>
                    <a:ln>
                      <a:noFill/>
                    </a:ln>
                  </pic:spPr>
                </pic:pic>
              </a:graphicData>
            </a:graphic>
          </wp:inline>
        </w:drawing>
      </w:r>
    </w:p>
    <w:p w14:paraId="5A4957B6" w14:textId="77777777" w:rsidR="00D27928" w:rsidRDefault="00D27928" w:rsidP="00D27928">
      <w:pPr>
        <w:pStyle w:val="Caption"/>
      </w:pPr>
      <w:bookmarkStart w:id="58" w:name="_Ref61267934"/>
      <w:bookmarkStart w:id="59" w:name="_Toc62541411"/>
      <w:r>
        <w:t xml:space="preserve">Slika </w:t>
      </w:r>
      <w:fldSimple w:instr=" STYLEREF 1 \s ">
        <w:r w:rsidR="00415CC0">
          <w:rPr>
            <w:noProof/>
          </w:rPr>
          <w:t>5</w:t>
        </w:r>
      </w:fldSimple>
      <w:r w:rsidR="00415CC0">
        <w:t>.</w:t>
      </w:r>
      <w:fldSimple w:instr=" SEQ Slika \* ARABIC \s 1 ">
        <w:r w:rsidR="00415CC0">
          <w:rPr>
            <w:noProof/>
          </w:rPr>
          <w:t>8</w:t>
        </w:r>
      </w:fldSimple>
      <w:bookmarkEnd w:id="58"/>
      <w:r>
        <w:t xml:space="preserve"> Izgled ekrana pronađi trenera</w:t>
      </w:r>
      <w:bookmarkEnd w:id="59"/>
    </w:p>
    <w:p w14:paraId="4AB6D9E7" w14:textId="77777777" w:rsidR="00D27928" w:rsidRPr="00D27928" w:rsidRDefault="00D27928" w:rsidP="00D27928"/>
    <w:p w14:paraId="63D24543" w14:textId="77777777" w:rsidR="00D27928" w:rsidRDefault="00D27928" w:rsidP="0052775B">
      <w:pPr>
        <w:pStyle w:val="Kd"/>
        <w:ind w:left="0"/>
      </w:pPr>
      <w:r>
        <w:t>MutableLiveData&lt;List&lt;Trainer&gt;&gt; trainers = ApiRequester.getTrainers();</w:t>
      </w:r>
    </w:p>
    <w:p w14:paraId="14B80D15" w14:textId="77777777" w:rsidR="00D27928" w:rsidRDefault="00D27928" w:rsidP="0052775B">
      <w:pPr>
        <w:pStyle w:val="Kd"/>
        <w:ind w:left="0"/>
      </w:pPr>
      <w:r>
        <w:t>trainers.observe(this, new Observer&lt;List&lt;Trainer&gt;&gt;() {</w:t>
      </w:r>
    </w:p>
    <w:p w14:paraId="73DAAE20" w14:textId="77777777" w:rsidR="00D27928" w:rsidRDefault="00D27928" w:rsidP="0052775B">
      <w:pPr>
        <w:pStyle w:val="Kd"/>
        <w:ind w:left="0" w:firstLine="720"/>
      </w:pPr>
      <w:r>
        <w:t>@Override</w:t>
      </w:r>
    </w:p>
    <w:p w14:paraId="2756F71D" w14:textId="77777777" w:rsidR="00D27928" w:rsidRDefault="00D27928" w:rsidP="0052775B">
      <w:pPr>
        <w:pStyle w:val="Kd"/>
        <w:ind w:left="0"/>
      </w:pPr>
      <w:r>
        <w:t xml:space="preserve">      public void onChanged(List&lt;Trainer&gt; trainers) {</w:t>
      </w:r>
    </w:p>
    <w:p w14:paraId="4E52E62E" w14:textId="77777777" w:rsidR="00D27928" w:rsidRDefault="00D27928" w:rsidP="0052775B">
      <w:pPr>
        <w:pStyle w:val="Kd"/>
        <w:ind w:left="0"/>
      </w:pPr>
      <w:r>
        <w:t xml:space="preserve">      if(trainers == null)</w:t>
      </w:r>
    </w:p>
    <w:p w14:paraId="5D5559F6" w14:textId="77777777" w:rsidR="00D27928" w:rsidRDefault="00D27928" w:rsidP="0052775B">
      <w:pPr>
        <w:pStyle w:val="Kd"/>
        <w:ind w:left="0"/>
      </w:pPr>
      <w:r>
        <w:t xml:space="preserve">      {</w:t>
      </w:r>
    </w:p>
    <w:p w14:paraId="2E6917BF" w14:textId="77777777" w:rsidR="00D27928" w:rsidRDefault="00D27928" w:rsidP="0052775B">
      <w:pPr>
        <w:pStyle w:val="Kd"/>
        <w:ind w:left="0"/>
      </w:pPr>
      <w:r>
        <w:t xml:space="preserve">      </w:t>
      </w:r>
      <w:r w:rsidR="0052775B">
        <w:tab/>
      </w:r>
      <w:r>
        <w:t>return;</w:t>
      </w:r>
    </w:p>
    <w:p w14:paraId="10C0CB03" w14:textId="77777777" w:rsidR="00D27928" w:rsidRDefault="00D27928" w:rsidP="0052775B">
      <w:pPr>
        <w:pStyle w:val="Kd"/>
        <w:ind w:left="0"/>
      </w:pPr>
      <w:r>
        <w:lastRenderedPageBreak/>
        <w:t xml:space="preserve">      }</w:t>
      </w:r>
    </w:p>
    <w:p w14:paraId="4F38F6A6" w14:textId="77777777" w:rsidR="00D27928" w:rsidRDefault="00D27928" w:rsidP="0052775B">
      <w:pPr>
        <w:pStyle w:val="Kd"/>
        <w:ind w:left="0"/>
      </w:pPr>
    </w:p>
    <w:p w14:paraId="575B1FDC" w14:textId="77777777" w:rsidR="009232AD" w:rsidRDefault="0052775B" w:rsidP="009232AD">
      <w:pPr>
        <w:pStyle w:val="Kd"/>
      </w:pPr>
      <w:r>
        <w:t>a</w:t>
      </w:r>
      <w:r w:rsidR="00D27928">
        <w:t>dapter = new</w:t>
      </w:r>
      <w:r w:rsidR="009232AD">
        <w:t xml:space="preserve"> </w:t>
      </w:r>
      <w:r w:rsidR="00D27928">
        <w:t xml:space="preserve">TrainerPreviewAdapter(TrainerSearchActivity.this, </w:t>
      </w:r>
    </w:p>
    <w:p w14:paraId="5DE227CB" w14:textId="77777777" w:rsidR="00D27928" w:rsidRDefault="00D27928" w:rsidP="0052775B">
      <w:pPr>
        <w:pStyle w:val="Kd"/>
      </w:pPr>
      <w:r>
        <w:t>trainers);</w:t>
      </w:r>
    </w:p>
    <w:p w14:paraId="481D6DAA" w14:textId="77777777" w:rsidR="009232AD" w:rsidRDefault="009232AD" w:rsidP="0052775B">
      <w:pPr>
        <w:pStyle w:val="Kd"/>
      </w:pPr>
    </w:p>
    <w:p w14:paraId="2C04E136" w14:textId="77777777" w:rsidR="00D27928" w:rsidRDefault="00D27928" w:rsidP="0052775B">
      <w:pPr>
        <w:pStyle w:val="Kd"/>
        <w:ind w:left="0"/>
      </w:pPr>
      <w:r>
        <w:t xml:space="preserve">      </w:t>
      </w:r>
      <w:r w:rsidR="009232AD">
        <w:tab/>
      </w:r>
      <w:r>
        <w:t>rvTrainers.setAdapter(adapter);</w:t>
      </w:r>
    </w:p>
    <w:p w14:paraId="52408EE9" w14:textId="77777777" w:rsidR="00D27928" w:rsidRDefault="00D27928" w:rsidP="0052775B">
      <w:pPr>
        <w:pStyle w:val="Kd"/>
        <w:ind w:left="0"/>
      </w:pPr>
      <w:r>
        <w:t xml:space="preserve">            }</w:t>
      </w:r>
    </w:p>
    <w:p w14:paraId="11B766A0" w14:textId="77777777" w:rsidR="00D27928" w:rsidRPr="00D27928" w:rsidRDefault="00D27928" w:rsidP="0052775B">
      <w:pPr>
        <w:pStyle w:val="Kd"/>
        <w:keepNext/>
        <w:ind w:left="0"/>
      </w:pPr>
      <w:r>
        <w:t xml:space="preserve">        });</w:t>
      </w:r>
    </w:p>
    <w:p w14:paraId="43E8C3C5" w14:textId="77777777" w:rsidR="00D27928" w:rsidRDefault="00D27928" w:rsidP="00D27928">
      <w:pPr>
        <w:pStyle w:val="Caption"/>
      </w:pPr>
      <w:bookmarkStart w:id="60" w:name="_Ref61268315"/>
      <w:bookmarkStart w:id="61" w:name="_Ref61268312"/>
      <w:bookmarkStart w:id="62" w:name="_Toc61859334"/>
      <w:r>
        <w:t xml:space="preserve">Kôd </w:t>
      </w:r>
      <w:r w:rsidR="00EE29D5">
        <w:fldChar w:fldCharType="begin"/>
      </w:r>
      <w:r w:rsidR="00FD3008">
        <w:instrText xml:space="preserve"> STYLEREF 1 \s </w:instrText>
      </w:r>
      <w:r w:rsidR="00EE29D5">
        <w:fldChar w:fldCharType="separate"/>
      </w:r>
      <w:r w:rsidR="009232AD">
        <w:rPr>
          <w:noProof/>
        </w:rPr>
        <w:t>5</w:t>
      </w:r>
      <w:r w:rsidR="00EE29D5">
        <w:rPr>
          <w:noProof/>
        </w:rPr>
        <w:fldChar w:fldCharType="end"/>
      </w:r>
      <w:r w:rsidR="009232AD">
        <w:t>.</w:t>
      </w:r>
      <w:r w:rsidR="00EE29D5">
        <w:fldChar w:fldCharType="begin"/>
      </w:r>
      <w:r w:rsidR="00FD3008">
        <w:instrText xml:space="preserve"> SEQ Kôd \* ARABIC \s 1 </w:instrText>
      </w:r>
      <w:r w:rsidR="00EE29D5">
        <w:fldChar w:fldCharType="separate"/>
      </w:r>
      <w:r w:rsidR="009232AD">
        <w:rPr>
          <w:noProof/>
        </w:rPr>
        <w:t>5</w:t>
      </w:r>
      <w:r w:rsidR="00EE29D5">
        <w:rPr>
          <w:noProof/>
        </w:rPr>
        <w:fldChar w:fldCharType="end"/>
      </w:r>
      <w:bookmarkEnd w:id="60"/>
      <w:r>
        <w:t xml:space="preserve"> </w:t>
      </w:r>
      <w:r w:rsidR="009232AD">
        <w:t>P</w:t>
      </w:r>
      <w:r>
        <w:t xml:space="preserve">rikaz svih trenera s </w:t>
      </w:r>
      <w:r>
        <w:rPr>
          <w:i/>
          <w:iCs/>
        </w:rPr>
        <w:t xml:space="preserve">RecyclerView </w:t>
      </w:r>
      <w:r>
        <w:t xml:space="preserve"> komponentom</w:t>
      </w:r>
      <w:bookmarkEnd w:id="61"/>
      <w:bookmarkEnd w:id="62"/>
    </w:p>
    <w:p w14:paraId="53AB2685" w14:textId="77777777" w:rsidR="00BE51A8" w:rsidRPr="00BE51A8" w:rsidRDefault="00BE51A8" w:rsidP="00BE51A8"/>
    <w:p w14:paraId="67F1A0DE" w14:textId="77777777" w:rsidR="00C354F6" w:rsidRPr="00BE51A8" w:rsidRDefault="00C354F6" w:rsidP="00C354F6">
      <w:r>
        <w:t>(</w:t>
      </w:r>
      <w:r w:rsidR="00EE29D5">
        <w:fldChar w:fldCharType="begin"/>
      </w:r>
      <w:r>
        <w:instrText xml:space="preserve"> REF _Ref61268315 \h </w:instrText>
      </w:r>
      <w:r w:rsidR="00EE29D5">
        <w:fldChar w:fldCharType="separate"/>
      </w:r>
      <w:r>
        <w:t xml:space="preserve">Kôd </w:t>
      </w:r>
      <w:r>
        <w:rPr>
          <w:noProof/>
        </w:rPr>
        <w:t>5</w:t>
      </w:r>
      <w:r>
        <w:t>.</w:t>
      </w:r>
      <w:r>
        <w:rPr>
          <w:noProof/>
        </w:rPr>
        <w:t>3</w:t>
      </w:r>
      <w:r w:rsidR="00EE29D5">
        <w:fldChar w:fldCharType="end"/>
      </w:r>
      <w:r>
        <w:t xml:space="preserve">) prikazuje postavljanje </w:t>
      </w:r>
      <w:commentRangeStart w:id="63"/>
      <w:r>
        <w:rPr>
          <w:i/>
          <w:iCs/>
        </w:rPr>
        <w:t>adaptera</w:t>
      </w:r>
      <w:r>
        <w:t xml:space="preserve"> </w:t>
      </w:r>
      <w:commentRangeEnd w:id="63"/>
      <w:r w:rsidR="00E256EB">
        <w:rPr>
          <w:rStyle w:val="CommentReference"/>
        </w:rPr>
        <w:commentReference w:id="63"/>
      </w:r>
      <w:r>
        <w:t xml:space="preserve">u </w:t>
      </w:r>
      <w:r>
        <w:rPr>
          <w:i/>
          <w:iCs/>
        </w:rPr>
        <w:t>RecyclerView</w:t>
      </w:r>
      <w:r>
        <w:t xml:space="preserve"> nakon što je web servis vratio rezultate i poslovni sloj aplikacije potvrdio da je rezultat valjan (</w:t>
      </w:r>
      <w:r w:rsidR="00EE29D5">
        <w:fldChar w:fldCharType="begin"/>
      </w:r>
      <w:r>
        <w:instrText xml:space="preserve"> REF _Ref61268644 \h </w:instrText>
      </w:r>
      <w:r w:rsidR="00EE29D5">
        <w:fldChar w:fldCharType="separate"/>
      </w:r>
      <w:r>
        <w:t xml:space="preserve">Kôd </w:t>
      </w:r>
      <w:r>
        <w:rPr>
          <w:noProof/>
        </w:rPr>
        <w:t>5</w:t>
      </w:r>
      <w:r>
        <w:t>.</w:t>
      </w:r>
      <w:r>
        <w:rPr>
          <w:noProof/>
        </w:rPr>
        <w:t>4</w:t>
      </w:r>
      <w:r w:rsidR="00EE29D5">
        <w:fldChar w:fldCharType="end"/>
      </w:r>
      <w:r>
        <w:t xml:space="preserve">). Poslovni sloj šalje </w:t>
      </w:r>
      <w:r w:rsidR="00BE51A8">
        <w:rPr>
          <w:i/>
          <w:iCs/>
        </w:rPr>
        <w:t>HttpGet</w:t>
      </w:r>
      <w:r w:rsidR="00BE51A8">
        <w:t xml:space="preserve"> zahtjev za dohvaćanje trenera. Web servis vraća rezultat</w:t>
      </w:r>
      <w:r w:rsidR="009232AD">
        <w:t xml:space="preserve"> (</w:t>
      </w:r>
      <w:r w:rsidR="00EE29D5">
        <w:fldChar w:fldCharType="begin"/>
      </w:r>
      <w:r w:rsidR="009232AD">
        <w:instrText xml:space="preserve"> REF _Ref61284911 \h </w:instrText>
      </w:r>
      <w:r w:rsidR="00EE29D5">
        <w:fldChar w:fldCharType="separate"/>
      </w:r>
      <w:r w:rsidR="009232AD">
        <w:t xml:space="preserve">Kôd </w:t>
      </w:r>
      <w:r w:rsidR="009232AD">
        <w:rPr>
          <w:noProof/>
        </w:rPr>
        <w:t>5</w:t>
      </w:r>
      <w:r w:rsidR="009232AD">
        <w:t>.</w:t>
      </w:r>
      <w:r w:rsidR="009232AD">
        <w:rPr>
          <w:noProof/>
        </w:rPr>
        <w:t>7</w:t>
      </w:r>
      <w:r w:rsidR="00EE29D5">
        <w:fldChar w:fldCharType="end"/>
      </w:r>
      <w:r w:rsidR="009232AD">
        <w:t>)</w:t>
      </w:r>
      <w:r w:rsidR="00BE51A8">
        <w:t>. Nakon što poslovni sloj provjeri da je rezultat uspješno vrać</w:t>
      </w:r>
      <w:r w:rsidR="00204E03">
        <w:t>en i ispravan, podaci se sprema</w:t>
      </w:r>
      <w:r w:rsidR="00BE51A8">
        <w:t xml:space="preserve">ju u </w:t>
      </w:r>
      <w:r w:rsidR="00BE51A8">
        <w:rPr>
          <w:i/>
          <w:iCs/>
        </w:rPr>
        <w:t>MutableLiveData</w:t>
      </w:r>
      <w:r w:rsidR="00BE51A8">
        <w:t xml:space="preserve"> objekt. </w:t>
      </w:r>
      <w:r w:rsidR="00BE51A8">
        <w:rPr>
          <w:i/>
          <w:iCs/>
        </w:rPr>
        <w:t>MutableLiveData</w:t>
      </w:r>
      <w:r w:rsidR="00BE51A8">
        <w:t xml:space="preserve"> objekt omogućuje asinkronu komunikaciju s web servisom tako što se aktivnost pretplati na metodu </w:t>
      </w:r>
      <w:r w:rsidR="00BE51A8">
        <w:rPr>
          <w:i/>
          <w:iCs/>
        </w:rPr>
        <w:t>onChanged</w:t>
      </w:r>
      <w:r w:rsidR="00BE51A8">
        <w:t xml:space="preserve"> od </w:t>
      </w:r>
      <w:r w:rsidR="00BE51A8">
        <w:rPr>
          <w:i/>
          <w:iCs/>
        </w:rPr>
        <w:t>MutableLiveData</w:t>
      </w:r>
      <w:r w:rsidR="00BE51A8">
        <w:t xml:space="preserve"> objekta (</w:t>
      </w:r>
      <w:r w:rsidR="00EE29D5">
        <w:fldChar w:fldCharType="begin"/>
      </w:r>
      <w:r w:rsidR="00BE51A8">
        <w:instrText xml:space="preserve"> REF _Ref61268315 \h </w:instrText>
      </w:r>
      <w:r w:rsidR="00EE29D5">
        <w:fldChar w:fldCharType="separate"/>
      </w:r>
      <w:r w:rsidR="00BE51A8">
        <w:t xml:space="preserve">Kôd </w:t>
      </w:r>
      <w:r w:rsidR="00BE51A8">
        <w:rPr>
          <w:noProof/>
        </w:rPr>
        <w:t>5</w:t>
      </w:r>
      <w:r w:rsidR="00BE51A8">
        <w:t>.</w:t>
      </w:r>
      <w:r w:rsidR="00BE51A8">
        <w:rPr>
          <w:noProof/>
        </w:rPr>
        <w:t>3</w:t>
      </w:r>
      <w:r w:rsidR="00EE29D5">
        <w:fldChar w:fldCharType="end"/>
      </w:r>
      <w:r w:rsidR="00BE51A8">
        <w:t>).</w:t>
      </w:r>
    </w:p>
    <w:p w14:paraId="3BB55BB6" w14:textId="77777777" w:rsidR="00C354F6" w:rsidRDefault="00C354F6" w:rsidP="00C354F6"/>
    <w:p w14:paraId="378C20A5" w14:textId="77777777" w:rsidR="00C354F6" w:rsidRDefault="00C354F6" w:rsidP="00C354F6">
      <w:pPr>
        <w:pStyle w:val="Kd"/>
        <w:ind w:left="0"/>
        <w:jc w:val="both"/>
      </w:pPr>
      <w:r>
        <w:t>public static MutableLiveData&lt;List&lt;Trainer&gt;&gt; getTrainers(){</w:t>
      </w:r>
    </w:p>
    <w:p w14:paraId="15CD3761" w14:textId="77777777" w:rsidR="00C354F6" w:rsidRDefault="00C354F6" w:rsidP="00C354F6">
      <w:pPr>
        <w:pStyle w:val="Kd"/>
        <w:ind w:left="0" w:firstLine="720"/>
        <w:jc w:val="both"/>
      </w:pPr>
      <w:r>
        <w:t>MutableLiveData&lt;List&lt;Trainer&gt;&gt; trainers = new MutableLiveData&lt;&gt;();</w:t>
      </w:r>
    </w:p>
    <w:p w14:paraId="7CD24B1E" w14:textId="77777777" w:rsidR="00C354F6" w:rsidRDefault="00C354F6" w:rsidP="00C354F6">
      <w:pPr>
        <w:pStyle w:val="Kd"/>
        <w:ind w:left="0"/>
        <w:jc w:val="both"/>
      </w:pPr>
      <w:r>
        <w:t xml:space="preserve">      WebServiceAPI webServiceAPI =</w:t>
      </w:r>
    </w:p>
    <w:p w14:paraId="2A98B7A9" w14:textId="77777777" w:rsidR="00C354F6" w:rsidRDefault="00C354F6" w:rsidP="00C354F6">
      <w:pPr>
        <w:pStyle w:val="Kd"/>
        <w:ind w:left="720"/>
        <w:jc w:val="both"/>
      </w:pPr>
      <w:r>
        <w:t>getRetrofit().create(WebServiceAPI.class);</w:t>
      </w:r>
    </w:p>
    <w:p w14:paraId="3FCA8850" w14:textId="77777777" w:rsidR="00C354F6" w:rsidRDefault="00C354F6" w:rsidP="00C354F6">
      <w:pPr>
        <w:pStyle w:val="Kd"/>
        <w:ind w:left="0"/>
        <w:jc w:val="both"/>
      </w:pPr>
      <w:r>
        <w:t xml:space="preserve">      Call&lt;List&lt;Trainer&gt;&gt; call = webServiceAPI.getTrainers();</w:t>
      </w:r>
    </w:p>
    <w:p w14:paraId="57DC4E8F" w14:textId="77777777" w:rsidR="00C354F6" w:rsidRDefault="00C354F6" w:rsidP="00C354F6">
      <w:pPr>
        <w:pStyle w:val="Kd"/>
        <w:ind w:left="0"/>
        <w:jc w:val="both"/>
      </w:pPr>
      <w:r>
        <w:t xml:space="preserve">      call.enqueue(new Callback&lt;List&lt;Trainer&gt;&gt;() {</w:t>
      </w:r>
    </w:p>
    <w:p w14:paraId="39BEBA90" w14:textId="77777777" w:rsidR="00C354F6" w:rsidRDefault="00C354F6" w:rsidP="00C354F6">
      <w:pPr>
        <w:pStyle w:val="Kd"/>
        <w:ind w:left="0"/>
        <w:jc w:val="both"/>
      </w:pPr>
      <w:r>
        <w:t xml:space="preserve">      </w:t>
      </w:r>
      <w:r w:rsidR="0052775B">
        <w:tab/>
      </w:r>
      <w:r>
        <w:t>@Override</w:t>
      </w:r>
    </w:p>
    <w:p w14:paraId="6507EE64" w14:textId="77777777" w:rsidR="0052775B" w:rsidRDefault="00C354F6" w:rsidP="00C354F6">
      <w:pPr>
        <w:pStyle w:val="Kd"/>
        <w:ind w:left="0"/>
        <w:jc w:val="both"/>
      </w:pPr>
      <w:r>
        <w:t xml:space="preserve">            public void onResponse(Call&lt;List&lt;Trainer&gt;&gt; call,</w:t>
      </w:r>
    </w:p>
    <w:p w14:paraId="7C51687D" w14:textId="77777777" w:rsidR="00C354F6" w:rsidRDefault="00C354F6" w:rsidP="0052775B">
      <w:pPr>
        <w:pStyle w:val="Kd"/>
        <w:ind w:left="720" w:firstLine="720"/>
        <w:jc w:val="both"/>
      </w:pPr>
      <w:r>
        <w:t>Response&lt;List&lt;Trainer&gt;&gt; response) {</w:t>
      </w:r>
    </w:p>
    <w:p w14:paraId="5A226E68" w14:textId="77777777" w:rsidR="00C354F6" w:rsidRDefault="00C354F6" w:rsidP="00C354F6">
      <w:pPr>
        <w:pStyle w:val="Kd"/>
        <w:ind w:left="0"/>
        <w:jc w:val="both"/>
      </w:pPr>
      <w:r>
        <w:t xml:space="preserve">                if(response.isSuccessful() &amp;&amp; response.body() != null)</w:t>
      </w:r>
    </w:p>
    <w:p w14:paraId="75F2744E" w14:textId="77777777" w:rsidR="00C354F6" w:rsidRDefault="00C354F6" w:rsidP="00C354F6">
      <w:pPr>
        <w:pStyle w:val="Kd"/>
        <w:ind w:left="0"/>
        <w:jc w:val="both"/>
      </w:pPr>
      <w:r>
        <w:t xml:space="preserve">                {</w:t>
      </w:r>
    </w:p>
    <w:p w14:paraId="7164BD15" w14:textId="77777777" w:rsidR="00C354F6" w:rsidRDefault="00C354F6" w:rsidP="00C354F6">
      <w:pPr>
        <w:pStyle w:val="Kd"/>
        <w:ind w:left="0"/>
        <w:jc w:val="both"/>
      </w:pPr>
      <w:r>
        <w:t xml:space="preserve">                    trainers.setValue(response.body());</w:t>
      </w:r>
    </w:p>
    <w:p w14:paraId="40B6CC6F" w14:textId="77777777" w:rsidR="00C354F6" w:rsidRDefault="00C354F6" w:rsidP="00C354F6">
      <w:pPr>
        <w:pStyle w:val="Kd"/>
        <w:ind w:left="0"/>
        <w:jc w:val="both"/>
      </w:pPr>
      <w:r>
        <w:t xml:space="preserve">                }</w:t>
      </w:r>
    </w:p>
    <w:p w14:paraId="3FCD9744" w14:textId="77777777" w:rsidR="00C354F6" w:rsidRDefault="00C354F6" w:rsidP="00C354F6">
      <w:pPr>
        <w:pStyle w:val="Kd"/>
        <w:ind w:left="0"/>
        <w:jc w:val="both"/>
      </w:pPr>
      <w:r>
        <w:t xml:space="preserve">                else{</w:t>
      </w:r>
    </w:p>
    <w:p w14:paraId="4D30D67B" w14:textId="77777777" w:rsidR="00C354F6" w:rsidRDefault="00C354F6" w:rsidP="00C354F6">
      <w:pPr>
        <w:pStyle w:val="Kd"/>
        <w:ind w:left="0"/>
        <w:jc w:val="both"/>
      </w:pPr>
      <w:r>
        <w:t xml:space="preserve">                    trainers.setValue(null);</w:t>
      </w:r>
    </w:p>
    <w:p w14:paraId="65A11129" w14:textId="77777777" w:rsidR="00C354F6" w:rsidRDefault="00C354F6" w:rsidP="00C354F6">
      <w:pPr>
        <w:pStyle w:val="Kd"/>
        <w:ind w:left="0"/>
        <w:jc w:val="both"/>
      </w:pPr>
      <w:r>
        <w:t xml:space="preserve">                }</w:t>
      </w:r>
    </w:p>
    <w:p w14:paraId="6F1C41FC" w14:textId="77777777" w:rsidR="00C354F6" w:rsidRDefault="00C354F6" w:rsidP="00C354F6">
      <w:pPr>
        <w:pStyle w:val="Kd"/>
        <w:ind w:left="0"/>
        <w:jc w:val="both"/>
      </w:pPr>
      <w:r>
        <w:t xml:space="preserve">            }</w:t>
      </w:r>
    </w:p>
    <w:p w14:paraId="2A1C5690" w14:textId="77777777" w:rsidR="00C354F6" w:rsidRDefault="00C354F6" w:rsidP="00C354F6">
      <w:pPr>
        <w:pStyle w:val="Kd"/>
        <w:ind w:left="0"/>
        <w:jc w:val="both"/>
      </w:pPr>
      <w:r>
        <w:t xml:space="preserve">            @Override</w:t>
      </w:r>
    </w:p>
    <w:p w14:paraId="1C318916" w14:textId="77777777" w:rsidR="00C354F6" w:rsidRDefault="00C354F6" w:rsidP="0052775B">
      <w:pPr>
        <w:pStyle w:val="Kd"/>
        <w:ind w:left="0"/>
        <w:jc w:val="both"/>
      </w:pPr>
      <w:r>
        <w:lastRenderedPageBreak/>
        <w:t xml:space="preserve">            public void onFailure(Call&lt;List&lt;Trainer&gt;&gt; call, Throwable t</w:t>
      </w:r>
    </w:p>
    <w:p w14:paraId="3364E25E" w14:textId="77777777" w:rsidR="0052775B" w:rsidRDefault="0052775B" w:rsidP="0052775B">
      <w:pPr>
        <w:pStyle w:val="Kd"/>
        <w:ind w:left="720" w:firstLine="720"/>
        <w:jc w:val="both"/>
      </w:pPr>
      <w:r>
        <w:t>{</w:t>
      </w:r>
    </w:p>
    <w:p w14:paraId="404CEDAA" w14:textId="77777777" w:rsidR="00C354F6" w:rsidRDefault="00C354F6" w:rsidP="00C354F6">
      <w:pPr>
        <w:pStyle w:val="Kd"/>
        <w:ind w:left="0"/>
        <w:jc w:val="both"/>
      </w:pPr>
      <w:r>
        <w:t xml:space="preserve">               trainers.setValue(null);</w:t>
      </w:r>
    </w:p>
    <w:p w14:paraId="62467177" w14:textId="77777777" w:rsidR="00C354F6" w:rsidRDefault="00C354F6" w:rsidP="00C354F6">
      <w:pPr>
        <w:pStyle w:val="Kd"/>
        <w:ind w:left="0"/>
      </w:pPr>
      <w:r>
        <w:t xml:space="preserve">            }</w:t>
      </w:r>
    </w:p>
    <w:p w14:paraId="437BD2D9" w14:textId="77777777" w:rsidR="00C354F6" w:rsidRDefault="00C354F6" w:rsidP="00C354F6">
      <w:pPr>
        <w:pStyle w:val="Kd"/>
        <w:ind w:left="0"/>
      </w:pPr>
      <w:r>
        <w:t xml:space="preserve">        });</w:t>
      </w:r>
    </w:p>
    <w:p w14:paraId="0054A8E6" w14:textId="77777777" w:rsidR="00C354F6" w:rsidRDefault="00C354F6" w:rsidP="00C354F6">
      <w:pPr>
        <w:pStyle w:val="Kd"/>
        <w:ind w:left="0"/>
      </w:pPr>
    </w:p>
    <w:p w14:paraId="4AE03FC5" w14:textId="77777777" w:rsidR="00C354F6" w:rsidRDefault="00C354F6" w:rsidP="00C354F6">
      <w:pPr>
        <w:pStyle w:val="Kd"/>
        <w:ind w:left="0"/>
      </w:pPr>
      <w:r>
        <w:t xml:space="preserve">        return trainers;</w:t>
      </w:r>
    </w:p>
    <w:p w14:paraId="17FB3599" w14:textId="77777777" w:rsidR="00C354F6" w:rsidRPr="00C354F6" w:rsidRDefault="00C354F6" w:rsidP="00C354F6">
      <w:pPr>
        <w:pStyle w:val="Kd"/>
        <w:keepNext/>
        <w:ind w:left="0"/>
      </w:pPr>
      <w:r>
        <w:t xml:space="preserve">    }</w:t>
      </w:r>
    </w:p>
    <w:p w14:paraId="1B43E5F5" w14:textId="77777777" w:rsidR="00C354F6" w:rsidRDefault="00C354F6" w:rsidP="00C354F6">
      <w:pPr>
        <w:pStyle w:val="Caption"/>
      </w:pPr>
      <w:bookmarkStart w:id="64" w:name="_Ref61268644"/>
      <w:bookmarkStart w:id="65" w:name="_Toc61859335"/>
      <w:r>
        <w:t xml:space="preserve">Kôd </w:t>
      </w:r>
      <w:r w:rsidR="00EE29D5">
        <w:fldChar w:fldCharType="begin"/>
      </w:r>
      <w:r w:rsidR="00FD3008">
        <w:instrText xml:space="preserve"> STYLEREF 1 \s </w:instrText>
      </w:r>
      <w:r w:rsidR="00EE29D5">
        <w:fldChar w:fldCharType="separate"/>
      </w:r>
      <w:r w:rsidR="009232AD">
        <w:rPr>
          <w:noProof/>
        </w:rPr>
        <w:t>5</w:t>
      </w:r>
      <w:r w:rsidR="00EE29D5">
        <w:rPr>
          <w:noProof/>
        </w:rPr>
        <w:fldChar w:fldCharType="end"/>
      </w:r>
      <w:r w:rsidR="009232AD">
        <w:t>.</w:t>
      </w:r>
      <w:r w:rsidR="00EE29D5">
        <w:fldChar w:fldCharType="begin"/>
      </w:r>
      <w:r w:rsidR="00FD3008">
        <w:instrText xml:space="preserve"> SEQ Kôd \* ARABIC \s 1 </w:instrText>
      </w:r>
      <w:r w:rsidR="00EE29D5">
        <w:fldChar w:fldCharType="separate"/>
      </w:r>
      <w:r w:rsidR="009232AD">
        <w:rPr>
          <w:noProof/>
        </w:rPr>
        <w:t>6</w:t>
      </w:r>
      <w:r w:rsidR="00EE29D5">
        <w:rPr>
          <w:noProof/>
        </w:rPr>
        <w:fldChar w:fldCharType="end"/>
      </w:r>
      <w:bookmarkEnd w:id="64"/>
      <w:r>
        <w:t xml:space="preserve"> Zahtjev poslovnoj sloja za dohvaćanje trenera.</w:t>
      </w:r>
      <w:bookmarkEnd w:id="65"/>
    </w:p>
    <w:p w14:paraId="16D9A466" w14:textId="77777777" w:rsidR="009232AD" w:rsidRDefault="009232AD" w:rsidP="009232AD"/>
    <w:p w14:paraId="36849FF7" w14:textId="77777777" w:rsidR="009232AD" w:rsidRDefault="009232AD" w:rsidP="009232AD">
      <w:pPr>
        <w:pStyle w:val="Kd"/>
        <w:ind w:left="0"/>
      </w:pPr>
      <w:r>
        <w:t>[Route("api/getTrainers")]</w:t>
      </w:r>
    </w:p>
    <w:p w14:paraId="18F9A871" w14:textId="77777777" w:rsidR="009232AD" w:rsidRDefault="009232AD" w:rsidP="009232AD">
      <w:pPr>
        <w:pStyle w:val="Kd"/>
        <w:ind w:left="0"/>
      </w:pPr>
      <w:r>
        <w:t>public List&lt;RegisteredUserResponseModel&gt; GetTrainers()</w:t>
      </w:r>
    </w:p>
    <w:p w14:paraId="3CBFA522" w14:textId="77777777" w:rsidR="009232AD" w:rsidRDefault="009232AD" w:rsidP="009232AD">
      <w:pPr>
        <w:pStyle w:val="Kd"/>
        <w:ind w:left="0" w:firstLine="720"/>
      </w:pPr>
      <w:r>
        <w:t>{</w:t>
      </w:r>
    </w:p>
    <w:p w14:paraId="1F2ED807" w14:textId="77777777" w:rsidR="009232AD" w:rsidRDefault="009232AD" w:rsidP="009232AD">
      <w:pPr>
        <w:pStyle w:val="Kd"/>
        <w:ind w:left="0"/>
      </w:pPr>
      <w:r>
        <w:t xml:space="preserve">      </w:t>
      </w:r>
      <w:r>
        <w:tab/>
        <w:t>var users = db.RegisteredUser</w:t>
      </w:r>
    </w:p>
    <w:p w14:paraId="632253BE" w14:textId="77777777" w:rsidR="009232AD" w:rsidRDefault="009232AD" w:rsidP="009232AD">
      <w:pPr>
        <w:pStyle w:val="Kd"/>
        <w:ind w:left="2160" w:firstLine="720"/>
      </w:pPr>
      <w:r>
        <w:t>.Where(user =&gt; user.UserTypeID == 2);</w:t>
      </w:r>
    </w:p>
    <w:p w14:paraId="36F379A3" w14:textId="77777777" w:rsidR="009232AD" w:rsidRDefault="009232AD" w:rsidP="009232AD">
      <w:pPr>
        <w:pStyle w:val="Kd"/>
        <w:ind w:left="0"/>
      </w:pPr>
      <w:r>
        <w:t xml:space="preserve">            List&lt;RegisteredUserResponseModel&gt; trainers = new List&lt;RegisteredUserResponseModel&gt;();</w:t>
      </w:r>
    </w:p>
    <w:p w14:paraId="358E4559" w14:textId="77777777" w:rsidR="009232AD" w:rsidRDefault="009232AD" w:rsidP="009232AD">
      <w:pPr>
        <w:pStyle w:val="Kd"/>
        <w:ind w:left="0"/>
      </w:pPr>
    </w:p>
    <w:p w14:paraId="2E0726B9" w14:textId="77777777" w:rsidR="009232AD" w:rsidRDefault="009232AD" w:rsidP="009232AD">
      <w:pPr>
        <w:pStyle w:val="Kd"/>
        <w:ind w:left="0"/>
      </w:pPr>
      <w:r>
        <w:t xml:space="preserve">            foreach(RegisteredUser user in users)</w:t>
      </w:r>
    </w:p>
    <w:p w14:paraId="6365544E" w14:textId="77777777" w:rsidR="009232AD" w:rsidRDefault="009232AD" w:rsidP="009232AD">
      <w:pPr>
        <w:pStyle w:val="Kd"/>
        <w:ind w:left="0"/>
      </w:pPr>
      <w:r>
        <w:t xml:space="preserve">            {</w:t>
      </w:r>
    </w:p>
    <w:p w14:paraId="41603104" w14:textId="77777777" w:rsidR="009232AD" w:rsidRDefault="009232AD" w:rsidP="009232AD">
      <w:pPr>
        <w:pStyle w:val="Kd"/>
        <w:ind w:left="0"/>
      </w:pPr>
      <w:r>
        <w:t xml:space="preserve">                RegisteredUserResponseModel trainer = new RegisteredUserResponseModel</w:t>
      </w:r>
    </w:p>
    <w:p w14:paraId="224549E3" w14:textId="77777777" w:rsidR="009232AD" w:rsidRDefault="009232AD" w:rsidP="009232AD">
      <w:pPr>
        <w:pStyle w:val="Kd"/>
        <w:ind w:left="0"/>
      </w:pPr>
      <w:r>
        <w:t xml:space="preserve">                {</w:t>
      </w:r>
    </w:p>
    <w:p w14:paraId="57303E5D" w14:textId="77777777" w:rsidR="009232AD" w:rsidRDefault="009232AD" w:rsidP="009232AD">
      <w:pPr>
        <w:pStyle w:val="Kd"/>
        <w:ind w:left="0"/>
      </w:pPr>
      <w:r>
        <w:t xml:space="preserve">                    IDUser = user.IDRegisteredUser,</w:t>
      </w:r>
    </w:p>
    <w:p w14:paraId="70D558C3" w14:textId="77777777" w:rsidR="009232AD" w:rsidRDefault="009232AD" w:rsidP="009232AD">
      <w:pPr>
        <w:pStyle w:val="Kd"/>
        <w:ind w:left="0"/>
      </w:pPr>
      <w:r>
        <w:t xml:space="preserve">                    FirstName = user.Firstname,</w:t>
      </w:r>
    </w:p>
    <w:p w14:paraId="43BB2F05" w14:textId="77777777" w:rsidR="009232AD" w:rsidRDefault="009232AD" w:rsidP="009232AD">
      <w:pPr>
        <w:pStyle w:val="Kd"/>
        <w:ind w:left="0"/>
      </w:pPr>
      <w:r>
        <w:t xml:space="preserve">                    LastName = user.Lastname,</w:t>
      </w:r>
    </w:p>
    <w:p w14:paraId="7F07A828" w14:textId="77777777" w:rsidR="009232AD" w:rsidRDefault="009232AD" w:rsidP="009232AD">
      <w:pPr>
        <w:pStyle w:val="Kd"/>
        <w:ind w:left="0"/>
      </w:pPr>
      <w:r>
        <w:t xml:space="preserve">                    Email = user.LoginCredentials.Email</w:t>
      </w:r>
    </w:p>
    <w:p w14:paraId="63CB0276" w14:textId="77777777" w:rsidR="009232AD" w:rsidRDefault="009232AD" w:rsidP="009232AD">
      <w:pPr>
        <w:pStyle w:val="Kd"/>
        <w:ind w:left="0"/>
      </w:pPr>
      <w:r>
        <w:t xml:space="preserve">                };</w:t>
      </w:r>
    </w:p>
    <w:p w14:paraId="7E2A537D" w14:textId="77777777" w:rsidR="009232AD" w:rsidRDefault="009232AD" w:rsidP="009232AD">
      <w:pPr>
        <w:pStyle w:val="Kd"/>
        <w:ind w:left="0"/>
      </w:pPr>
      <w:r>
        <w:t xml:space="preserve">                trainers.Add(trainer);</w:t>
      </w:r>
    </w:p>
    <w:p w14:paraId="38D1CE75" w14:textId="77777777" w:rsidR="009232AD" w:rsidRDefault="009232AD" w:rsidP="009232AD">
      <w:pPr>
        <w:pStyle w:val="Kd"/>
        <w:ind w:left="0"/>
      </w:pPr>
      <w:r>
        <w:t xml:space="preserve">            }</w:t>
      </w:r>
    </w:p>
    <w:p w14:paraId="63EA35A5" w14:textId="77777777" w:rsidR="009232AD" w:rsidRDefault="009232AD" w:rsidP="009232AD">
      <w:pPr>
        <w:pStyle w:val="Kd"/>
        <w:ind w:left="0"/>
      </w:pPr>
      <w:r>
        <w:t xml:space="preserve">            return trainers;</w:t>
      </w:r>
    </w:p>
    <w:p w14:paraId="2B18DE4C" w14:textId="77777777" w:rsidR="009232AD" w:rsidRPr="009232AD" w:rsidRDefault="009232AD" w:rsidP="009232AD">
      <w:pPr>
        <w:pStyle w:val="Kd"/>
        <w:keepNext/>
        <w:ind w:left="0"/>
      </w:pPr>
      <w:r>
        <w:t xml:space="preserve">        }</w:t>
      </w:r>
    </w:p>
    <w:p w14:paraId="7414DDE7" w14:textId="77777777" w:rsidR="00194A84" w:rsidRDefault="009232AD" w:rsidP="009232AD">
      <w:pPr>
        <w:pStyle w:val="Caption"/>
      </w:pPr>
      <w:bookmarkStart w:id="66" w:name="_Ref61284911"/>
      <w:bookmarkStart w:id="67" w:name="_Toc61859336"/>
      <w:r>
        <w:t xml:space="preserve">Kôd </w:t>
      </w:r>
      <w:r w:rsidR="00EE29D5">
        <w:fldChar w:fldCharType="begin"/>
      </w:r>
      <w:r w:rsidR="00FD3008">
        <w:instrText xml:space="preserve"> STYLEREF 1 \s </w:instrText>
      </w:r>
      <w:r w:rsidR="00EE29D5">
        <w:fldChar w:fldCharType="separate"/>
      </w:r>
      <w:r>
        <w:rPr>
          <w:noProof/>
        </w:rPr>
        <w:t>5</w:t>
      </w:r>
      <w:r w:rsidR="00EE29D5">
        <w:rPr>
          <w:noProof/>
        </w:rPr>
        <w:fldChar w:fldCharType="end"/>
      </w:r>
      <w:r>
        <w:t>.</w:t>
      </w:r>
      <w:r w:rsidR="00EE29D5">
        <w:fldChar w:fldCharType="begin"/>
      </w:r>
      <w:r w:rsidR="00FD3008">
        <w:instrText xml:space="preserve"> SEQ Kôd \* ARABIC \s 1 </w:instrText>
      </w:r>
      <w:r w:rsidR="00EE29D5">
        <w:fldChar w:fldCharType="separate"/>
      </w:r>
      <w:r>
        <w:rPr>
          <w:noProof/>
        </w:rPr>
        <w:t>7</w:t>
      </w:r>
      <w:r w:rsidR="00EE29D5">
        <w:rPr>
          <w:noProof/>
        </w:rPr>
        <w:fldChar w:fldCharType="end"/>
      </w:r>
      <w:bookmarkEnd w:id="66"/>
      <w:r>
        <w:t xml:space="preserve"> Web servis metoda za dohvaćanje svih trenera</w:t>
      </w:r>
      <w:bookmarkEnd w:id="67"/>
    </w:p>
    <w:p w14:paraId="5F91CE05" w14:textId="77777777" w:rsidR="009232AD" w:rsidRPr="009232AD" w:rsidRDefault="009232AD" w:rsidP="009232AD"/>
    <w:p w14:paraId="77996D41" w14:textId="77777777" w:rsidR="00C77C8B" w:rsidRDefault="00C77C8B" w:rsidP="00C77C8B">
      <w:pPr>
        <w:pStyle w:val="Heading4"/>
      </w:pPr>
      <w:r>
        <w:lastRenderedPageBreak/>
        <w:t>Najam trenera</w:t>
      </w:r>
    </w:p>
    <w:p w14:paraId="540155D7" w14:textId="77777777" w:rsidR="00194A84" w:rsidRDefault="00BE51A8" w:rsidP="00BE51A8">
      <w:r>
        <w:t xml:space="preserve">Nakon što se korisniku otvori profil trenera prikazan je i gumb s nazivom „Pošalji zahtjev za suradnju“. Nakon klika na gumb </w:t>
      </w:r>
      <w:r w:rsidR="001867E3">
        <w:t>web servisu se šalje jedinstveni identifikatori korisnika i trenera na obradu. Treneru se pojavljuje novi korisnik pod stavkom „Moji zahtjevi za suradnju“.</w:t>
      </w:r>
    </w:p>
    <w:p w14:paraId="5247036E" w14:textId="77777777" w:rsidR="00194A84" w:rsidRDefault="00194A84" w:rsidP="00194A84">
      <w:pPr>
        <w:keepNext/>
        <w:jc w:val="center"/>
      </w:pPr>
      <w:r>
        <w:rPr>
          <w:noProof/>
          <w:lang w:val="en-US"/>
        </w:rPr>
        <w:drawing>
          <wp:inline distT="0" distB="0" distL="0" distR="0" wp14:anchorId="09AB79E1" wp14:editId="126F6D41">
            <wp:extent cx="2838450" cy="5839454"/>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41193" cy="5845097"/>
                    </a:xfrm>
                    <a:prstGeom prst="rect">
                      <a:avLst/>
                    </a:prstGeom>
                    <a:noFill/>
                    <a:ln>
                      <a:noFill/>
                    </a:ln>
                  </pic:spPr>
                </pic:pic>
              </a:graphicData>
            </a:graphic>
          </wp:inline>
        </w:drawing>
      </w:r>
    </w:p>
    <w:p w14:paraId="095B6323" w14:textId="77777777" w:rsidR="00194A84" w:rsidRDefault="00194A84" w:rsidP="00194A84">
      <w:pPr>
        <w:pStyle w:val="Caption"/>
      </w:pPr>
      <w:bookmarkStart w:id="68" w:name="_Toc62541412"/>
      <w:r>
        <w:t xml:space="preserve">Slika </w:t>
      </w:r>
      <w:fldSimple w:instr=" STYLEREF 1 \s ">
        <w:r w:rsidR="00415CC0">
          <w:rPr>
            <w:noProof/>
          </w:rPr>
          <w:t>5</w:t>
        </w:r>
      </w:fldSimple>
      <w:r w:rsidR="00415CC0">
        <w:t>.</w:t>
      </w:r>
      <w:fldSimple w:instr=" SEQ Slika \* ARABIC \s 1 ">
        <w:r w:rsidR="00415CC0">
          <w:rPr>
            <w:noProof/>
          </w:rPr>
          <w:t>9</w:t>
        </w:r>
      </w:fldSimple>
      <w:r>
        <w:t xml:space="preserve"> Ekran trenera s korisnicima koji su poslali zahtjev za poslovnu suradnju treneru</w:t>
      </w:r>
      <w:bookmarkEnd w:id="68"/>
    </w:p>
    <w:p w14:paraId="11F6F6D5" w14:textId="77777777" w:rsidR="00194A84" w:rsidRPr="00194A84" w:rsidRDefault="00194A84" w:rsidP="00194A84"/>
    <w:p w14:paraId="4A67F6EF" w14:textId="77777777" w:rsidR="00BE51A8" w:rsidRPr="00BE51A8" w:rsidRDefault="00194A84" w:rsidP="00BE51A8">
      <w:r>
        <w:lastRenderedPageBreak/>
        <w:t xml:space="preserve">Trener potom može kliknuti na korisnika i pogledati njegov profil. </w:t>
      </w:r>
      <w:r w:rsidR="00BE57BF">
        <w:t>Ako</w:t>
      </w:r>
      <w:r w:rsidR="001867E3">
        <w:t xml:space="preserve"> trener odobri zahtjev, korisnik i trener ulaze u poslovnu suradnju i trener može slagati raspored za korisnika. </w:t>
      </w:r>
      <w:r w:rsidR="00BE57BF">
        <w:t>Ako</w:t>
      </w:r>
      <w:r w:rsidR="001867E3">
        <w:t xml:space="preserve"> trener odbije zahtjev, zahtjev se briše iz baze podataka.</w:t>
      </w:r>
    </w:p>
    <w:p w14:paraId="11791973" w14:textId="77777777" w:rsidR="00C77C8B" w:rsidRDefault="00C77C8B" w:rsidP="00C77C8B">
      <w:pPr>
        <w:pStyle w:val="Heading4"/>
      </w:pPr>
      <w:r>
        <w:t>Sastavljanje tren</w:t>
      </w:r>
      <w:r w:rsidR="00DF6401">
        <w:t>inga</w:t>
      </w:r>
    </w:p>
    <w:p w14:paraId="6DD21675" w14:textId="77777777" w:rsidR="00C976E8" w:rsidRDefault="001867E3" w:rsidP="001867E3">
      <w:r>
        <w:t>Trener u bilo kojem trenutku može kreirati novi trening. Za kreiranje treninga potrebno je unijeti ime treninga, opis treninga i vježbe koje se izvode</w:t>
      </w:r>
      <w:r w:rsidR="00C976E8">
        <w:t>. Vježbe moraju unaprijed biti kreirane, te se klikom na vježbu označava koja je vježba aktivna za trenutni trening.</w:t>
      </w:r>
    </w:p>
    <w:p w14:paraId="2FB483DC" w14:textId="77777777" w:rsidR="00C976E8" w:rsidRDefault="00C976E8" w:rsidP="00771DAB">
      <w:pPr>
        <w:keepNext/>
        <w:jc w:val="center"/>
      </w:pPr>
      <w:r>
        <w:rPr>
          <w:noProof/>
          <w:lang w:val="en-US"/>
        </w:rPr>
        <w:drawing>
          <wp:inline distT="0" distB="0" distL="0" distR="0" wp14:anchorId="57BF1926" wp14:editId="5934AC08">
            <wp:extent cx="2857500" cy="58786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58971" cy="5881670"/>
                    </a:xfrm>
                    <a:prstGeom prst="rect">
                      <a:avLst/>
                    </a:prstGeom>
                    <a:noFill/>
                    <a:ln>
                      <a:noFill/>
                    </a:ln>
                  </pic:spPr>
                </pic:pic>
              </a:graphicData>
            </a:graphic>
          </wp:inline>
        </w:drawing>
      </w:r>
    </w:p>
    <w:p w14:paraId="3B33646A" w14:textId="77777777" w:rsidR="00C976E8" w:rsidRPr="00C976E8" w:rsidRDefault="00C976E8" w:rsidP="00FC3942">
      <w:pPr>
        <w:pStyle w:val="Caption"/>
      </w:pPr>
      <w:bookmarkStart w:id="69" w:name="_Toc62541413"/>
      <w:r>
        <w:t xml:space="preserve">Slika </w:t>
      </w:r>
      <w:fldSimple w:instr=" STYLEREF 1 \s ">
        <w:r w:rsidR="00415CC0">
          <w:rPr>
            <w:noProof/>
          </w:rPr>
          <w:t>5</w:t>
        </w:r>
      </w:fldSimple>
      <w:r w:rsidR="00415CC0">
        <w:t>.</w:t>
      </w:r>
      <w:fldSimple w:instr=" SEQ Slika \* ARABIC \s 1 ">
        <w:r w:rsidR="00415CC0">
          <w:rPr>
            <w:noProof/>
          </w:rPr>
          <w:t>10</w:t>
        </w:r>
      </w:fldSimple>
      <w:r>
        <w:t xml:space="preserve"> Ekran trenera za kreiranje treninga</w:t>
      </w:r>
      <w:bookmarkEnd w:id="69"/>
    </w:p>
    <w:p w14:paraId="3DA01A03" w14:textId="77777777" w:rsidR="001867E3" w:rsidRDefault="001867E3" w:rsidP="001867E3">
      <w:r>
        <w:lastRenderedPageBreak/>
        <w:t>Trener može sve svoje treninge pregledati i izmijeniti odlaskom na stavku „Moji treninzi“</w:t>
      </w:r>
      <w:r w:rsidR="006C3893">
        <w:t xml:space="preserve"> (</w:t>
      </w:r>
      <w:r w:rsidR="00EE29D5">
        <w:fldChar w:fldCharType="begin"/>
      </w:r>
      <w:r w:rsidR="006C3893">
        <w:instrText xml:space="preserve"> REF _Ref61278655 \h </w:instrText>
      </w:r>
      <w:r w:rsidR="00EE29D5">
        <w:fldChar w:fldCharType="separate"/>
      </w:r>
      <w:r w:rsidR="006C3893">
        <w:t xml:space="preserve">Slika </w:t>
      </w:r>
      <w:r w:rsidR="006C3893">
        <w:rPr>
          <w:noProof/>
        </w:rPr>
        <w:t>5</w:t>
      </w:r>
      <w:r w:rsidR="006C3893">
        <w:t>.</w:t>
      </w:r>
      <w:r w:rsidR="006C3893">
        <w:rPr>
          <w:noProof/>
        </w:rPr>
        <w:t>11</w:t>
      </w:r>
      <w:r w:rsidR="00EE29D5">
        <w:fldChar w:fldCharType="end"/>
      </w:r>
      <w:r w:rsidR="006C3893">
        <w:t>)</w:t>
      </w:r>
      <w:r>
        <w:t xml:space="preserve">. Prilikom spremanja treninga, web servisu se šalje zahtjev s </w:t>
      </w:r>
      <w:r>
        <w:rPr>
          <w:i/>
          <w:iCs/>
        </w:rPr>
        <w:t>RequestModel</w:t>
      </w:r>
      <w:r>
        <w:t xml:space="preserve"> objektom u tijelu </w:t>
      </w:r>
      <w:r>
        <w:rPr>
          <w:i/>
          <w:iCs/>
        </w:rPr>
        <w:t>HttpPost</w:t>
      </w:r>
      <w:r>
        <w:t xml:space="preserve"> zahtjeva. Poslani objekt ne odgovara entitetima u bazi podataka, već ih web servis obrađuje i priprema za spremanje u bazu podataka.</w:t>
      </w:r>
    </w:p>
    <w:p w14:paraId="4212C752" w14:textId="77777777" w:rsidR="006C3893" w:rsidRDefault="006C3893" w:rsidP="006C3893">
      <w:pPr>
        <w:keepNext/>
        <w:jc w:val="center"/>
      </w:pPr>
      <w:r>
        <w:rPr>
          <w:noProof/>
          <w:lang w:val="en-US"/>
        </w:rPr>
        <w:drawing>
          <wp:inline distT="0" distB="0" distL="0" distR="0" wp14:anchorId="54B897F4" wp14:editId="48AA5ECE">
            <wp:extent cx="2495550" cy="513401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01087" cy="5145406"/>
                    </a:xfrm>
                    <a:prstGeom prst="rect">
                      <a:avLst/>
                    </a:prstGeom>
                    <a:noFill/>
                    <a:ln>
                      <a:noFill/>
                    </a:ln>
                  </pic:spPr>
                </pic:pic>
              </a:graphicData>
            </a:graphic>
          </wp:inline>
        </w:drawing>
      </w:r>
    </w:p>
    <w:p w14:paraId="657573A5" w14:textId="77777777" w:rsidR="006C3893" w:rsidRDefault="006C3893" w:rsidP="006C3893">
      <w:pPr>
        <w:pStyle w:val="Caption"/>
      </w:pPr>
      <w:bookmarkStart w:id="70" w:name="_Ref61278655"/>
      <w:bookmarkStart w:id="71" w:name="_Toc62541414"/>
      <w:r>
        <w:t xml:space="preserve">Slika </w:t>
      </w:r>
      <w:fldSimple w:instr=" STYLEREF 1 \s ">
        <w:r w:rsidR="00415CC0">
          <w:rPr>
            <w:noProof/>
          </w:rPr>
          <w:t>5</w:t>
        </w:r>
      </w:fldSimple>
      <w:r w:rsidR="00415CC0">
        <w:t>.</w:t>
      </w:r>
      <w:fldSimple w:instr=" SEQ Slika \* ARABIC \s 1 ">
        <w:r w:rsidR="00415CC0">
          <w:rPr>
            <w:noProof/>
          </w:rPr>
          <w:t>11</w:t>
        </w:r>
      </w:fldSimple>
      <w:bookmarkEnd w:id="70"/>
      <w:r>
        <w:t xml:space="preserve"> Ekran trenera za pregled vlastitih izrađenih treninga</w:t>
      </w:r>
      <w:bookmarkEnd w:id="71"/>
    </w:p>
    <w:p w14:paraId="65E27F7E" w14:textId="77777777" w:rsidR="006C3893" w:rsidRPr="006C3893" w:rsidRDefault="006C3893" w:rsidP="006C3893"/>
    <w:p w14:paraId="3D41FCF5" w14:textId="77777777" w:rsidR="00C77C8B" w:rsidRDefault="00C77C8B" w:rsidP="00C77C8B">
      <w:pPr>
        <w:pStyle w:val="Heading4"/>
      </w:pPr>
      <w:r>
        <w:t>Sastavljanje rasporeda izvođenja</w:t>
      </w:r>
    </w:p>
    <w:p w14:paraId="27922A55" w14:textId="77777777" w:rsidR="006B76D1" w:rsidRDefault="00FC0067" w:rsidP="001867E3">
      <w:r>
        <w:t>Trener može u bilo kojem trenutku sastaviti raspored za bilo kojeg korisnika s kojim ima sklopljenu poslovnu suradnju. Odlaskom na stavku „Sastavi raspored“ otvara se ekran za sastavljanje rasporeda.</w:t>
      </w:r>
    </w:p>
    <w:p w14:paraId="2D6EC4DD" w14:textId="77777777" w:rsidR="006B76D1" w:rsidRDefault="006B76D1" w:rsidP="006B76D1">
      <w:pPr>
        <w:keepNext/>
        <w:jc w:val="center"/>
      </w:pPr>
      <w:r>
        <w:rPr>
          <w:noProof/>
          <w:lang w:val="en-US"/>
        </w:rPr>
        <w:lastRenderedPageBreak/>
        <w:drawing>
          <wp:inline distT="0" distB="0" distL="0" distR="0" wp14:anchorId="4B03E5A5" wp14:editId="6F8DB87D">
            <wp:extent cx="2495550" cy="513401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03726" cy="5150839"/>
                    </a:xfrm>
                    <a:prstGeom prst="rect">
                      <a:avLst/>
                    </a:prstGeom>
                    <a:noFill/>
                    <a:ln>
                      <a:noFill/>
                    </a:ln>
                  </pic:spPr>
                </pic:pic>
              </a:graphicData>
            </a:graphic>
          </wp:inline>
        </w:drawing>
      </w:r>
    </w:p>
    <w:p w14:paraId="0D831ECA" w14:textId="77777777" w:rsidR="006B76D1" w:rsidRDefault="006B76D1" w:rsidP="006B76D1">
      <w:pPr>
        <w:pStyle w:val="Caption"/>
      </w:pPr>
      <w:bookmarkStart w:id="72" w:name="_Toc62541415"/>
      <w:r>
        <w:t xml:space="preserve">Slika </w:t>
      </w:r>
      <w:fldSimple w:instr=" STYLEREF 1 \s ">
        <w:r w:rsidR="00415CC0">
          <w:rPr>
            <w:noProof/>
          </w:rPr>
          <w:t>5</w:t>
        </w:r>
      </w:fldSimple>
      <w:r w:rsidR="00415CC0">
        <w:t>.</w:t>
      </w:r>
      <w:fldSimple w:instr=" SEQ Slika \* ARABIC \s 1 ">
        <w:r w:rsidR="00415CC0">
          <w:rPr>
            <w:noProof/>
          </w:rPr>
          <w:t>12</w:t>
        </w:r>
      </w:fldSimple>
      <w:r>
        <w:t xml:space="preserve"> Ekran trenera za kreiranje rasporeda</w:t>
      </w:r>
      <w:bookmarkEnd w:id="72"/>
    </w:p>
    <w:p w14:paraId="7A40F050" w14:textId="77777777" w:rsidR="006B76D1" w:rsidRPr="006B76D1" w:rsidRDefault="006B76D1" w:rsidP="006B76D1"/>
    <w:p w14:paraId="28503176" w14:textId="77777777" w:rsidR="001867E3" w:rsidRPr="00FC0067" w:rsidRDefault="00FC0067" w:rsidP="001867E3">
      <w:r>
        <w:t>Trener prvo odabire korisnika, zatim datume od kad</w:t>
      </w:r>
      <w:r w:rsidR="00375361">
        <w:t>a</w:t>
      </w:r>
      <w:r>
        <w:t xml:space="preserve"> i do kada je raspored aktivan. Potom za svaki dan u rasporedu trener slaže unaprijed izrađene treninge u određeno doba dana.</w:t>
      </w:r>
      <w:r w:rsidR="006B76D1">
        <w:t xml:space="preserve"> Trening se odabirem klikom na prazno mjesto, nakon čega se otvara ekran sa svim treninzima (</w:t>
      </w:r>
      <w:r w:rsidR="00EE29D5">
        <w:fldChar w:fldCharType="begin"/>
      </w:r>
      <w:r w:rsidR="006B76D1">
        <w:instrText xml:space="preserve"> REF _Ref61278655 \h </w:instrText>
      </w:r>
      <w:r w:rsidR="00EE29D5">
        <w:fldChar w:fldCharType="separate"/>
      </w:r>
      <w:r w:rsidR="006B76D1">
        <w:t xml:space="preserve">Slika </w:t>
      </w:r>
      <w:r w:rsidR="006B76D1">
        <w:rPr>
          <w:noProof/>
        </w:rPr>
        <w:t>5</w:t>
      </w:r>
      <w:r w:rsidR="006B76D1">
        <w:t>.</w:t>
      </w:r>
      <w:r w:rsidR="006B76D1">
        <w:rPr>
          <w:noProof/>
        </w:rPr>
        <w:t>11</w:t>
      </w:r>
      <w:r w:rsidR="00EE29D5">
        <w:fldChar w:fldCharType="end"/>
      </w:r>
      <w:r w:rsidR="006B76D1">
        <w:t xml:space="preserve">). Kada klikne na trening prazno mjesto se popuni s odabranim treningom. </w:t>
      </w:r>
      <w:r>
        <w:t xml:space="preserve">Prilikom spremanja raspored se šalje web servisu kao </w:t>
      </w:r>
      <w:r>
        <w:rPr>
          <w:i/>
          <w:iCs/>
        </w:rPr>
        <w:t>RequestModel</w:t>
      </w:r>
      <w:r>
        <w:t xml:space="preserve"> na obradu.</w:t>
      </w:r>
    </w:p>
    <w:p w14:paraId="27865436" w14:textId="77777777" w:rsidR="00C77C8B" w:rsidRDefault="00C77C8B" w:rsidP="00C77C8B">
      <w:pPr>
        <w:pStyle w:val="Heading4"/>
      </w:pPr>
      <w:r>
        <w:t>Realizacija plaćanja korištenjem In-App Bil</w:t>
      </w:r>
      <w:r w:rsidR="00DF6401">
        <w:t>i</w:t>
      </w:r>
      <w:r>
        <w:t>nga</w:t>
      </w:r>
    </w:p>
    <w:p w14:paraId="67595503" w14:textId="77777777" w:rsidR="003A32A0" w:rsidRPr="003A32A0" w:rsidRDefault="003A32A0" w:rsidP="003A32A0">
      <w:r>
        <w:t xml:space="preserve">Plaćanje se vrši od strane korisnika prema treneru za njegove usluge. Plaćanje je implementirano putem javnih PayPal API pristupnih točaka. Korisnik u dogovorenim terminima s trenerom, odlazi na trenerov profil, odabire opciju plaćanje, nakon čeka se </w:t>
      </w:r>
      <w:r>
        <w:lastRenderedPageBreak/>
        <w:t>otvara PayPal korisničko sučelje koje vrši transakciju. Automatski su unesena polja uplatitelja kao email adresa s kojom je korisnik prijavljen i primatelja kao email adresa trenera s kojom se registrirao.</w:t>
      </w:r>
    </w:p>
    <w:p w14:paraId="691F332C" w14:textId="77777777" w:rsidR="00C77C8B" w:rsidRDefault="00C77C8B" w:rsidP="00C77C8B">
      <w:pPr>
        <w:pStyle w:val="Heading3"/>
      </w:pPr>
      <w:bookmarkStart w:id="73" w:name="_Toc61859363"/>
      <w:r>
        <w:t>Opis korisnika</w:t>
      </w:r>
      <w:bookmarkEnd w:id="73"/>
    </w:p>
    <w:p w14:paraId="6CFB0C14" w14:textId="77777777" w:rsidR="00FC0067" w:rsidRPr="00FC0067" w:rsidRDefault="00FC0067" w:rsidP="00FC0067">
      <w:r>
        <w:t>Aplikaciju koriste dva tipa korisnika, svaki tip ima posebne ekrane i funkcionalnosti. U ovom poglavlju su detaljnije opisani tipovi korisnika.</w:t>
      </w:r>
    </w:p>
    <w:p w14:paraId="760B4716" w14:textId="77777777" w:rsidR="00C77C8B" w:rsidRDefault="00C77C8B" w:rsidP="00C77C8B">
      <w:pPr>
        <w:pStyle w:val="Heading4"/>
      </w:pPr>
      <w:r>
        <w:t>Trener</w:t>
      </w:r>
    </w:p>
    <w:p w14:paraId="29B2FF85" w14:textId="77777777" w:rsidR="00FC0067" w:rsidRDefault="003A32A0" w:rsidP="00FC0067">
      <w:r>
        <w:t>Trener je korisnik aplikacije koji pruža svoje usluge. Ima pristup funkcionalnostima kao što su:</w:t>
      </w:r>
    </w:p>
    <w:p w14:paraId="530153C7" w14:textId="77777777" w:rsidR="003A32A0" w:rsidRDefault="003A32A0" w:rsidP="003A32A0">
      <w:pPr>
        <w:pStyle w:val="ListParagraph"/>
        <w:numPr>
          <w:ilvl w:val="0"/>
          <w:numId w:val="20"/>
        </w:numPr>
      </w:pPr>
      <w:r>
        <w:t>Pregled vlastitog profila</w:t>
      </w:r>
    </w:p>
    <w:p w14:paraId="74F7D78D" w14:textId="77777777" w:rsidR="003A32A0" w:rsidRDefault="003A32A0" w:rsidP="003A32A0">
      <w:pPr>
        <w:pStyle w:val="ListParagraph"/>
        <w:numPr>
          <w:ilvl w:val="0"/>
          <w:numId w:val="20"/>
        </w:numPr>
      </w:pPr>
      <w:r>
        <w:t>Pregled svojih korisnika</w:t>
      </w:r>
    </w:p>
    <w:p w14:paraId="63152964" w14:textId="77777777" w:rsidR="003A32A0" w:rsidRDefault="003A32A0" w:rsidP="003A32A0">
      <w:pPr>
        <w:pStyle w:val="ListParagraph"/>
        <w:numPr>
          <w:ilvl w:val="0"/>
          <w:numId w:val="20"/>
        </w:numPr>
      </w:pPr>
      <w:r>
        <w:t>Pregled zahtjeva korisnika za poslovnu suradnju</w:t>
      </w:r>
    </w:p>
    <w:p w14:paraId="3DE1D432" w14:textId="77777777" w:rsidR="003A32A0" w:rsidRDefault="003A32A0" w:rsidP="003A32A0">
      <w:pPr>
        <w:pStyle w:val="ListParagraph"/>
        <w:numPr>
          <w:ilvl w:val="0"/>
          <w:numId w:val="20"/>
        </w:numPr>
      </w:pPr>
      <w:r>
        <w:t>Kreiranje vježbi</w:t>
      </w:r>
    </w:p>
    <w:p w14:paraId="1B96471A" w14:textId="77777777" w:rsidR="003A32A0" w:rsidRDefault="003A32A0" w:rsidP="003A32A0">
      <w:pPr>
        <w:pStyle w:val="ListParagraph"/>
        <w:numPr>
          <w:ilvl w:val="0"/>
          <w:numId w:val="20"/>
        </w:numPr>
      </w:pPr>
      <w:r>
        <w:t>Kreiranje treninga</w:t>
      </w:r>
    </w:p>
    <w:p w14:paraId="6F32681D" w14:textId="77777777" w:rsidR="003A32A0" w:rsidRDefault="003A32A0" w:rsidP="003A32A0">
      <w:pPr>
        <w:pStyle w:val="ListParagraph"/>
        <w:numPr>
          <w:ilvl w:val="0"/>
          <w:numId w:val="20"/>
        </w:numPr>
      </w:pPr>
      <w:r>
        <w:t>Kreiranje rasporeda</w:t>
      </w:r>
    </w:p>
    <w:p w14:paraId="7BD11F29" w14:textId="77777777" w:rsidR="003A32A0" w:rsidRDefault="00414071" w:rsidP="003A32A0">
      <w:pPr>
        <w:pStyle w:val="ListParagraph"/>
        <w:numPr>
          <w:ilvl w:val="0"/>
          <w:numId w:val="20"/>
        </w:numPr>
      </w:pPr>
      <w:r>
        <w:t>Pregled vježbi</w:t>
      </w:r>
    </w:p>
    <w:p w14:paraId="20A56733" w14:textId="77777777" w:rsidR="00414071" w:rsidRDefault="00414071" w:rsidP="003A32A0">
      <w:pPr>
        <w:pStyle w:val="ListParagraph"/>
        <w:numPr>
          <w:ilvl w:val="0"/>
          <w:numId w:val="20"/>
        </w:numPr>
      </w:pPr>
      <w:r>
        <w:t>Pregled treninga</w:t>
      </w:r>
    </w:p>
    <w:p w14:paraId="0474DA62" w14:textId="77777777" w:rsidR="00414071" w:rsidRDefault="00414071" w:rsidP="003A32A0">
      <w:pPr>
        <w:pStyle w:val="ListParagraph"/>
        <w:numPr>
          <w:ilvl w:val="0"/>
          <w:numId w:val="20"/>
        </w:numPr>
      </w:pPr>
      <w:r>
        <w:t>Pregled rasporeda za pojedinog korisnika</w:t>
      </w:r>
    </w:p>
    <w:p w14:paraId="11EAA6B0" w14:textId="77777777" w:rsidR="00414071" w:rsidRDefault="00414071" w:rsidP="003A32A0">
      <w:pPr>
        <w:pStyle w:val="ListParagraph"/>
        <w:numPr>
          <w:ilvl w:val="0"/>
          <w:numId w:val="20"/>
        </w:numPr>
      </w:pPr>
      <w:r>
        <w:t>Mijenjanje profilne slike</w:t>
      </w:r>
    </w:p>
    <w:p w14:paraId="7209738B" w14:textId="77777777" w:rsidR="00414071" w:rsidRPr="00FC0067" w:rsidRDefault="00414071" w:rsidP="00414071">
      <w:r>
        <w:t>Trener putem aplikacije može zaraditi dodatan prihod. Količina prihoda ovisi o njihovom znanju, motiviranosti i konzistentnosti. Cilj je da aplikacija za trenere bude što jednostavnija za koristiti, bez nepotrebnih koraka ili duplih koraka. Stoga se sve kreirane vježbe i treninzi spremaju kako bi se mogli ponovno upotrijebiti.</w:t>
      </w:r>
    </w:p>
    <w:p w14:paraId="6FA291E1" w14:textId="77777777" w:rsidR="00C77C8B" w:rsidRDefault="00C77C8B" w:rsidP="00C77C8B">
      <w:pPr>
        <w:pStyle w:val="Heading4"/>
      </w:pPr>
      <w:r>
        <w:t>Korisnik usluga trenera</w:t>
      </w:r>
    </w:p>
    <w:p w14:paraId="4AC364A4" w14:textId="77777777" w:rsidR="00414071" w:rsidRDefault="00414071" w:rsidP="00414071">
      <w:bookmarkStart w:id="74" w:name="_Hlk61281835"/>
      <w:r>
        <w:t>Korisnici usluga koriste trenerova stručna znanja kako bi mogli kvalitetno odraditi svoje treninge. Za te usluge u dogovoru s trenerom s kojim imaju sklopljenu poslovnu suradnju ga plaćaju. Korisnici usluga imaju pristup sljedećim funkcionalnostima:</w:t>
      </w:r>
    </w:p>
    <w:bookmarkEnd w:id="74"/>
    <w:p w14:paraId="44F8C3D1" w14:textId="77777777" w:rsidR="00414071" w:rsidRDefault="00414071" w:rsidP="00414071">
      <w:pPr>
        <w:pStyle w:val="ListParagraph"/>
        <w:numPr>
          <w:ilvl w:val="0"/>
          <w:numId w:val="21"/>
        </w:numPr>
      </w:pPr>
      <w:r>
        <w:t>Pregled vlastitog profila</w:t>
      </w:r>
    </w:p>
    <w:p w14:paraId="167CF368" w14:textId="77777777" w:rsidR="00414071" w:rsidRDefault="00414071" w:rsidP="00414071">
      <w:pPr>
        <w:pStyle w:val="ListParagraph"/>
        <w:numPr>
          <w:ilvl w:val="0"/>
          <w:numId w:val="21"/>
        </w:numPr>
      </w:pPr>
      <w:r>
        <w:lastRenderedPageBreak/>
        <w:t>Pregled profila svog trenera</w:t>
      </w:r>
    </w:p>
    <w:p w14:paraId="5292A563" w14:textId="77777777" w:rsidR="00414071" w:rsidRDefault="00414071" w:rsidP="00414071">
      <w:pPr>
        <w:pStyle w:val="ListParagraph"/>
        <w:numPr>
          <w:ilvl w:val="0"/>
          <w:numId w:val="21"/>
        </w:numPr>
      </w:pPr>
      <w:r>
        <w:t>Pregled rasporeda</w:t>
      </w:r>
    </w:p>
    <w:p w14:paraId="5EDFA12D" w14:textId="77777777" w:rsidR="00414071" w:rsidRDefault="00414071" w:rsidP="00414071">
      <w:pPr>
        <w:pStyle w:val="ListParagraph"/>
        <w:numPr>
          <w:ilvl w:val="0"/>
          <w:numId w:val="21"/>
        </w:numPr>
      </w:pPr>
      <w:r>
        <w:t>Pregled pojedinog treninga</w:t>
      </w:r>
    </w:p>
    <w:p w14:paraId="44372FDC" w14:textId="77777777" w:rsidR="00414071" w:rsidRDefault="00414071" w:rsidP="00414071">
      <w:pPr>
        <w:pStyle w:val="ListParagraph"/>
        <w:numPr>
          <w:ilvl w:val="0"/>
          <w:numId w:val="21"/>
        </w:numPr>
      </w:pPr>
      <w:r>
        <w:t>Pregled pojedine vježbe</w:t>
      </w:r>
    </w:p>
    <w:p w14:paraId="1433F613" w14:textId="77777777" w:rsidR="00414071" w:rsidRDefault="00414071" w:rsidP="00414071">
      <w:pPr>
        <w:pStyle w:val="ListParagraph"/>
        <w:numPr>
          <w:ilvl w:val="0"/>
          <w:numId w:val="21"/>
        </w:numPr>
      </w:pPr>
      <w:r>
        <w:t>Gledanje videa vježbe</w:t>
      </w:r>
    </w:p>
    <w:p w14:paraId="2873E0A4" w14:textId="77777777" w:rsidR="00414071" w:rsidRDefault="00414071" w:rsidP="00414071">
      <w:pPr>
        <w:pStyle w:val="ListParagraph"/>
        <w:numPr>
          <w:ilvl w:val="0"/>
          <w:numId w:val="21"/>
        </w:numPr>
      </w:pPr>
      <w:r>
        <w:t>Plaćanje</w:t>
      </w:r>
    </w:p>
    <w:p w14:paraId="007DADBA" w14:textId="77777777" w:rsidR="00414071" w:rsidRDefault="00414071" w:rsidP="00414071">
      <w:r>
        <w:t>Cilj je da korisnik čim otvori aplikaciju dođe do željenih informacija, stoga prvi ekran koji se pokazuje je pregled rasporeda za taj dan.</w:t>
      </w:r>
    </w:p>
    <w:p w14:paraId="707E6A3F" w14:textId="77777777" w:rsidR="00414071" w:rsidRDefault="00414071" w:rsidP="00414071">
      <w:pPr>
        <w:keepNext/>
        <w:jc w:val="center"/>
      </w:pPr>
      <w:r>
        <w:rPr>
          <w:noProof/>
          <w:lang w:val="en-US"/>
        </w:rPr>
        <w:drawing>
          <wp:inline distT="0" distB="0" distL="0" distR="0" wp14:anchorId="2AEB938A" wp14:editId="2A87DFFD">
            <wp:extent cx="2481587" cy="5105289"/>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96195" cy="5135342"/>
                    </a:xfrm>
                    <a:prstGeom prst="rect">
                      <a:avLst/>
                    </a:prstGeom>
                    <a:noFill/>
                    <a:ln>
                      <a:noFill/>
                    </a:ln>
                  </pic:spPr>
                </pic:pic>
              </a:graphicData>
            </a:graphic>
          </wp:inline>
        </w:drawing>
      </w:r>
    </w:p>
    <w:p w14:paraId="3CBEDD23" w14:textId="77777777" w:rsidR="00414071" w:rsidRPr="00414071" w:rsidRDefault="00414071" w:rsidP="00414071">
      <w:pPr>
        <w:pStyle w:val="Caption"/>
      </w:pPr>
      <w:bookmarkStart w:id="75" w:name="_Toc62541416"/>
      <w:r>
        <w:t xml:space="preserve">Slika </w:t>
      </w:r>
      <w:fldSimple w:instr=" STYLEREF 1 \s ">
        <w:r w:rsidR="00415CC0">
          <w:rPr>
            <w:noProof/>
          </w:rPr>
          <w:t>5</w:t>
        </w:r>
      </w:fldSimple>
      <w:r w:rsidR="00415CC0">
        <w:t>.</w:t>
      </w:r>
      <w:fldSimple w:instr=" SEQ Slika \* ARABIC \s 1 ">
        <w:r w:rsidR="00415CC0">
          <w:rPr>
            <w:noProof/>
          </w:rPr>
          <w:t>13</w:t>
        </w:r>
      </w:fldSimple>
      <w:r>
        <w:t xml:space="preserve"> Ekran korisnika usluga za pregled rasporeda</w:t>
      </w:r>
      <w:bookmarkEnd w:id="75"/>
    </w:p>
    <w:p w14:paraId="01365C77" w14:textId="77777777" w:rsidR="00C77C8B" w:rsidRDefault="00C77C8B" w:rsidP="00C77C8B">
      <w:pPr>
        <w:pStyle w:val="Heading1"/>
      </w:pPr>
      <w:bookmarkStart w:id="76" w:name="_Toc61859364"/>
      <w:r>
        <w:lastRenderedPageBreak/>
        <w:t>Analiza uspješnosti aplikacija nakon produkcije</w:t>
      </w:r>
      <w:bookmarkEnd w:id="76"/>
    </w:p>
    <w:p w14:paraId="1D85DF0E" w14:textId="77777777" w:rsidR="00771DAB" w:rsidRDefault="00771DAB" w:rsidP="00771DAB">
      <w:r>
        <w:t>Nakon produkcije, aplikacija je dana na testiranje osobama koje su sudjelovale u anketi prije početka izrade sustava. Povratna informacija je pozitivna. Trenerima se dojmilo jednostavno slaganje rasporeda, treninga i vježbi, te jednostavno</w:t>
      </w:r>
      <w:r w:rsidR="004F76DB">
        <w:t>st</w:t>
      </w:r>
      <w:r>
        <w:t xml:space="preserve"> postavljanja vide</w:t>
      </w:r>
      <w:r w:rsidR="004F76DB">
        <w:t>o zapisa</w:t>
      </w:r>
      <w:r>
        <w:t xml:space="preserve"> uz vježbu.</w:t>
      </w:r>
      <w:r w:rsidR="004F76DB">
        <w:t xml:space="preserve"> Reagirali su dobro na ideju da u skladu s korisnikom sami biraju iznos i vrijeme za plaćanje.</w:t>
      </w:r>
    </w:p>
    <w:p w14:paraId="33CADACE" w14:textId="77777777" w:rsidR="004F76DB" w:rsidRPr="00771DAB" w:rsidRDefault="004F76DB" w:rsidP="00771DAB">
      <w:r>
        <w:t>Korisnicima se izuzetno svidjelo jednostavan pregled rasporeda, treninga i vježbi. Posebno su pozitivno istaknuli funkcionalnost video zapisa uz svaku vježbu kao najveći doprinos ove aplikacije, jer su to personalizirani video zapisi snimljeni od strane trenera kako se koja vježba pravilno izvodi.</w:t>
      </w:r>
    </w:p>
    <w:p w14:paraId="0838D117" w14:textId="77777777" w:rsidR="003E2212" w:rsidRDefault="003E2212">
      <w:pPr>
        <w:pStyle w:val="Heading1"/>
        <w:numPr>
          <w:ilvl w:val="0"/>
          <w:numId w:val="0"/>
        </w:numPr>
      </w:pPr>
      <w:bookmarkStart w:id="77" w:name="_Toc61859365"/>
      <w:bookmarkEnd w:id="14"/>
      <w:r>
        <w:lastRenderedPageBreak/>
        <w:t>Zaključak</w:t>
      </w:r>
      <w:bookmarkEnd w:id="77"/>
    </w:p>
    <w:p w14:paraId="06BA1CB0" w14:textId="77B360FE" w:rsidR="00784468" w:rsidRDefault="004F76DB">
      <w:r>
        <w:t xml:space="preserve">Sustav </w:t>
      </w:r>
      <w:r>
        <w:rPr>
          <w:i/>
          <w:iCs/>
        </w:rPr>
        <w:t>RemoteTrainer</w:t>
      </w:r>
      <w:r w:rsidR="00847279">
        <w:rPr>
          <w:i/>
          <w:iCs/>
        </w:rPr>
        <w:t xml:space="preserve"> </w:t>
      </w:r>
      <w:r w:rsidR="00847279">
        <w:t xml:space="preserve">izrađen </w:t>
      </w:r>
      <w:r w:rsidR="005E5FF3">
        <w:t xml:space="preserve">je </w:t>
      </w:r>
      <w:r w:rsidR="00847279">
        <w:t>u svom osnovnom obliku sa svim glavnim funkcionalnostima</w:t>
      </w:r>
      <w:r>
        <w:t>,</w:t>
      </w:r>
      <w:r w:rsidR="005E5FF3">
        <w:t xml:space="preserve"> od kojih su mnogi bili sugerirani od strane anketiranih ispitanika</w:t>
      </w:r>
      <w:r>
        <w:t>. Pokazao se kao sustav s visokim potencijalom u današnje vrijeme kada postoji potreba za inovativnim rješenjima u potpuno novim situacijama.</w:t>
      </w:r>
    </w:p>
    <w:p w14:paraId="2CEB460C" w14:textId="5A133D15" w:rsidR="00F31EA4" w:rsidRDefault="00F31EA4">
      <w:r>
        <w:t>Mogućnost treniranja na daljinu postal</w:t>
      </w:r>
      <w:r w:rsidR="0013605F">
        <w:t>a</w:t>
      </w:r>
      <w:r>
        <w:t xml:space="preserve"> je sve potrebnij</w:t>
      </w:r>
      <w:r w:rsidR="0013605F">
        <w:t>a</w:t>
      </w:r>
      <w:r>
        <w:t>, ali bit će tražen</w:t>
      </w:r>
      <w:r w:rsidR="0013605F">
        <w:t>a</w:t>
      </w:r>
      <w:r>
        <w:t xml:space="preserve"> i nakon povratka dnevnog života na stanje prije pandemije. Mogućnost više klijenata, samim time i više prihoda će privući sve više trenera na korištenje ovakvog načina treniranja. </w:t>
      </w:r>
      <w:r w:rsidR="00397FE9">
        <w:t xml:space="preserve">Istovremeno, </w:t>
      </w:r>
      <w:r>
        <w:t xml:space="preserve">manji troškovi za stručne naputke i </w:t>
      </w:r>
      <w:r w:rsidR="00397FE9">
        <w:t xml:space="preserve">treniranje iz </w:t>
      </w:r>
      <w:r>
        <w:t>udobnost</w:t>
      </w:r>
      <w:r w:rsidR="00397FE9">
        <w:t>i</w:t>
      </w:r>
      <w:r>
        <w:t xml:space="preserve"> doma </w:t>
      </w:r>
      <w:r w:rsidR="00397FE9">
        <w:t xml:space="preserve">pokazali su se </w:t>
      </w:r>
      <w:r>
        <w:t>poželjni</w:t>
      </w:r>
      <w:r w:rsidR="00397FE9">
        <w:t>m</w:t>
      </w:r>
      <w:r>
        <w:t xml:space="preserve"> od strane korisnika.</w:t>
      </w:r>
    </w:p>
    <w:p w14:paraId="2F1B47DD" w14:textId="59915387" w:rsidR="0013605F" w:rsidRDefault="0013605F">
      <w:r>
        <w:t>Analiza je potvrdila potencijal. Testna grupa od nekolicine trenera i korisnika pokazala je interes i zadovoljstvo nakon korištenja aplikacije u testnim uvjetima.</w:t>
      </w:r>
      <w:r w:rsidR="00D40E8A">
        <w:t xml:space="preserve"> Dokazano je da je ovakav način provođenja treninga jednako uspješan kao i uz izravan kontakt, dok god postoji volja i želja za treningom.</w:t>
      </w:r>
    </w:p>
    <w:p w14:paraId="58EAFBBC" w14:textId="18556601" w:rsidR="004F76DB" w:rsidRDefault="004F76DB">
      <w:r>
        <w:t>Baza podataka i web servis djeluju zasebno što omogućuje</w:t>
      </w:r>
      <w:r w:rsidR="00A4411A">
        <w:t xml:space="preserve"> većem broju klijenata</w:t>
      </w:r>
      <w:r>
        <w:t xml:space="preserve"> jednostavno povezivanje </w:t>
      </w:r>
      <w:r w:rsidR="00A4411A">
        <w:t>u isto vrijeme.</w:t>
      </w:r>
      <w:r w:rsidR="00F31EA4">
        <w:t xml:space="preserve"> Azure servis čini bazu podataka i web servis uvijek dostupnima i lako održivima, zato što Azure rješava pitanje dodatne IT infrastruktura</w:t>
      </w:r>
      <w:r w:rsidR="00375361">
        <w:t>.</w:t>
      </w:r>
    </w:p>
    <w:p w14:paraId="1F36F627" w14:textId="2EC86D3B" w:rsidR="0013605F" w:rsidRDefault="0013605F">
      <w:r>
        <w:t>Također nezavisnost baze podataka i web servisa omogućuje laku implementaciju novog klijenta za drugu vrstu uređaja u postojeći sustav.</w:t>
      </w:r>
    </w:p>
    <w:p w14:paraId="49C8346C" w14:textId="77777777" w:rsidR="00A4411A" w:rsidRDefault="00A4411A">
      <w:r>
        <w:t>Određene funkcionalnosti pokazale su se kao važniji dijelovi klijentskog sloja.</w:t>
      </w:r>
      <w:r w:rsidR="001F2D48">
        <w:t xml:space="preserve"> Među njih spadaju</w:t>
      </w:r>
      <w:r>
        <w:t xml:space="preserve"> </w:t>
      </w:r>
      <w:r w:rsidR="001F2D48">
        <w:t>v</w:t>
      </w:r>
      <w:r>
        <w:t xml:space="preserve">ideo </w:t>
      </w:r>
      <w:r w:rsidR="001F2D48">
        <w:t>uz vježbu</w:t>
      </w:r>
      <w:r>
        <w:t>, pregled rasporeda, sastavljanje rasporeda treninga i vježbe. Za te funkcionalnosti je izuzetno bitan jednostavan dizajn korisničkog sučelja, kao i lako pregledavanje navedenih funkcionalnosti.</w:t>
      </w:r>
    </w:p>
    <w:p w14:paraId="20900294" w14:textId="77777777" w:rsidR="00A4411A" w:rsidRPr="004F76DB" w:rsidRDefault="00A4411A"/>
    <w:p w14:paraId="4FBFBE75" w14:textId="77777777" w:rsidR="00CE005D" w:rsidRDefault="00CE005D" w:rsidP="00AC7F58">
      <w:pPr>
        <w:pStyle w:val="Heading1"/>
        <w:numPr>
          <w:ilvl w:val="0"/>
          <w:numId w:val="0"/>
        </w:numPr>
      </w:pPr>
      <w:bookmarkStart w:id="78" w:name="_Toc61859366"/>
      <w:r>
        <w:lastRenderedPageBreak/>
        <w:t>Popis kratica</w:t>
      </w:r>
      <w:bookmarkEnd w:id="78"/>
    </w:p>
    <w:p w14:paraId="09FA6E6A" w14:textId="77777777" w:rsidR="00691F44" w:rsidRPr="00691F44" w:rsidRDefault="00691F44" w:rsidP="00CE005D">
      <w:pPr>
        <w:pStyle w:val="nabrajanje"/>
      </w:pPr>
      <w:r>
        <w:t>ACID</w:t>
      </w:r>
      <w:r>
        <w:tab/>
      </w:r>
      <w:r>
        <w:rPr>
          <w:i/>
          <w:iCs/>
        </w:rPr>
        <w:t>atomicity, consistency, isolation, durability</w:t>
      </w:r>
      <w:r>
        <w:rPr>
          <w:i/>
          <w:iCs/>
        </w:rPr>
        <w:tab/>
      </w:r>
      <w:r>
        <w:t>svojstva transakcije baze podataka</w:t>
      </w:r>
    </w:p>
    <w:p w14:paraId="676A9F2A" w14:textId="77777777" w:rsidR="00847279" w:rsidRDefault="00847279" w:rsidP="00CE005D">
      <w:pPr>
        <w:pStyle w:val="nabrajanje"/>
      </w:pPr>
      <w:r>
        <w:t>API</w:t>
      </w:r>
      <w:r>
        <w:tab/>
      </w:r>
      <w:r>
        <w:rPr>
          <w:i/>
          <w:iCs/>
        </w:rPr>
        <w:t>Application Programming Interface</w:t>
      </w:r>
      <w:r>
        <w:tab/>
      </w:r>
      <w:r w:rsidR="00B2099B">
        <w:t>aplikacijsko programsko sučelje</w:t>
      </w:r>
    </w:p>
    <w:p w14:paraId="0068F31E" w14:textId="77777777" w:rsidR="00847279" w:rsidRDefault="00847279" w:rsidP="00CE005D">
      <w:pPr>
        <w:pStyle w:val="nabrajanje"/>
      </w:pPr>
      <w:r>
        <w:t>ART</w:t>
      </w:r>
      <w:r>
        <w:tab/>
      </w:r>
      <w:r>
        <w:rPr>
          <w:i/>
          <w:iCs/>
        </w:rPr>
        <w:t>Android runtime</w:t>
      </w:r>
      <w:r>
        <w:tab/>
        <w:t>android upravljač pokretanja</w:t>
      </w:r>
    </w:p>
    <w:p w14:paraId="554365BE" w14:textId="77777777" w:rsidR="00847279" w:rsidRDefault="00847279" w:rsidP="00CE005D">
      <w:pPr>
        <w:pStyle w:val="nabrajanje"/>
      </w:pPr>
      <w:r>
        <w:t>CRUD</w:t>
      </w:r>
      <w:r>
        <w:tab/>
      </w:r>
      <w:r>
        <w:rPr>
          <w:i/>
          <w:iCs/>
        </w:rPr>
        <w:t>create,read,update,delete</w:t>
      </w:r>
      <w:r>
        <w:tab/>
        <w:t>operacije nad tablicom baze podataka</w:t>
      </w:r>
    </w:p>
    <w:p w14:paraId="15A30B6F" w14:textId="77777777" w:rsidR="001229C9" w:rsidRPr="001229C9" w:rsidRDefault="001229C9" w:rsidP="00CE005D">
      <w:pPr>
        <w:pStyle w:val="nabrajanje"/>
      </w:pPr>
      <w:r>
        <w:t>CS</w:t>
      </w:r>
      <w:r>
        <w:tab/>
      </w:r>
      <w:r>
        <w:rPr>
          <w:i/>
          <w:iCs/>
        </w:rPr>
        <w:t>connection strin</w:t>
      </w:r>
      <w:r>
        <w:t>g</w:t>
      </w:r>
      <w:r>
        <w:tab/>
        <w:t>tekst za pristup bazi podataka</w:t>
      </w:r>
    </w:p>
    <w:p w14:paraId="2AFA6848" w14:textId="77777777" w:rsidR="00847279" w:rsidRDefault="00847279" w:rsidP="00CE005D">
      <w:pPr>
        <w:pStyle w:val="nabrajanje"/>
      </w:pPr>
      <w:r>
        <w:t xml:space="preserve">EF </w:t>
      </w:r>
      <w:r>
        <w:rPr>
          <w:i/>
          <w:iCs/>
        </w:rPr>
        <w:tab/>
        <w:t>Entity framework</w:t>
      </w:r>
      <w:r>
        <w:rPr>
          <w:i/>
          <w:iCs/>
        </w:rPr>
        <w:tab/>
      </w:r>
      <w:r>
        <w:t>tehnologija za mapiranje podataka</w:t>
      </w:r>
    </w:p>
    <w:p w14:paraId="637F6C85" w14:textId="77777777" w:rsidR="001229C9" w:rsidRPr="001229C9" w:rsidRDefault="001229C9" w:rsidP="00CE005D">
      <w:pPr>
        <w:pStyle w:val="nabrajanje"/>
      </w:pPr>
      <w:r>
        <w:t xml:space="preserve">HTTP </w:t>
      </w:r>
      <w:r>
        <w:rPr>
          <w:i/>
          <w:iCs/>
        </w:rPr>
        <w:tab/>
        <w:t>Hyper-Text Transfer Protocol</w:t>
      </w:r>
      <w:r>
        <w:t xml:space="preserve"> </w:t>
      </w:r>
      <w:r>
        <w:tab/>
        <w:t>protokol za razmjenu podataka</w:t>
      </w:r>
    </w:p>
    <w:p w14:paraId="2A730668" w14:textId="77777777" w:rsidR="00F31EA4" w:rsidRPr="00F31EA4" w:rsidRDefault="00F31EA4" w:rsidP="00CE005D">
      <w:pPr>
        <w:pStyle w:val="nabrajanje"/>
      </w:pPr>
      <w:r>
        <w:t>IT</w:t>
      </w:r>
      <w:r>
        <w:tab/>
      </w:r>
      <w:r>
        <w:rPr>
          <w:i/>
          <w:iCs/>
        </w:rPr>
        <w:t>information technology</w:t>
      </w:r>
      <w:r>
        <w:rPr>
          <w:i/>
          <w:iCs/>
        </w:rPr>
        <w:tab/>
      </w:r>
      <w:r>
        <w:t>informacijske tehnologije</w:t>
      </w:r>
    </w:p>
    <w:p w14:paraId="19C98053" w14:textId="77777777" w:rsidR="00847279" w:rsidRDefault="00847279" w:rsidP="00CE005D">
      <w:pPr>
        <w:pStyle w:val="nabrajanje"/>
      </w:pPr>
      <w:r>
        <w:t>JSON</w:t>
      </w:r>
      <w:r w:rsidRPr="00543A38">
        <w:rPr>
          <w:i/>
          <w:iCs/>
        </w:rPr>
        <w:t xml:space="preserve"> </w:t>
      </w:r>
      <w:r>
        <w:rPr>
          <w:i/>
          <w:iCs/>
        </w:rPr>
        <w:tab/>
      </w:r>
      <w:r w:rsidRPr="00B820E9">
        <w:rPr>
          <w:i/>
          <w:iCs/>
        </w:rPr>
        <w:t>JavaScript Object Notation</w:t>
      </w:r>
      <w:r>
        <w:rPr>
          <w:i/>
          <w:iCs/>
        </w:rPr>
        <w:tab/>
      </w:r>
      <w:r>
        <w:t>standard za razmjenu podataka</w:t>
      </w:r>
    </w:p>
    <w:p w14:paraId="624CC100" w14:textId="77777777" w:rsidR="0084734C" w:rsidRPr="0084734C" w:rsidRDefault="0084734C" w:rsidP="0084734C">
      <w:pPr>
        <w:pStyle w:val="nabrajanje"/>
      </w:pPr>
      <w:r>
        <w:t>OLTP</w:t>
      </w:r>
      <w:r>
        <w:tab/>
      </w:r>
      <w:r w:rsidRPr="0084734C">
        <w:rPr>
          <w:i/>
        </w:rPr>
        <w:t>Online transaction processing</w:t>
      </w:r>
      <w:r>
        <w:rPr>
          <w:i/>
        </w:rPr>
        <w:tab/>
      </w:r>
      <w:r>
        <w:t>mrežna obrada transakcija</w:t>
      </w:r>
    </w:p>
    <w:p w14:paraId="3594F677" w14:textId="77777777" w:rsidR="00847279" w:rsidRDefault="00847279" w:rsidP="00CE005D">
      <w:pPr>
        <w:pStyle w:val="nabrajanje"/>
      </w:pPr>
      <w:r>
        <w:t>ORM</w:t>
      </w:r>
      <w:r>
        <w:tab/>
      </w:r>
      <w:r>
        <w:rPr>
          <w:i/>
          <w:iCs/>
        </w:rPr>
        <w:t>object-relation</w:t>
      </w:r>
      <w:r w:rsidR="00E14ACC">
        <w:rPr>
          <w:i/>
          <w:iCs/>
        </w:rPr>
        <w:t>al</w:t>
      </w:r>
      <w:r>
        <w:rPr>
          <w:i/>
          <w:iCs/>
        </w:rPr>
        <w:t xml:space="preserve"> mapp</w:t>
      </w:r>
      <w:r w:rsidR="00E14ACC">
        <w:rPr>
          <w:i/>
          <w:iCs/>
        </w:rPr>
        <w:t>ing</w:t>
      </w:r>
      <w:r>
        <w:tab/>
        <w:t>objektno relacijsko mapiranje</w:t>
      </w:r>
    </w:p>
    <w:p w14:paraId="2EC0086D" w14:textId="77777777" w:rsidR="001229C9" w:rsidRPr="001229C9" w:rsidRDefault="001229C9" w:rsidP="00CE005D">
      <w:pPr>
        <w:pStyle w:val="nabrajanje"/>
      </w:pPr>
      <w:r>
        <w:t xml:space="preserve">RPC </w:t>
      </w:r>
      <w:r>
        <w:rPr>
          <w:i/>
          <w:iCs/>
        </w:rPr>
        <w:tab/>
        <w:t>remote procedure call</w:t>
      </w:r>
      <w:r>
        <w:rPr>
          <w:i/>
          <w:iCs/>
        </w:rPr>
        <w:tab/>
      </w:r>
      <w:r>
        <w:t>pozivanje metoda na daljinu</w:t>
      </w:r>
    </w:p>
    <w:p w14:paraId="1810053B" w14:textId="77777777" w:rsidR="00CE005D" w:rsidRDefault="00D978D0" w:rsidP="00CE005D">
      <w:pPr>
        <w:pStyle w:val="nabrajanje"/>
      </w:pPr>
      <w:r>
        <w:t>SQL</w:t>
      </w:r>
      <w:r w:rsidR="00CE005D">
        <w:tab/>
      </w:r>
      <w:r>
        <w:rPr>
          <w:i/>
          <w:iCs/>
        </w:rPr>
        <w:t>Structured Query Language</w:t>
      </w:r>
      <w:r w:rsidR="00CE005D">
        <w:tab/>
      </w:r>
      <w:r>
        <w:t>s</w:t>
      </w:r>
      <w:r w:rsidRPr="00D978D0">
        <w:t>trukturirani jezik upita</w:t>
      </w:r>
    </w:p>
    <w:p w14:paraId="39A574C9" w14:textId="77777777" w:rsidR="00CE005D" w:rsidRDefault="00D978D0" w:rsidP="00D978D0">
      <w:pPr>
        <w:pStyle w:val="nabrajanje"/>
      </w:pPr>
      <w:r>
        <w:t>T-SQL</w:t>
      </w:r>
      <w:r>
        <w:tab/>
      </w:r>
      <w:r w:rsidRPr="0084734C">
        <w:rPr>
          <w:i/>
        </w:rPr>
        <w:t>Transaction-</w:t>
      </w:r>
      <w:r>
        <w:rPr>
          <w:i/>
          <w:iCs/>
        </w:rPr>
        <w:t>Structured Query Language</w:t>
      </w:r>
      <w:r>
        <w:tab/>
        <w:t>jezik upita strukturiran transakcijama</w:t>
      </w:r>
    </w:p>
    <w:p w14:paraId="1B7E2062" w14:textId="77777777" w:rsidR="00246BCB" w:rsidRDefault="006D6372" w:rsidP="00771DAB">
      <w:pPr>
        <w:pStyle w:val="nabrajanje"/>
      </w:pPr>
      <w:r>
        <w:t>URL</w:t>
      </w:r>
      <w:r>
        <w:tab/>
      </w:r>
      <w:r w:rsidR="004F76DB">
        <w:rPr>
          <w:i/>
          <w:iCs/>
        </w:rPr>
        <w:t>Uniform Resource Locator</w:t>
      </w:r>
      <w:r>
        <w:tab/>
      </w:r>
      <w:r w:rsidR="004F76DB">
        <w:t>web adresa</w:t>
      </w:r>
    </w:p>
    <w:p w14:paraId="50AD0F84" w14:textId="77777777" w:rsidR="00246BCB" w:rsidRDefault="00CE005D" w:rsidP="00CE005D">
      <w:pPr>
        <w:pStyle w:val="Heading1"/>
        <w:numPr>
          <w:ilvl w:val="0"/>
          <w:numId w:val="0"/>
        </w:numPr>
      </w:pPr>
      <w:bookmarkStart w:id="79" w:name="_Toc61859367"/>
      <w:r>
        <w:lastRenderedPageBreak/>
        <w:t>Popis slika</w:t>
      </w:r>
      <w:bookmarkEnd w:id="79"/>
      <w:r>
        <w:t xml:space="preserve"> </w:t>
      </w:r>
    </w:p>
    <w:p w14:paraId="1A391279" w14:textId="77777777" w:rsidR="00BA0264" w:rsidRDefault="00EE29D5">
      <w:pPr>
        <w:pStyle w:val="TableofFigures"/>
        <w:tabs>
          <w:tab w:val="right" w:leader="dot" w:pos="8778"/>
        </w:tabs>
        <w:rPr>
          <w:rFonts w:asciiTheme="minorHAnsi" w:eastAsiaTheme="minorEastAsia" w:hAnsiTheme="minorHAnsi" w:cstheme="minorBidi"/>
          <w:noProof/>
          <w:sz w:val="22"/>
          <w:szCs w:val="22"/>
          <w:lang w:val="en-US"/>
        </w:rPr>
      </w:pPr>
      <w:r>
        <w:fldChar w:fldCharType="begin"/>
      </w:r>
      <w:r w:rsidR="006B7CD9">
        <w:instrText xml:space="preserve"> TOC \h \z \c "Slika" </w:instrText>
      </w:r>
      <w:r>
        <w:fldChar w:fldCharType="separate"/>
      </w:r>
      <w:hyperlink w:anchor="_Toc62541395" w:history="1">
        <w:r w:rsidR="00BA0264" w:rsidRPr="001675C3">
          <w:rPr>
            <w:rStyle w:val="Hyperlink"/>
            <w:noProof/>
          </w:rPr>
          <w:t>Slika 2.1 Prvo pitanje za trenere iz ankete</w:t>
        </w:r>
        <w:r w:rsidR="00BA0264">
          <w:rPr>
            <w:noProof/>
            <w:webHidden/>
          </w:rPr>
          <w:tab/>
        </w:r>
        <w:r>
          <w:rPr>
            <w:noProof/>
            <w:webHidden/>
          </w:rPr>
          <w:fldChar w:fldCharType="begin"/>
        </w:r>
        <w:r w:rsidR="00BA0264">
          <w:rPr>
            <w:noProof/>
            <w:webHidden/>
          </w:rPr>
          <w:instrText xml:space="preserve"> PAGEREF _Toc62541395 \h </w:instrText>
        </w:r>
        <w:r>
          <w:rPr>
            <w:noProof/>
            <w:webHidden/>
          </w:rPr>
        </w:r>
        <w:r>
          <w:rPr>
            <w:noProof/>
            <w:webHidden/>
          </w:rPr>
          <w:fldChar w:fldCharType="separate"/>
        </w:r>
        <w:r w:rsidR="00BA0264">
          <w:rPr>
            <w:noProof/>
            <w:webHidden/>
          </w:rPr>
          <w:t>5</w:t>
        </w:r>
        <w:r>
          <w:rPr>
            <w:noProof/>
            <w:webHidden/>
          </w:rPr>
          <w:fldChar w:fldCharType="end"/>
        </w:r>
      </w:hyperlink>
    </w:p>
    <w:p w14:paraId="1A86656E"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396" w:history="1">
        <w:r w:rsidR="00BA0264" w:rsidRPr="001675C3">
          <w:rPr>
            <w:rStyle w:val="Hyperlink"/>
            <w:noProof/>
          </w:rPr>
          <w:t>Slika 2.2 Drugo pitanje za trenere iz ankete</w:t>
        </w:r>
        <w:r w:rsidR="00BA0264">
          <w:rPr>
            <w:noProof/>
            <w:webHidden/>
          </w:rPr>
          <w:tab/>
        </w:r>
        <w:r w:rsidR="00EE29D5">
          <w:rPr>
            <w:noProof/>
            <w:webHidden/>
          </w:rPr>
          <w:fldChar w:fldCharType="begin"/>
        </w:r>
        <w:r w:rsidR="00BA0264">
          <w:rPr>
            <w:noProof/>
            <w:webHidden/>
          </w:rPr>
          <w:instrText xml:space="preserve"> PAGEREF _Toc62541396 \h </w:instrText>
        </w:r>
        <w:r w:rsidR="00EE29D5">
          <w:rPr>
            <w:noProof/>
            <w:webHidden/>
          </w:rPr>
        </w:r>
        <w:r w:rsidR="00EE29D5">
          <w:rPr>
            <w:noProof/>
            <w:webHidden/>
          </w:rPr>
          <w:fldChar w:fldCharType="separate"/>
        </w:r>
        <w:r w:rsidR="00BA0264">
          <w:rPr>
            <w:noProof/>
            <w:webHidden/>
          </w:rPr>
          <w:t>5</w:t>
        </w:r>
        <w:r w:rsidR="00EE29D5">
          <w:rPr>
            <w:noProof/>
            <w:webHidden/>
          </w:rPr>
          <w:fldChar w:fldCharType="end"/>
        </w:r>
      </w:hyperlink>
    </w:p>
    <w:p w14:paraId="30EDECA7"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397" w:history="1">
        <w:r w:rsidR="00BA0264" w:rsidRPr="001675C3">
          <w:rPr>
            <w:rStyle w:val="Hyperlink"/>
            <w:noProof/>
          </w:rPr>
          <w:t>Slika 2.3 Treće pitanje za trenere iz ankete</w:t>
        </w:r>
        <w:r w:rsidR="00BA0264">
          <w:rPr>
            <w:noProof/>
            <w:webHidden/>
          </w:rPr>
          <w:tab/>
        </w:r>
        <w:r w:rsidR="00EE29D5">
          <w:rPr>
            <w:noProof/>
            <w:webHidden/>
          </w:rPr>
          <w:fldChar w:fldCharType="begin"/>
        </w:r>
        <w:r w:rsidR="00BA0264">
          <w:rPr>
            <w:noProof/>
            <w:webHidden/>
          </w:rPr>
          <w:instrText xml:space="preserve"> PAGEREF _Toc62541397 \h </w:instrText>
        </w:r>
        <w:r w:rsidR="00EE29D5">
          <w:rPr>
            <w:noProof/>
            <w:webHidden/>
          </w:rPr>
        </w:r>
        <w:r w:rsidR="00EE29D5">
          <w:rPr>
            <w:noProof/>
            <w:webHidden/>
          </w:rPr>
          <w:fldChar w:fldCharType="separate"/>
        </w:r>
        <w:r w:rsidR="00BA0264">
          <w:rPr>
            <w:noProof/>
            <w:webHidden/>
          </w:rPr>
          <w:t>6</w:t>
        </w:r>
        <w:r w:rsidR="00EE29D5">
          <w:rPr>
            <w:noProof/>
            <w:webHidden/>
          </w:rPr>
          <w:fldChar w:fldCharType="end"/>
        </w:r>
      </w:hyperlink>
    </w:p>
    <w:p w14:paraId="329C8548"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398" w:history="1">
        <w:r w:rsidR="00BA0264" w:rsidRPr="001675C3">
          <w:rPr>
            <w:rStyle w:val="Hyperlink"/>
            <w:noProof/>
          </w:rPr>
          <w:t>Slika 2.4 Četvrto pitanje za trenere iz ankete</w:t>
        </w:r>
        <w:r w:rsidR="00BA0264">
          <w:rPr>
            <w:noProof/>
            <w:webHidden/>
          </w:rPr>
          <w:tab/>
        </w:r>
        <w:r w:rsidR="00EE29D5">
          <w:rPr>
            <w:noProof/>
            <w:webHidden/>
          </w:rPr>
          <w:fldChar w:fldCharType="begin"/>
        </w:r>
        <w:r w:rsidR="00BA0264">
          <w:rPr>
            <w:noProof/>
            <w:webHidden/>
          </w:rPr>
          <w:instrText xml:space="preserve"> PAGEREF _Toc62541398 \h </w:instrText>
        </w:r>
        <w:r w:rsidR="00EE29D5">
          <w:rPr>
            <w:noProof/>
            <w:webHidden/>
          </w:rPr>
        </w:r>
        <w:r w:rsidR="00EE29D5">
          <w:rPr>
            <w:noProof/>
            <w:webHidden/>
          </w:rPr>
          <w:fldChar w:fldCharType="separate"/>
        </w:r>
        <w:r w:rsidR="00BA0264">
          <w:rPr>
            <w:noProof/>
            <w:webHidden/>
          </w:rPr>
          <w:t>6</w:t>
        </w:r>
        <w:r w:rsidR="00EE29D5">
          <w:rPr>
            <w:noProof/>
            <w:webHidden/>
          </w:rPr>
          <w:fldChar w:fldCharType="end"/>
        </w:r>
      </w:hyperlink>
    </w:p>
    <w:p w14:paraId="39B1E0FD"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399" w:history="1">
        <w:r w:rsidR="00BA0264" w:rsidRPr="001675C3">
          <w:rPr>
            <w:rStyle w:val="Hyperlink"/>
            <w:noProof/>
          </w:rPr>
          <w:t>Slika 2.5 Peto pitanje za trenere iz ankete</w:t>
        </w:r>
        <w:r w:rsidR="00BA0264">
          <w:rPr>
            <w:noProof/>
            <w:webHidden/>
          </w:rPr>
          <w:tab/>
        </w:r>
        <w:r w:rsidR="00EE29D5">
          <w:rPr>
            <w:noProof/>
            <w:webHidden/>
          </w:rPr>
          <w:fldChar w:fldCharType="begin"/>
        </w:r>
        <w:r w:rsidR="00BA0264">
          <w:rPr>
            <w:noProof/>
            <w:webHidden/>
          </w:rPr>
          <w:instrText xml:space="preserve"> PAGEREF _Toc62541399 \h </w:instrText>
        </w:r>
        <w:r w:rsidR="00EE29D5">
          <w:rPr>
            <w:noProof/>
            <w:webHidden/>
          </w:rPr>
        </w:r>
        <w:r w:rsidR="00EE29D5">
          <w:rPr>
            <w:noProof/>
            <w:webHidden/>
          </w:rPr>
          <w:fldChar w:fldCharType="separate"/>
        </w:r>
        <w:r w:rsidR="00BA0264">
          <w:rPr>
            <w:noProof/>
            <w:webHidden/>
          </w:rPr>
          <w:t>7</w:t>
        </w:r>
        <w:r w:rsidR="00EE29D5">
          <w:rPr>
            <w:noProof/>
            <w:webHidden/>
          </w:rPr>
          <w:fldChar w:fldCharType="end"/>
        </w:r>
      </w:hyperlink>
    </w:p>
    <w:p w14:paraId="78112ED6"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0" w:history="1">
        <w:r w:rsidR="00BA0264" w:rsidRPr="001675C3">
          <w:rPr>
            <w:rStyle w:val="Hyperlink"/>
            <w:noProof/>
          </w:rPr>
          <w:t>Slika 3.1 Životni ciklus aktivnosti [3]</w:t>
        </w:r>
        <w:r w:rsidR="00BA0264">
          <w:rPr>
            <w:noProof/>
            <w:webHidden/>
          </w:rPr>
          <w:tab/>
        </w:r>
        <w:r w:rsidR="00EE29D5">
          <w:rPr>
            <w:noProof/>
            <w:webHidden/>
          </w:rPr>
          <w:fldChar w:fldCharType="begin"/>
        </w:r>
        <w:r w:rsidR="00BA0264">
          <w:rPr>
            <w:noProof/>
            <w:webHidden/>
          </w:rPr>
          <w:instrText xml:space="preserve"> PAGEREF _Toc62541400 \h </w:instrText>
        </w:r>
        <w:r w:rsidR="00EE29D5">
          <w:rPr>
            <w:noProof/>
            <w:webHidden/>
          </w:rPr>
        </w:r>
        <w:r w:rsidR="00EE29D5">
          <w:rPr>
            <w:noProof/>
            <w:webHidden/>
          </w:rPr>
          <w:fldChar w:fldCharType="separate"/>
        </w:r>
        <w:r w:rsidR="00BA0264">
          <w:rPr>
            <w:noProof/>
            <w:webHidden/>
          </w:rPr>
          <w:t>12</w:t>
        </w:r>
        <w:r w:rsidR="00EE29D5">
          <w:rPr>
            <w:noProof/>
            <w:webHidden/>
          </w:rPr>
          <w:fldChar w:fldCharType="end"/>
        </w:r>
      </w:hyperlink>
    </w:p>
    <w:p w14:paraId="463EBB48"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1" w:history="1">
        <w:r w:rsidR="00BA0264" w:rsidRPr="001675C3">
          <w:rPr>
            <w:rStyle w:val="Hyperlink"/>
            <w:noProof/>
          </w:rPr>
          <w:t xml:space="preserve">Slika 4.1 Arhitektura sustava </w:t>
        </w:r>
        <w:r w:rsidR="00BA0264" w:rsidRPr="001675C3">
          <w:rPr>
            <w:rStyle w:val="Hyperlink"/>
            <w:i/>
            <w:iCs/>
            <w:noProof/>
          </w:rPr>
          <w:t>RemoteTrainer</w:t>
        </w:r>
        <w:r w:rsidR="00BA0264">
          <w:rPr>
            <w:noProof/>
            <w:webHidden/>
          </w:rPr>
          <w:tab/>
        </w:r>
        <w:r w:rsidR="00EE29D5">
          <w:rPr>
            <w:noProof/>
            <w:webHidden/>
          </w:rPr>
          <w:fldChar w:fldCharType="begin"/>
        </w:r>
        <w:r w:rsidR="00BA0264">
          <w:rPr>
            <w:noProof/>
            <w:webHidden/>
          </w:rPr>
          <w:instrText xml:space="preserve"> PAGEREF _Toc62541401 \h </w:instrText>
        </w:r>
        <w:r w:rsidR="00EE29D5">
          <w:rPr>
            <w:noProof/>
            <w:webHidden/>
          </w:rPr>
        </w:r>
        <w:r w:rsidR="00EE29D5">
          <w:rPr>
            <w:noProof/>
            <w:webHidden/>
          </w:rPr>
          <w:fldChar w:fldCharType="separate"/>
        </w:r>
        <w:r w:rsidR="00BA0264">
          <w:rPr>
            <w:noProof/>
            <w:webHidden/>
          </w:rPr>
          <w:t>15</w:t>
        </w:r>
        <w:r w:rsidR="00EE29D5">
          <w:rPr>
            <w:noProof/>
            <w:webHidden/>
          </w:rPr>
          <w:fldChar w:fldCharType="end"/>
        </w:r>
      </w:hyperlink>
    </w:p>
    <w:p w14:paraId="6FA39697"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2" w:history="1">
        <w:r w:rsidR="00BA0264" w:rsidRPr="001675C3">
          <w:rPr>
            <w:rStyle w:val="Hyperlink"/>
            <w:noProof/>
          </w:rPr>
          <w:t>Slika 4.2 Arhitektura baze podataka [13]</w:t>
        </w:r>
        <w:r w:rsidR="00BA0264">
          <w:rPr>
            <w:noProof/>
            <w:webHidden/>
          </w:rPr>
          <w:tab/>
        </w:r>
        <w:r w:rsidR="00EE29D5">
          <w:rPr>
            <w:noProof/>
            <w:webHidden/>
          </w:rPr>
          <w:fldChar w:fldCharType="begin"/>
        </w:r>
        <w:r w:rsidR="00BA0264">
          <w:rPr>
            <w:noProof/>
            <w:webHidden/>
          </w:rPr>
          <w:instrText xml:space="preserve"> PAGEREF _Toc62541402 \h </w:instrText>
        </w:r>
        <w:r w:rsidR="00EE29D5">
          <w:rPr>
            <w:noProof/>
            <w:webHidden/>
          </w:rPr>
        </w:r>
        <w:r w:rsidR="00EE29D5">
          <w:rPr>
            <w:noProof/>
            <w:webHidden/>
          </w:rPr>
          <w:fldChar w:fldCharType="separate"/>
        </w:r>
        <w:r w:rsidR="00BA0264">
          <w:rPr>
            <w:noProof/>
            <w:webHidden/>
          </w:rPr>
          <w:t>18</w:t>
        </w:r>
        <w:r w:rsidR="00EE29D5">
          <w:rPr>
            <w:noProof/>
            <w:webHidden/>
          </w:rPr>
          <w:fldChar w:fldCharType="end"/>
        </w:r>
      </w:hyperlink>
    </w:p>
    <w:p w14:paraId="71D50C19"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3" w:history="1">
        <w:r w:rsidR="00BA0264" w:rsidRPr="001675C3">
          <w:rPr>
            <w:rStyle w:val="Hyperlink"/>
            <w:noProof/>
          </w:rPr>
          <w:t>Slika 4.3 Komunikacija web servisa [15]</w:t>
        </w:r>
        <w:r w:rsidR="00BA0264">
          <w:rPr>
            <w:noProof/>
            <w:webHidden/>
          </w:rPr>
          <w:tab/>
        </w:r>
        <w:r w:rsidR="00EE29D5">
          <w:rPr>
            <w:noProof/>
            <w:webHidden/>
          </w:rPr>
          <w:fldChar w:fldCharType="begin"/>
        </w:r>
        <w:r w:rsidR="00BA0264">
          <w:rPr>
            <w:noProof/>
            <w:webHidden/>
          </w:rPr>
          <w:instrText xml:space="preserve"> PAGEREF _Toc62541403 \h </w:instrText>
        </w:r>
        <w:r w:rsidR="00EE29D5">
          <w:rPr>
            <w:noProof/>
            <w:webHidden/>
          </w:rPr>
        </w:r>
        <w:r w:rsidR="00EE29D5">
          <w:rPr>
            <w:noProof/>
            <w:webHidden/>
          </w:rPr>
          <w:fldChar w:fldCharType="separate"/>
        </w:r>
        <w:r w:rsidR="00BA0264">
          <w:rPr>
            <w:noProof/>
            <w:webHidden/>
          </w:rPr>
          <w:t>21</w:t>
        </w:r>
        <w:r w:rsidR="00EE29D5">
          <w:rPr>
            <w:noProof/>
            <w:webHidden/>
          </w:rPr>
          <w:fldChar w:fldCharType="end"/>
        </w:r>
      </w:hyperlink>
    </w:p>
    <w:p w14:paraId="153E14FE"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4" w:history="1">
        <w:r w:rsidR="00BA0264" w:rsidRPr="001675C3">
          <w:rPr>
            <w:rStyle w:val="Hyperlink"/>
            <w:noProof/>
          </w:rPr>
          <w:t>Slika 5.1 Relacijski model baze podataka</w:t>
        </w:r>
        <w:r w:rsidR="00BA0264">
          <w:rPr>
            <w:noProof/>
            <w:webHidden/>
          </w:rPr>
          <w:tab/>
        </w:r>
        <w:r w:rsidR="00EE29D5">
          <w:rPr>
            <w:noProof/>
            <w:webHidden/>
          </w:rPr>
          <w:fldChar w:fldCharType="begin"/>
        </w:r>
        <w:r w:rsidR="00BA0264">
          <w:rPr>
            <w:noProof/>
            <w:webHidden/>
          </w:rPr>
          <w:instrText xml:space="preserve"> PAGEREF _Toc62541404 \h </w:instrText>
        </w:r>
        <w:r w:rsidR="00EE29D5">
          <w:rPr>
            <w:noProof/>
            <w:webHidden/>
          </w:rPr>
        </w:r>
        <w:r w:rsidR="00EE29D5">
          <w:rPr>
            <w:noProof/>
            <w:webHidden/>
          </w:rPr>
          <w:fldChar w:fldCharType="separate"/>
        </w:r>
        <w:r w:rsidR="00BA0264">
          <w:rPr>
            <w:noProof/>
            <w:webHidden/>
          </w:rPr>
          <w:t>26</w:t>
        </w:r>
        <w:r w:rsidR="00EE29D5">
          <w:rPr>
            <w:noProof/>
            <w:webHidden/>
          </w:rPr>
          <w:fldChar w:fldCharType="end"/>
        </w:r>
      </w:hyperlink>
    </w:p>
    <w:p w14:paraId="09B81C22"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5" w:history="1">
        <w:r w:rsidR="00BA0264" w:rsidRPr="001675C3">
          <w:rPr>
            <w:rStyle w:val="Hyperlink"/>
            <w:noProof/>
          </w:rPr>
          <w:t>Slika 5.2 Prikaz kreiranja prva tri entiteta.</w:t>
        </w:r>
        <w:r w:rsidR="00BA0264">
          <w:rPr>
            <w:noProof/>
            <w:webHidden/>
          </w:rPr>
          <w:tab/>
        </w:r>
        <w:r w:rsidR="00EE29D5">
          <w:rPr>
            <w:noProof/>
            <w:webHidden/>
          </w:rPr>
          <w:fldChar w:fldCharType="begin"/>
        </w:r>
        <w:r w:rsidR="00BA0264">
          <w:rPr>
            <w:noProof/>
            <w:webHidden/>
          </w:rPr>
          <w:instrText xml:space="preserve"> PAGEREF _Toc62541405 \h </w:instrText>
        </w:r>
        <w:r w:rsidR="00EE29D5">
          <w:rPr>
            <w:noProof/>
            <w:webHidden/>
          </w:rPr>
        </w:r>
        <w:r w:rsidR="00EE29D5">
          <w:rPr>
            <w:noProof/>
            <w:webHidden/>
          </w:rPr>
          <w:fldChar w:fldCharType="separate"/>
        </w:r>
        <w:r w:rsidR="00BA0264">
          <w:rPr>
            <w:noProof/>
            <w:webHidden/>
          </w:rPr>
          <w:t>27</w:t>
        </w:r>
        <w:r w:rsidR="00EE29D5">
          <w:rPr>
            <w:noProof/>
            <w:webHidden/>
          </w:rPr>
          <w:fldChar w:fldCharType="end"/>
        </w:r>
      </w:hyperlink>
    </w:p>
    <w:p w14:paraId="771BFF3E"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6" w:history="1">
        <w:r w:rsidR="00BA0264" w:rsidRPr="001675C3">
          <w:rPr>
            <w:rStyle w:val="Hyperlink"/>
            <w:noProof/>
          </w:rPr>
          <w:t>Slika 5.3 Prikaz izbornika za odabir način kreiranja modela</w:t>
        </w:r>
        <w:r w:rsidR="00BA0264">
          <w:rPr>
            <w:noProof/>
            <w:webHidden/>
          </w:rPr>
          <w:tab/>
        </w:r>
        <w:r w:rsidR="00EE29D5">
          <w:rPr>
            <w:noProof/>
            <w:webHidden/>
          </w:rPr>
          <w:fldChar w:fldCharType="begin"/>
        </w:r>
        <w:r w:rsidR="00BA0264">
          <w:rPr>
            <w:noProof/>
            <w:webHidden/>
          </w:rPr>
          <w:instrText xml:space="preserve"> PAGEREF _Toc62541406 \h </w:instrText>
        </w:r>
        <w:r w:rsidR="00EE29D5">
          <w:rPr>
            <w:noProof/>
            <w:webHidden/>
          </w:rPr>
        </w:r>
        <w:r w:rsidR="00EE29D5">
          <w:rPr>
            <w:noProof/>
            <w:webHidden/>
          </w:rPr>
          <w:fldChar w:fldCharType="separate"/>
        </w:r>
        <w:r w:rsidR="00BA0264">
          <w:rPr>
            <w:noProof/>
            <w:webHidden/>
          </w:rPr>
          <w:t>28</w:t>
        </w:r>
        <w:r w:rsidR="00EE29D5">
          <w:rPr>
            <w:noProof/>
            <w:webHidden/>
          </w:rPr>
          <w:fldChar w:fldCharType="end"/>
        </w:r>
      </w:hyperlink>
    </w:p>
    <w:p w14:paraId="081BE4E3"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7" w:history="1">
        <w:r w:rsidR="00BA0264" w:rsidRPr="001675C3">
          <w:rPr>
            <w:rStyle w:val="Hyperlink"/>
            <w:noProof/>
          </w:rPr>
          <w:t>Slika 5.4 Prikaz izbornika za odabir tablica tijekom kreiranja modela</w:t>
        </w:r>
        <w:r w:rsidR="00BA0264">
          <w:rPr>
            <w:noProof/>
            <w:webHidden/>
          </w:rPr>
          <w:tab/>
        </w:r>
        <w:r w:rsidR="00EE29D5">
          <w:rPr>
            <w:noProof/>
            <w:webHidden/>
          </w:rPr>
          <w:fldChar w:fldCharType="begin"/>
        </w:r>
        <w:r w:rsidR="00BA0264">
          <w:rPr>
            <w:noProof/>
            <w:webHidden/>
          </w:rPr>
          <w:instrText xml:space="preserve"> PAGEREF _Toc62541407 \h </w:instrText>
        </w:r>
        <w:r w:rsidR="00EE29D5">
          <w:rPr>
            <w:noProof/>
            <w:webHidden/>
          </w:rPr>
        </w:r>
        <w:r w:rsidR="00EE29D5">
          <w:rPr>
            <w:noProof/>
            <w:webHidden/>
          </w:rPr>
          <w:fldChar w:fldCharType="separate"/>
        </w:r>
        <w:r w:rsidR="00BA0264">
          <w:rPr>
            <w:noProof/>
            <w:webHidden/>
          </w:rPr>
          <w:t>29</w:t>
        </w:r>
        <w:r w:rsidR="00EE29D5">
          <w:rPr>
            <w:noProof/>
            <w:webHidden/>
          </w:rPr>
          <w:fldChar w:fldCharType="end"/>
        </w:r>
      </w:hyperlink>
    </w:p>
    <w:p w14:paraId="31289994"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8" w:history="1">
        <w:r w:rsidR="00BA0264" w:rsidRPr="001675C3">
          <w:rPr>
            <w:rStyle w:val="Hyperlink"/>
            <w:noProof/>
          </w:rPr>
          <w:t xml:space="preserve">Slika 5.5 Izgled </w:t>
        </w:r>
        <w:r w:rsidR="00BA0264" w:rsidRPr="001675C3">
          <w:rPr>
            <w:rStyle w:val="Hyperlink"/>
            <w:iCs/>
            <w:noProof/>
          </w:rPr>
          <w:t>zaglavlja</w:t>
        </w:r>
        <w:r w:rsidR="00BA0264" w:rsidRPr="001675C3">
          <w:rPr>
            <w:rStyle w:val="Hyperlink"/>
            <w:noProof/>
          </w:rPr>
          <w:t xml:space="preserve"> izbornika</w:t>
        </w:r>
        <w:r w:rsidR="00BA0264">
          <w:rPr>
            <w:noProof/>
            <w:webHidden/>
          </w:rPr>
          <w:tab/>
        </w:r>
        <w:r w:rsidR="00EE29D5">
          <w:rPr>
            <w:noProof/>
            <w:webHidden/>
          </w:rPr>
          <w:fldChar w:fldCharType="begin"/>
        </w:r>
        <w:r w:rsidR="00BA0264">
          <w:rPr>
            <w:noProof/>
            <w:webHidden/>
          </w:rPr>
          <w:instrText xml:space="preserve"> PAGEREF _Toc62541408 \h </w:instrText>
        </w:r>
        <w:r w:rsidR="00EE29D5">
          <w:rPr>
            <w:noProof/>
            <w:webHidden/>
          </w:rPr>
        </w:r>
        <w:r w:rsidR="00EE29D5">
          <w:rPr>
            <w:noProof/>
            <w:webHidden/>
          </w:rPr>
          <w:fldChar w:fldCharType="separate"/>
        </w:r>
        <w:r w:rsidR="00BA0264">
          <w:rPr>
            <w:noProof/>
            <w:webHidden/>
          </w:rPr>
          <w:t>34</w:t>
        </w:r>
        <w:r w:rsidR="00EE29D5">
          <w:rPr>
            <w:noProof/>
            <w:webHidden/>
          </w:rPr>
          <w:fldChar w:fldCharType="end"/>
        </w:r>
      </w:hyperlink>
    </w:p>
    <w:p w14:paraId="7D9896AF"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09" w:history="1">
        <w:r w:rsidR="00BA0264" w:rsidRPr="001675C3">
          <w:rPr>
            <w:rStyle w:val="Hyperlink"/>
            <w:noProof/>
          </w:rPr>
          <w:t>Slika 5.6 Izgled popisa opcija izbornika</w:t>
        </w:r>
        <w:r w:rsidR="00BA0264">
          <w:rPr>
            <w:noProof/>
            <w:webHidden/>
          </w:rPr>
          <w:tab/>
        </w:r>
        <w:r w:rsidR="00EE29D5">
          <w:rPr>
            <w:noProof/>
            <w:webHidden/>
          </w:rPr>
          <w:fldChar w:fldCharType="begin"/>
        </w:r>
        <w:r w:rsidR="00BA0264">
          <w:rPr>
            <w:noProof/>
            <w:webHidden/>
          </w:rPr>
          <w:instrText xml:space="preserve"> PAGEREF _Toc62541409 \h </w:instrText>
        </w:r>
        <w:r w:rsidR="00EE29D5">
          <w:rPr>
            <w:noProof/>
            <w:webHidden/>
          </w:rPr>
        </w:r>
        <w:r w:rsidR="00EE29D5">
          <w:rPr>
            <w:noProof/>
            <w:webHidden/>
          </w:rPr>
          <w:fldChar w:fldCharType="separate"/>
        </w:r>
        <w:r w:rsidR="00BA0264">
          <w:rPr>
            <w:noProof/>
            <w:webHidden/>
          </w:rPr>
          <w:t>35</w:t>
        </w:r>
        <w:r w:rsidR="00EE29D5">
          <w:rPr>
            <w:noProof/>
            <w:webHidden/>
          </w:rPr>
          <w:fldChar w:fldCharType="end"/>
        </w:r>
      </w:hyperlink>
    </w:p>
    <w:p w14:paraId="61D9A232"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10" w:history="1">
        <w:r w:rsidR="00BA0264" w:rsidRPr="001675C3">
          <w:rPr>
            <w:rStyle w:val="Hyperlink"/>
            <w:noProof/>
          </w:rPr>
          <w:t>Slika 5.7 Izgled izbornika za trenera</w:t>
        </w:r>
        <w:r w:rsidR="00BA0264">
          <w:rPr>
            <w:noProof/>
            <w:webHidden/>
          </w:rPr>
          <w:tab/>
        </w:r>
        <w:r w:rsidR="00EE29D5">
          <w:rPr>
            <w:noProof/>
            <w:webHidden/>
          </w:rPr>
          <w:fldChar w:fldCharType="begin"/>
        </w:r>
        <w:r w:rsidR="00BA0264">
          <w:rPr>
            <w:noProof/>
            <w:webHidden/>
          </w:rPr>
          <w:instrText xml:space="preserve"> PAGEREF _Toc62541410 \h </w:instrText>
        </w:r>
        <w:r w:rsidR="00EE29D5">
          <w:rPr>
            <w:noProof/>
            <w:webHidden/>
          </w:rPr>
        </w:r>
        <w:r w:rsidR="00EE29D5">
          <w:rPr>
            <w:noProof/>
            <w:webHidden/>
          </w:rPr>
          <w:fldChar w:fldCharType="separate"/>
        </w:r>
        <w:r w:rsidR="00BA0264">
          <w:rPr>
            <w:noProof/>
            <w:webHidden/>
          </w:rPr>
          <w:t>35</w:t>
        </w:r>
        <w:r w:rsidR="00EE29D5">
          <w:rPr>
            <w:noProof/>
            <w:webHidden/>
          </w:rPr>
          <w:fldChar w:fldCharType="end"/>
        </w:r>
      </w:hyperlink>
    </w:p>
    <w:p w14:paraId="75304448"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11" w:history="1">
        <w:r w:rsidR="00BA0264" w:rsidRPr="001675C3">
          <w:rPr>
            <w:rStyle w:val="Hyperlink"/>
            <w:noProof/>
          </w:rPr>
          <w:t>Slika 5.8 Izgled ekrana pronađi trenera</w:t>
        </w:r>
        <w:r w:rsidR="00BA0264">
          <w:rPr>
            <w:noProof/>
            <w:webHidden/>
          </w:rPr>
          <w:tab/>
        </w:r>
        <w:r w:rsidR="00EE29D5">
          <w:rPr>
            <w:noProof/>
            <w:webHidden/>
          </w:rPr>
          <w:fldChar w:fldCharType="begin"/>
        </w:r>
        <w:r w:rsidR="00BA0264">
          <w:rPr>
            <w:noProof/>
            <w:webHidden/>
          </w:rPr>
          <w:instrText xml:space="preserve"> PAGEREF _Toc62541411 \h </w:instrText>
        </w:r>
        <w:r w:rsidR="00EE29D5">
          <w:rPr>
            <w:noProof/>
            <w:webHidden/>
          </w:rPr>
        </w:r>
        <w:r w:rsidR="00EE29D5">
          <w:rPr>
            <w:noProof/>
            <w:webHidden/>
          </w:rPr>
          <w:fldChar w:fldCharType="separate"/>
        </w:r>
        <w:r w:rsidR="00BA0264">
          <w:rPr>
            <w:noProof/>
            <w:webHidden/>
          </w:rPr>
          <w:t>36</w:t>
        </w:r>
        <w:r w:rsidR="00EE29D5">
          <w:rPr>
            <w:noProof/>
            <w:webHidden/>
          </w:rPr>
          <w:fldChar w:fldCharType="end"/>
        </w:r>
      </w:hyperlink>
    </w:p>
    <w:p w14:paraId="57B8827A"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12" w:history="1">
        <w:r w:rsidR="00BA0264" w:rsidRPr="001675C3">
          <w:rPr>
            <w:rStyle w:val="Hyperlink"/>
            <w:noProof/>
          </w:rPr>
          <w:t>Slika 5.9 Ekran trenera s korisnicima koji su poslali zahtjev za poslovnu suradnju treneru</w:t>
        </w:r>
        <w:r w:rsidR="00BA0264">
          <w:rPr>
            <w:noProof/>
            <w:webHidden/>
          </w:rPr>
          <w:tab/>
        </w:r>
        <w:r w:rsidR="00EE29D5">
          <w:rPr>
            <w:noProof/>
            <w:webHidden/>
          </w:rPr>
          <w:fldChar w:fldCharType="begin"/>
        </w:r>
        <w:r w:rsidR="00BA0264">
          <w:rPr>
            <w:noProof/>
            <w:webHidden/>
          </w:rPr>
          <w:instrText xml:space="preserve"> PAGEREF _Toc62541412 \h </w:instrText>
        </w:r>
        <w:r w:rsidR="00EE29D5">
          <w:rPr>
            <w:noProof/>
            <w:webHidden/>
          </w:rPr>
        </w:r>
        <w:r w:rsidR="00EE29D5">
          <w:rPr>
            <w:noProof/>
            <w:webHidden/>
          </w:rPr>
          <w:fldChar w:fldCharType="separate"/>
        </w:r>
        <w:r w:rsidR="00BA0264">
          <w:rPr>
            <w:noProof/>
            <w:webHidden/>
          </w:rPr>
          <w:t>39</w:t>
        </w:r>
        <w:r w:rsidR="00EE29D5">
          <w:rPr>
            <w:noProof/>
            <w:webHidden/>
          </w:rPr>
          <w:fldChar w:fldCharType="end"/>
        </w:r>
      </w:hyperlink>
    </w:p>
    <w:p w14:paraId="5C727A21"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13" w:history="1">
        <w:r w:rsidR="00BA0264" w:rsidRPr="001675C3">
          <w:rPr>
            <w:rStyle w:val="Hyperlink"/>
            <w:noProof/>
          </w:rPr>
          <w:t>Slika 5.10 Ekran trenera za kreiranje treninga</w:t>
        </w:r>
        <w:r w:rsidR="00BA0264">
          <w:rPr>
            <w:noProof/>
            <w:webHidden/>
          </w:rPr>
          <w:tab/>
        </w:r>
        <w:r w:rsidR="00EE29D5">
          <w:rPr>
            <w:noProof/>
            <w:webHidden/>
          </w:rPr>
          <w:fldChar w:fldCharType="begin"/>
        </w:r>
        <w:r w:rsidR="00BA0264">
          <w:rPr>
            <w:noProof/>
            <w:webHidden/>
          </w:rPr>
          <w:instrText xml:space="preserve"> PAGEREF _Toc62541413 \h </w:instrText>
        </w:r>
        <w:r w:rsidR="00EE29D5">
          <w:rPr>
            <w:noProof/>
            <w:webHidden/>
          </w:rPr>
        </w:r>
        <w:r w:rsidR="00EE29D5">
          <w:rPr>
            <w:noProof/>
            <w:webHidden/>
          </w:rPr>
          <w:fldChar w:fldCharType="separate"/>
        </w:r>
        <w:r w:rsidR="00BA0264">
          <w:rPr>
            <w:noProof/>
            <w:webHidden/>
          </w:rPr>
          <w:t>40</w:t>
        </w:r>
        <w:r w:rsidR="00EE29D5">
          <w:rPr>
            <w:noProof/>
            <w:webHidden/>
          </w:rPr>
          <w:fldChar w:fldCharType="end"/>
        </w:r>
      </w:hyperlink>
    </w:p>
    <w:p w14:paraId="2EC42ED6"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14" w:history="1">
        <w:r w:rsidR="00BA0264" w:rsidRPr="001675C3">
          <w:rPr>
            <w:rStyle w:val="Hyperlink"/>
            <w:noProof/>
          </w:rPr>
          <w:t>Slika 5.11 Ekran trenera za pregled vlastitih izrađenih treninga</w:t>
        </w:r>
        <w:r w:rsidR="00BA0264">
          <w:rPr>
            <w:noProof/>
            <w:webHidden/>
          </w:rPr>
          <w:tab/>
        </w:r>
        <w:r w:rsidR="00EE29D5">
          <w:rPr>
            <w:noProof/>
            <w:webHidden/>
          </w:rPr>
          <w:fldChar w:fldCharType="begin"/>
        </w:r>
        <w:r w:rsidR="00BA0264">
          <w:rPr>
            <w:noProof/>
            <w:webHidden/>
          </w:rPr>
          <w:instrText xml:space="preserve"> PAGEREF _Toc62541414 \h </w:instrText>
        </w:r>
        <w:r w:rsidR="00EE29D5">
          <w:rPr>
            <w:noProof/>
            <w:webHidden/>
          </w:rPr>
        </w:r>
        <w:r w:rsidR="00EE29D5">
          <w:rPr>
            <w:noProof/>
            <w:webHidden/>
          </w:rPr>
          <w:fldChar w:fldCharType="separate"/>
        </w:r>
        <w:r w:rsidR="00BA0264">
          <w:rPr>
            <w:noProof/>
            <w:webHidden/>
          </w:rPr>
          <w:t>41</w:t>
        </w:r>
        <w:r w:rsidR="00EE29D5">
          <w:rPr>
            <w:noProof/>
            <w:webHidden/>
          </w:rPr>
          <w:fldChar w:fldCharType="end"/>
        </w:r>
      </w:hyperlink>
    </w:p>
    <w:p w14:paraId="3745A255"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15" w:history="1">
        <w:r w:rsidR="00BA0264" w:rsidRPr="001675C3">
          <w:rPr>
            <w:rStyle w:val="Hyperlink"/>
            <w:noProof/>
          </w:rPr>
          <w:t>Slika 5.12 Ekran trenera za kreiranje rasporeda</w:t>
        </w:r>
        <w:r w:rsidR="00BA0264">
          <w:rPr>
            <w:noProof/>
            <w:webHidden/>
          </w:rPr>
          <w:tab/>
        </w:r>
        <w:r w:rsidR="00EE29D5">
          <w:rPr>
            <w:noProof/>
            <w:webHidden/>
          </w:rPr>
          <w:fldChar w:fldCharType="begin"/>
        </w:r>
        <w:r w:rsidR="00BA0264">
          <w:rPr>
            <w:noProof/>
            <w:webHidden/>
          </w:rPr>
          <w:instrText xml:space="preserve"> PAGEREF _Toc62541415 \h </w:instrText>
        </w:r>
        <w:r w:rsidR="00EE29D5">
          <w:rPr>
            <w:noProof/>
            <w:webHidden/>
          </w:rPr>
        </w:r>
        <w:r w:rsidR="00EE29D5">
          <w:rPr>
            <w:noProof/>
            <w:webHidden/>
          </w:rPr>
          <w:fldChar w:fldCharType="separate"/>
        </w:r>
        <w:r w:rsidR="00BA0264">
          <w:rPr>
            <w:noProof/>
            <w:webHidden/>
          </w:rPr>
          <w:t>42</w:t>
        </w:r>
        <w:r w:rsidR="00EE29D5">
          <w:rPr>
            <w:noProof/>
            <w:webHidden/>
          </w:rPr>
          <w:fldChar w:fldCharType="end"/>
        </w:r>
      </w:hyperlink>
    </w:p>
    <w:p w14:paraId="05716183" w14:textId="77777777" w:rsidR="00BA0264"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2541416" w:history="1">
        <w:r w:rsidR="00BA0264" w:rsidRPr="001675C3">
          <w:rPr>
            <w:rStyle w:val="Hyperlink"/>
            <w:noProof/>
          </w:rPr>
          <w:t>Slika 5.13 Ekran korisnika usluga za pregled rasporeda</w:t>
        </w:r>
        <w:r w:rsidR="00BA0264">
          <w:rPr>
            <w:noProof/>
            <w:webHidden/>
          </w:rPr>
          <w:tab/>
        </w:r>
        <w:r w:rsidR="00EE29D5">
          <w:rPr>
            <w:noProof/>
            <w:webHidden/>
          </w:rPr>
          <w:fldChar w:fldCharType="begin"/>
        </w:r>
        <w:r w:rsidR="00BA0264">
          <w:rPr>
            <w:noProof/>
            <w:webHidden/>
          </w:rPr>
          <w:instrText xml:space="preserve"> PAGEREF _Toc62541416 \h </w:instrText>
        </w:r>
        <w:r w:rsidR="00EE29D5">
          <w:rPr>
            <w:noProof/>
            <w:webHidden/>
          </w:rPr>
        </w:r>
        <w:r w:rsidR="00EE29D5">
          <w:rPr>
            <w:noProof/>
            <w:webHidden/>
          </w:rPr>
          <w:fldChar w:fldCharType="separate"/>
        </w:r>
        <w:r w:rsidR="00BA0264">
          <w:rPr>
            <w:noProof/>
            <w:webHidden/>
          </w:rPr>
          <w:t>44</w:t>
        </w:r>
        <w:r w:rsidR="00EE29D5">
          <w:rPr>
            <w:noProof/>
            <w:webHidden/>
          </w:rPr>
          <w:fldChar w:fldCharType="end"/>
        </w:r>
      </w:hyperlink>
    </w:p>
    <w:p w14:paraId="69B68EC4" w14:textId="77777777" w:rsidR="008A22BF" w:rsidRPr="00D57EE1" w:rsidRDefault="00EE29D5" w:rsidP="00D57EE1">
      <w:pPr>
        <w:pStyle w:val="Heading1"/>
        <w:numPr>
          <w:ilvl w:val="0"/>
          <w:numId w:val="0"/>
        </w:numPr>
      </w:pPr>
      <w:r>
        <w:lastRenderedPageBreak/>
        <w:fldChar w:fldCharType="end"/>
      </w:r>
      <w:bookmarkStart w:id="80" w:name="_Toc61859368"/>
      <w:r w:rsidR="008A22BF" w:rsidRPr="00D57EE1">
        <w:t>Popis tablica</w:t>
      </w:r>
      <w:bookmarkEnd w:id="80"/>
    </w:p>
    <w:p w14:paraId="1B8FED8A" w14:textId="77777777" w:rsidR="001F2D48" w:rsidRDefault="00EE29D5">
      <w:pPr>
        <w:pStyle w:val="TableofFigures"/>
        <w:tabs>
          <w:tab w:val="right" w:leader="dot" w:pos="8778"/>
        </w:tabs>
        <w:rPr>
          <w:rFonts w:asciiTheme="minorHAnsi" w:eastAsiaTheme="minorEastAsia" w:hAnsiTheme="minorHAnsi" w:cstheme="minorBidi"/>
          <w:noProof/>
          <w:sz w:val="22"/>
          <w:szCs w:val="22"/>
          <w:lang w:val="en-US"/>
        </w:rPr>
      </w:pPr>
      <w:r>
        <w:rPr>
          <w:b/>
          <w:bCs/>
        </w:rPr>
        <w:fldChar w:fldCharType="begin"/>
      </w:r>
      <w:r w:rsidR="008A22BF">
        <w:rPr>
          <w:b/>
          <w:bCs/>
        </w:rPr>
        <w:instrText xml:space="preserve"> TOC \h \z \c "Tablica" </w:instrText>
      </w:r>
      <w:r>
        <w:rPr>
          <w:b/>
          <w:bCs/>
        </w:rPr>
        <w:fldChar w:fldCharType="separate"/>
      </w:r>
      <w:hyperlink w:anchor="_Toc61859329" w:history="1">
        <w:r w:rsidR="001F2D48" w:rsidRPr="002B175A">
          <w:rPr>
            <w:rStyle w:val="Hyperlink"/>
            <w:noProof/>
          </w:rPr>
          <w:t>Tablica 4.1 Usporedba tankog i debelog klijenta [16]</w:t>
        </w:r>
        <w:r w:rsidR="001F2D48">
          <w:rPr>
            <w:noProof/>
            <w:webHidden/>
          </w:rPr>
          <w:tab/>
        </w:r>
        <w:r>
          <w:rPr>
            <w:noProof/>
            <w:webHidden/>
          </w:rPr>
          <w:fldChar w:fldCharType="begin"/>
        </w:r>
        <w:r w:rsidR="001F2D48">
          <w:rPr>
            <w:noProof/>
            <w:webHidden/>
          </w:rPr>
          <w:instrText xml:space="preserve"> PAGEREF _Toc61859329 \h </w:instrText>
        </w:r>
        <w:r>
          <w:rPr>
            <w:noProof/>
            <w:webHidden/>
          </w:rPr>
        </w:r>
        <w:r>
          <w:rPr>
            <w:noProof/>
            <w:webHidden/>
          </w:rPr>
          <w:fldChar w:fldCharType="separate"/>
        </w:r>
        <w:r w:rsidR="001F2D48">
          <w:rPr>
            <w:noProof/>
            <w:webHidden/>
          </w:rPr>
          <w:t>22</w:t>
        </w:r>
        <w:r>
          <w:rPr>
            <w:noProof/>
            <w:webHidden/>
          </w:rPr>
          <w:fldChar w:fldCharType="end"/>
        </w:r>
      </w:hyperlink>
    </w:p>
    <w:p w14:paraId="7B989607" w14:textId="77777777" w:rsidR="006B7CD9" w:rsidRDefault="00EE29D5" w:rsidP="00D57EE1">
      <w:pPr>
        <w:pStyle w:val="Heading1"/>
        <w:numPr>
          <w:ilvl w:val="0"/>
          <w:numId w:val="0"/>
        </w:numPr>
      </w:pPr>
      <w:r>
        <w:rPr>
          <w:b w:val="0"/>
          <w:bCs w:val="0"/>
        </w:rPr>
        <w:lastRenderedPageBreak/>
        <w:fldChar w:fldCharType="end"/>
      </w:r>
      <w:bookmarkStart w:id="81" w:name="_Toc61859369"/>
      <w:r w:rsidR="006B7CD9">
        <w:t>Popis kôdova</w:t>
      </w:r>
      <w:bookmarkEnd w:id="81"/>
    </w:p>
    <w:p w14:paraId="27C09503" w14:textId="77777777" w:rsidR="001F2D48" w:rsidRDefault="00EE29D5">
      <w:pPr>
        <w:pStyle w:val="TableofFigures"/>
        <w:tabs>
          <w:tab w:val="right" w:leader="dot" w:pos="8778"/>
        </w:tabs>
        <w:rPr>
          <w:rFonts w:asciiTheme="minorHAnsi" w:eastAsiaTheme="minorEastAsia" w:hAnsiTheme="minorHAnsi" w:cstheme="minorBidi"/>
          <w:noProof/>
          <w:sz w:val="22"/>
          <w:szCs w:val="22"/>
          <w:lang w:val="en-US"/>
        </w:rPr>
      </w:pPr>
      <w:r>
        <w:fldChar w:fldCharType="begin"/>
      </w:r>
      <w:r w:rsidR="00482715">
        <w:instrText xml:space="preserve"> TOC \h \z \c "Kôd" </w:instrText>
      </w:r>
      <w:r>
        <w:fldChar w:fldCharType="separate"/>
      </w:r>
      <w:hyperlink w:anchor="_Toc61859330" w:history="1">
        <w:r w:rsidR="001F2D48" w:rsidRPr="008212AF">
          <w:rPr>
            <w:rStyle w:val="Hyperlink"/>
            <w:noProof/>
          </w:rPr>
          <w:t>Kôd 5.1 Prikaz kôda nakon kreiranja modela</w:t>
        </w:r>
        <w:r w:rsidR="001F2D48">
          <w:rPr>
            <w:noProof/>
            <w:webHidden/>
          </w:rPr>
          <w:tab/>
        </w:r>
        <w:r>
          <w:rPr>
            <w:noProof/>
            <w:webHidden/>
          </w:rPr>
          <w:fldChar w:fldCharType="begin"/>
        </w:r>
        <w:r w:rsidR="001F2D48">
          <w:rPr>
            <w:noProof/>
            <w:webHidden/>
          </w:rPr>
          <w:instrText xml:space="preserve"> PAGEREF _Toc61859330 \h </w:instrText>
        </w:r>
        <w:r>
          <w:rPr>
            <w:noProof/>
            <w:webHidden/>
          </w:rPr>
        </w:r>
        <w:r>
          <w:rPr>
            <w:noProof/>
            <w:webHidden/>
          </w:rPr>
          <w:fldChar w:fldCharType="separate"/>
        </w:r>
        <w:r w:rsidR="001F2D48">
          <w:rPr>
            <w:noProof/>
            <w:webHidden/>
          </w:rPr>
          <w:t>30</w:t>
        </w:r>
        <w:r>
          <w:rPr>
            <w:noProof/>
            <w:webHidden/>
          </w:rPr>
          <w:fldChar w:fldCharType="end"/>
        </w:r>
      </w:hyperlink>
    </w:p>
    <w:p w14:paraId="22216158" w14:textId="77777777" w:rsidR="001F2D48"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1859331" w:history="1">
        <w:r w:rsidR="001F2D48" w:rsidRPr="008212AF">
          <w:rPr>
            <w:rStyle w:val="Hyperlink"/>
            <w:noProof/>
          </w:rPr>
          <w:t>Kôd 5.2 API pristupna točka</w:t>
        </w:r>
        <w:r w:rsidR="001F2D48">
          <w:rPr>
            <w:noProof/>
            <w:webHidden/>
          </w:rPr>
          <w:tab/>
        </w:r>
        <w:r w:rsidR="00EE29D5">
          <w:rPr>
            <w:noProof/>
            <w:webHidden/>
          </w:rPr>
          <w:fldChar w:fldCharType="begin"/>
        </w:r>
        <w:r w:rsidR="001F2D48">
          <w:rPr>
            <w:noProof/>
            <w:webHidden/>
          </w:rPr>
          <w:instrText xml:space="preserve"> PAGEREF _Toc61859331 \h </w:instrText>
        </w:r>
        <w:r w:rsidR="00EE29D5">
          <w:rPr>
            <w:noProof/>
            <w:webHidden/>
          </w:rPr>
        </w:r>
        <w:r w:rsidR="00EE29D5">
          <w:rPr>
            <w:noProof/>
            <w:webHidden/>
          </w:rPr>
          <w:fldChar w:fldCharType="separate"/>
        </w:r>
        <w:r w:rsidR="001F2D48">
          <w:rPr>
            <w:noProof/>
            <w:webHidden/>
          </w:rPr>
          <w:t>32</w:t>
        </w:r>
        <w:r w:rsidR="00EE29D5">
          <w:rPr>
            <w:noProof/>
            <w:webHidden/>
          </w:rPr>
          <w:fldChar w:fldCharType="end"/>
        </w:r>
      </w:hyperlink>
    </w:p>
    <w:p w14:paraId="75A02ADB" w14:textId="77777777" w:rsidR="001F2D48"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1859332" w:history="1">
        <w:r w:rsidR="001F2D48" w:rsidRPr="008212AF">
          <w:rPr>
            <w:rStyle w:val="Hyperlink"/>
            <w:noProof/>
          </w:rPr>
          <w:t>Kôd 5.3 Registriranje korisnika i dodavanje korisnika u bazu podataka</w:t>
        </w:r>
        <w:r w:rsidR="001F2D48">
          <w:rPr>
            <w:noProof/>
            <w:webHidden/>
          </w:rPr>
          <w:tab/>
        </w:r>
        <w:r w:rsidR="00EE29D5">
          <w:rPr>
            <w:noProof/>
            <w:webHidden/>
          </w:rPr>
          <w:fldChar w:fldCharType="begin"/>
        </w:r>
        <w:r w:rsidR="001F2D48">
          <w:rPr>
            <w:noProof/>
            <w:webHidden/>
          </w:rPr>
          <w:instrText xml:space="preserve"> PAGEREF _Toc61859332 \h </w:instrText>
        </w:r>
        <w:r w:rsidR="00EE29D5">
          <w:rPr>
            <w:noProof/>
            <w:webHidden/>
          </w:rPr>
        </w:r>
        <w:r w:rsidR="00EE29D5">
          <w:rPr>
            <w:noProof/>
            <w:webHidden/>
          </w:rPr>
          <w:fldChar w:fldCharType="separate"/>
        </w:r>
        <w:r w:rsidR="001F2D48">
          <w:rPr>
            <w:noProof/>
            <w:webHidden/>
          </w:rPr>
          <w:t>33</w:t>
        </w:r>
        <w:r w:rsidR="00EE29D5">
          <w:rPr>
            <w:noProof/>
            <w:webHidden/>
          </w:rPr>
          <w:fldChar w:fldCharType="end"/>
        </w:r>
      </w:hyperlink>
    </w:p>
    <w:p w14:paraId="1C99151D" w14:textId="77777777" w:rsidR="001F2D48"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1859333" w:history="1">
        <w:r w:rsidR="001F2D48" w:rsidRPr="008212AF">
          <w:rPr>
            <w:rStyle w:val="Hyperlink"/>
            <w:noProof/>
          </w:rPr>
          <w:t xml:space="preserve">Kôd 5.4 </w:t>
        </w:r>
        <w:r w:rsidR="001F2D48" w:rsidRPr="008212AF">
          <w:rPr>
            <w:rStyle w:val="Hyperlink"/>
            <w:i/>
            <w:iCs/>
            <w:noProof/>
          </w:rPr>
          <w:t>menu_items.xml</w:t>
        </w:r>
        <w:r w:rsidR="001F2D48" w:rsidRPr="008212AF">
          <w:rPr>
            <w:rStyle w:val="Hyperlink"/>
            <w:noProof/>
          </w:rPr>
          <w:t xml:space="preserve"> za korisnika</w:t>
        </w:r>
        <w:r w:rsidR="001F2D48">
          <w:rPr>
            <w:noProof/>
            <w:webHidden/>
          </w:rPr>
          <w:tab/>
        </w:r>
        <w:r w:rsidR="00EE29D5">
          <w:rPr>
            <w:noProof/>
            <w:webHidden/>
          </w:rPr>
          <w:fldChar w:fldCharType="begin"/>
        </w:r>
        <w:r w:rsidR="001F2D48">
          <w:rPr>
            <w:noProof/>
            <w:webHidden/>
          </w:rPr>
          <w:instrText xml:space="preserve"> PAGEREF _Toc61859333 \h </w:instrText>
        </w:r>
        <w:r w:rsidR="00EE29D5">
          <w:rPr>
            <w:noProof/>
            <w:webHidden/>
          </w:rPr>
        </w:r>
        <w:r w:rsidR="00EE29D5">
          <w:rPr>
            <w:noProof/>
            <w:webHidden/>
          </w:rPr>
          <w:fldChar w:fldCharType="separate"/>
        </w:r>
        <w:r w:rsidR="001F2D48">
          <w:rPr>
            <w:noProof/>
            <w:webHidden/>
          </w:rPr>
          <w:t>34</w:t>
        </w:r>
        <w:r w:rsidR="00EE29D5">
          <w:rPr>
            <w:noProof/>
            <w:webHidden/>
          </w:rPr>
          <w:fldChar w:fldCharType="end"/>
        </w:r>
      </w:hyperlink>
    </w:p>
    <w:p w14:paraId="37CBAF42" w14:textId="77777777" w:rsidR="001F2D48"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1859334" w:history="1">
        <w:r w:rsidR="001F2D48" w:rsidRPr="008212AF">
          <w:rPr>
            <w:rStyle w:val="Hyperlink"/>
            <w:noProof/>
          </w:rPr>
          <w:t xml:space="preserve">Kôd 5.5 Prikaz svih trenera s </w:t>
        </w:r>
        <w:r w:rsidR="001F2D48" w:rsidRPr="008212AF">
          <w:rPr>
            <w:rStyle w:val="Hyperlink"/>
            <w:i/>
            <w:iCs/>
            <w:noProof/>
          </w:rPr>
          <w:t xml:space="preserve">RecyclerView </w:t>
        </w:r>
        <w:r w:rsidR="001F2D48" w:rsidRPr="008212AF">
          <w:rPr>
            <w:rStyle w:val="Hyperlink"/>
            <w:noProof/>
          </w:rPr>
          <w:t xml:space="preserve"> komponentom</w:t>
        </w:r>
        <w:r w:rsidR="001F2D48">
          <w:rPr>
            <w:noProof/>
            <w:webHidden/>
          </w:rPr>
          <w:tab/>
        </w:r>
        <w:r w:rsidR="00EE29D5">
          <w:rPr>
            <w:noProof/>
            <w:webHidden/>
          </w:rPr>
          <w:fldChar w:fldCharType="begin"/>
        </w:r>
        <w:r w:rsidR="001F2D48">
          <w:rPr>
            <w:noProof/>
            <w:webHidden/>
          </w:rPr>
          <w:instrText xml:space="preserve"> PAGEREF _Toc61859334 \h </w:instrText>
        </w:r>
        <w:r w:rsidR="00EE29D5">
          <w:rPr>
            <w:noProof/>
            <w:webHidden/>
          </w:rPr>
        </w:r>
        <w:r w:rsidR="00EE29D5">
          <w:rPr>
            <w:noProof/>
            <w:webHidden/>
          </w:rPr>
          <w:fldChar w:fldCharType="separate"/>
        </w:r>
        <w:r w:rsidR="001F2D48">
          <w:rPr>
            <w:noProof/>
            <w:webHidden/>
          </w:rPr>
          <w:t>37</w:t>
        </w:r>
        <w:r w:rsidR="00EE29D5">
          <w:rPr>
            <w:noProof/>
            <w:webHidden/>
          </w:rPr>
          <w:fldChar w:fldCharType="end"/>
        </w:r>
      </w:hyperlink>
    </w:p>
    <w:p w14:paraId="1C0F59E2" w14:textId="77777777" w:rsidR="001F2D48"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1859335" w:history="1">
        <w:r w:rsidR="001F2D48" w:rsidRPr="008212AF">
          <w:rPr>
            <w:rStyle w:val="Hyperlink"/>
            <w:noProof/>
          </w:rPr>
          <w:t>Kôd 5.6 Zahtjev poslovnoj sloja za dohvaćanje trenera.</w:t>
        </w:r>
        <w:r w:rsidR="001F2D48">
          <w:rPr>
            <w:noProof/>
            <w:webHidden/>
          </w:rPr>
          <w:tab/>
        </w:r>
        <w:r w:rsidR="00EE29D5">
          <w:rPr>
            <w:noProof/>
            <w:webHidden/>
          </w:rPr>
          <w:fldChar w:fldCharType="begin"/>
        </w:r>
        <w:r w:rsidR="001F2D48">
          <w:rPr>
            <w:noProof/>
            <w:webHidden/>
          </w:rPr>
          <w:instrText xml:space="preserve"> PAGEREF _Toc61859335 \h </w:instrText>
        </w:r>
        <w:r w:rsidR="00EE29D5">
          <w:rPr>
            <w:noProof/>
            <w:webHidden/>
          </w:rPr>
        </w:r>
        <w:r w:rsidR="00EE29D5">
          <w:rPr>
            <w:noProof/>
            <w:webHidden/>
          </w:rPr>
          <w:fldChar w:fldCharType="separate"/>
        </w:r>
        <w:r w:rsidR="001F2D48">
          <w:rPr>
            <w:noProof/>
            <w:webHidden/>
          </w:rPr>
          <w:t>38</w:t>
        </w:r>
        <w:r w:rsidR="00EE29D5">
          <w:rPr>
            <w:noProof/>
            <w:webHidden/>
          </w:rPr>
          <w:fldChar w:fldCharType="end"/>
        </w:r>
      </w:hyperlink>
    </w:p>
    <w:p w14:paraId="13F803F4" w14:textId="77777777" w:rsidR="001F2D48" w:rsidRDefault="00766200">
      <w:pPr>
        <w:pStyle w:val="TableofFigures"/>
        <w:tabs>
          <w:tab w:val="right" w:leader="dot" w:pos="8778"/>
        </w:tabs>
        <w:rPr>
          <w:rFonts w:asciiTheme="minorHAnsi" w:eastAsiaTheme="minorEastAsia" w:hAnsiTheme="minorHAnsi" w:cstheme="minorBidi"/>
          <w:noProof/>
          <w:sz w:val="22"/>
          <w:szCs w:val="22"/>
          <w:lang w:val="en-US"/>
        </w:rPr>
      </w:pPr>
      <w:hyperlink w:anchor="_Toc61859336" w:history="1">
        <w:r w:rsidR="001F2D48" w:rsidRPr="008212AF">
          <w:rPr>
            <w:rStyle w:val="Hyperlink"/>
            <w:noProof/>
          </w:rPr>
          <w:t>Kôd 5.7 Web servis metoda za dohvaćanje svih trenera</w:t>
        </w:r>
        <w:r w:rsidR="001F2D48">
          <w:rPr>
            <w:noProof/>
            <w:webHidden/>
          </w:rPr>
          <w:tab/>
        </w:r>
        <w:r w:rsidR="00EE29D5">
          <w:rPr>
            <w:noProof/>
            <w:webHidden/>
          </w:rPr>
          <w:fldChar w:fldCharType="begin"/>
        </w:r>
        <w:r w:rsidR="001F2D48">
          <w:rPr>
            <w:noProof/>
            <w:webHidden/>
          </w:rPr>
          <w:instrText xml:space="preserve"> PAGEREF _Toc61859336 \h </w:instrText>
        </w:r>
        <w:r w:rsidR="00EE29D5">
          <w:rPr>
            <w:noProof/>
            <w:webHidden/>
          </w:rPr>
        </w:r>
        <w:r w:rsidR="00EE29D5">
          <w:rPr>
            <w:noProof/>
            <w:webHidden/>
          </w:rPr>
          <w:fldChar w:fldCharType="separate"/>
        </w:r>
        <w:r w:rsidR="001F2D48">
          <w:rPr>
            <w:noProof/>
            <w:webHidden/>
          </w:rPr>
          <w:t>38</w:t>
        </w:r>
        <w:r w:rsidR="00EE29D5">
          <w:rPr>
            <w:noProof/>
            <w:webHidden/>
          </w:rPr>
          <w:fldChar w:fldCharType="end"/>
        </w:r>
      </w:hyperlink>
    </w:p>
    <w:p w14:paraId="2CBC5ABE" w14:textId="77777777" w:rsidR="006B7CD9" w:rsidRDefault="00EE29D5" w:rsidP="006B7CD9">
      <w:r>
        <w:fldChar w:fldCharType="end"/>
      </w:r>
    </w:p>
    <w:p w14:paraId="50F20037" w14:textId="77777777" w:rsidR="003E2212" w:rsidRDefault="004E0CB3">
      <w:pPr>
        <w:pStyle w:val="Heading1"/>
        <w:numPr>
          <w:ilvl w:val="0"/>
          <w:numId w:val="0"/>
        </w:numPr>
      </w:pPr>
      <w:bookmarkStart w:id="82" w:name="_Toc61859370"/>
      <w:r>
        <w:lastRenderedPageBreak/>
        <w:t>L</w:t>
      </w:r>
      <w:r w:rsidR="003E2212">
        <w:t>iteratura</w:t>
      </w:r>
      <w:bookmarkEnd w:id="82"/>
    </w:p>
    <w:p w14:paraId="6EFF2BF9" w14:textId="77777777" w:rsidR="003E2212" w:rsidRDefault="003E2212">
      <w:r>
        <w:t xml:space="preserve">Svaki autor piše popis literature na kraju </w:t>
      </w:r>
      <w:r w:rsidR="001D7EB3">
        <w:t>rada</w:t>
      </w:r>
      <w:r>
        <w:t>. Popis literature se piše stilom literatura.</w:t>
      </w:r>
    </w:p>
    <w:p w14:paraId="4E46E22C" w14:textId="77777777" w:rsidR="00CA042B" w:rsidRDefault="00CA042B">
      <w:pPr>
        <w:pStyle w:val="literatura"/>
        <w:rPr>
          <w:lang w:val="hr-HR"/>
        </w:rPr>
      </w:pPr>
      <w:r>
        <w:rPr>
          <w:lang w:val="hr-HR"/>
        </w:rPr>
        <w:t>Techopedia, What is Android Platform?</w:t>
      </w:r>
    </w:p>
    <w:p w14:paraId="105F8F6C" w14:textId="77777777" w:rsidR="003E2212" w:rsidRDefault="00766200" w:rsidP="00CA042B">
      <w:pPr>
        <w:pStyle w:val="literatura"/>
        <w:numPr>
          <w:ilvl w:val="0"/>
          <w:numId w:val="0"/>
        </w:numPr>
        <w:ind w:left="567"/>
        <w:rPr>
          <w:lang w:val="hr-HR"/>
        </w:rPr>
      </w:pPr>
      <w:hyperlink r:id="rId38" w:history="1">
        <w:r w:rsidR="00CA042B" w:rsidRPr="005E32AD">
          <w:rPr>
            <w:rStyle w:val="Hyperlink"/>
            <w:lang w:val="hr-HR"/>
          </w:rPr>
          <w:t>https://www.techopedia.com/definition/4219/android-platform</w:t>
        </w:r>
      </w:hyperlink>
      <w:r w:rsidR="00CA042B">
        <w:rPr>
          <w:lang w:val="hr-HR"/>
        </w:rPr>
        <w:t>, siječanj 2021.</w:t>
      </w:r>
    </w:p>
    <w:p w14:paraId="3D0DE91E" w14:textId="77777777" w:rsidR="00340A0D" w:rsidRPr="001F0C58" w:rsidRDefault="00340A0D" w:rsidP="00340A0D">
      <w:pPr>
        <w:pStyle w:val="literatura"/>
        <w:rPr>
          <w:lang w:val="hr-HR"/>
        </w:rPr>
      </w:pPr>
      <w:r w:rsidRPr="00340A0D">
        <w:rPr>
          <w:lang w:val="fr-FR"/>
        </w:rPr>
        <w:t xml:space="preserve">Android </w:t>
      </w:r>
      <w:r>
        <w:rPr>
          <w:lang w:val="fr-FR"/>
        </w:rPr>
        <w:t>guide</w:t>
      </w:r>
      <w:r w:rsidRPr="00340A0D">
        <w:rPr>
          <w:lang w:val="fr-FR"/>
        </w:rPr>
        <w:br/>
      </w:r>
      <w:hyperlink r:id="rId39" w:history="1">
        <w:r w:rsidRPr="00340A0D">
          <w:rPr>
            <w:rStyle w:val="Hyperlink"/>
            <w:lang w:val="fr-FR"/>
          </w:rPr>
          <w:t>https://developer.android.com/guide</w:t>
        </w:r>
      </w:hyperlink>
      <w:r w:rsidRPr="00340A0D">
        <w:rPr>
          <w:lang w:val="fr-FR"/>
        </w:rPr>
        <w:t xml:space="preserve">, </w:t>
      </w:r>
      <w:r w:rsidR="001F0C58">
        <w:rPr>
          <w:lang w:val="hr-HR"/>
        </w:rPr>
        <w:t>siječanj</w:t>
      </w:r>
      <w:r w:rsidR="001F0C58" w:rsidRPr="00340A0D">
        <w:rPr>
          <w:lang w:val="fr-FR"/>
        </w:rPr>
        <w:t xml:space="preserve"> </w:t>
      </w:r>
      <w:r w:rsidRPr="00340A0D">
        <w:rPr>
          <w:lang w:val="fr-FR"/>
        </w:rPr>
        <w:t>2021.</w:t>
      </w:r>
    </w:p>
    <w:p w14:paraId="59B4F74B" w14:textId="77777777" w:rsidR="001F0C58" w:rsidRDefault="001F0C58" w:rsidP="00340A0D">
      <w:pPr>
        <w:pStyle w:val="literatura"/>
        <w:rPr>
          <w:lang w:val="hr-HR"/>
        </w:rPr>
      </w:pPr>
      <w:r w:rsidRPr="00C34DDE">
        <w:rPr>
          <w:lang w:val="fr-FR"/>
        </w:rPr>
        <w:t>Android activity</w:t>
      </w:r>
      <w:r w:rsidRPr="00C34DDE">
        <w:rPr>
          <w:lang w:val="fr-FR"/>
        </w:rPr>
        <w:br/>
      </w:r>
      <w:hyperlink r:id="rId40" w:history="1">
        <w:r w:rsidR="00C34DDE" w:rsidRPr="00C34DDE">
          <w:rPr>
            <w:rStyle w:val="Hyperlink"/>
            <w:lang w:val="fr-FR"/>
          </w:rPr>
          <w:t>https://www.tutorialspoint.com/android/android_acitivities.htm</w:t>
        </w:r>
      </w:hyperlink>
      <w:r w:rsidR="00C34DDE" w:rsidRPr="00C34DDE">
        <w:rPr>
          <w:lang w:val="fr-FR"/>
        </w:rPr>
        <w:t xml:space="preserve"> si</w:t>
      </w:r>
      <w:r w:rsidR="00C34DDE">
        <w:rPr>
          <w:lang w:val="fr-FR"/>
        </w:rPr>
        <w:t>ječanj 2021.</w:t>
      </w:r>
    </w:p>
    <w:p w14:paraId="0E7FD875" w14:textId="77777777" w:rsidR="003E2212" w:rsidRDefault="00105E26">
      <w:pPr>
        <w:pStyle w:val="literatura"/>
        <w:rPr>
          <w:lang w:val="hr-HR"/>
        </w:rPr>
      </w:pPr>
      <w:r w:rsidRPr="00105E26">
        <w:rPr>
          <w:lang w:val="hr-HR"/>
        </w:rPr>
        <w:t>L</w:t>
      </w:r>
      <w:r w:rsidR="00255A15">
        <w:rPr>
          <w:lang w:val="hr-HR"/>
        </w:rPr>
        <w:t>ERMAN</w:t>
      </w:r>
      <w:r w:rsidRPr="00105E26">
        <w:rPr>
          <w:lang w:val="hr-HR"/>
        </w:rPr>
        <w:t xml:space="preserve">, J.; Programming Entity Framework: </w:t>
      </w:r>
      <w:r w:rsidRPr="00C70A00">
        <w:rPr>
          <w:i/>
          <w:iCs/>
          <w:lang w:val="hr-HR"/>
        </w:rPr>
        <w:t>Building Data Centric Apps with the ADO.NET Entity Framework</w:t>
      </w:r>
      <w:r w:rsidRPr="00105E26">
        <w:rPr>
          <w:lang w:val="hr-HR"/>
        </w:rPr>
        <w:t>; O'Reilly Media; 2010</w:t>
      </w:r>
    </w:p>
    <w:p w14:paraId="599FBCAC" w14:textId="77777777" w:rsidR="002B5426" w:rsidRDefault="002B5426">
      <w:pPr>
        <w:pStyle w:val="literatura"/>
        <w:rPr>
          <w:lang w:val="hr-HR"/>
        </w:rPr>
      </w:pPr>
      <w:r>
        <w:rPr>
          <w:lang w:val="hr-HR"/>
        </w:rPr>
        <w:t>TechTarget, What is a Microsoft SQL Server?</w:t>
      </w:r>
      <w:r>
        <w:rPr>
          <w:lang w:val="hr-HR"/>
        </w:rPr>
        <w:br/>
      </w:r>
      <w:hyperlink r:id="rId41" w:history="1">
        <w:r w:rsidRPr="005E32AD">
          <w:rPr>
            <w:rStyle w:val="Hyperlink"/>
            <w:lang w:val="hr-HR"/>
          </w:rPr>
          <w:t>https://searchsqlserver.techtarget.com/definition/SQL-Server</w:t>
        </w:r>
      </w:hyperlink>
      <w:r>
        <w:rPr>
          <w:lang w:val="hr-HR"/>
        </w:rPr>
        <w:t>, siječanj 2021.</w:t>
      </w:r>
    </w:p>
    <w:p w14:paraId="6015E6DA" w14:textId="77777777" w:rsidR="00C70A00" w:rsidRPr="00C70A00" w:rsidRDefault="00C70A00">
      <w:pPr>
        <w:pStyle w:val="literatura"/>
        <w:rPr>
          <w:lang w:val="hr-HR"/>
        </w:rPr>
      </w:pPr>
      <w:r w:rsidRPr="00C70A00">
        <w:rPr>
          <w:smallCaps/>
          <w:lang w:val="hr-HR"/>
        </w:rPr>
        <w:t xml:space="preserve">Phillips, B., Hardy, B.; </w:t>
      </w:r>
      <w:r w:rsidRPr="00C70A00">
        <w:rPr>
          <w:i/>
          <w:iCs/>
          <w:lang w:val="hr-HR"/>
        </w:rPr>
        <w:t>Android Programming: The Big Nerd Ranch Guide</w:t>
      </w:r>
      <w:r w:rsidRPr="00C70A00">
        <w:rPr>
          <w:i/>
          <w:iCs/>
          <w:smallCaps/>
          <w:lang w:val="hr-HR"/>
        </w:rPr>
        <w:t>;</w:t>
      </w:r>
      <w:r>
        <w:rPr>
          <w:smallCaps/>
          <w:lang w:val="hr-HR"/>
        </w:rPr>
        <w:t xml:space="preserve"> </w:t>
      </w:r>
      <w:r>
        <w:rPr>
          <w:lang w:val="hr-HR"/>
        </w:rPr>
        <w:t>Pearson Technology Group</w:t>
      </w:r>
      <w:r w:rsidRPr="00C70A00">
        <w:rPr>
          <w:smallCaps/>
          <w:lang w:val="hr-HR"/>
        </w:rPr>
        <w:t xml:space="preserve">; 2017 </w:t>
      </w:r>
    </w:p>
    <w:p w14:paraId="43462744" w14:textId="77777777" w:rsidR="00CE005D" w:rsidRDefault="00C70A00" w:rsidP="00C70A00">
      <w:pPr>
        <w:pStyle w:val="literatura"/>
        <w:rPr>
          <w:lang w:val="hr-HR"/>
        </w:rPr>
      </w:pPr>
      <w:r w:rsidRPr="00C70A00">
        <w:rPr>
          <w:smallCaps/>
          <w:lang w:val="hr-HR"/>
        </w:rPr>
        <w:t>Group; 2017 Rialdi, R., Sharma, A.,Bancila M</w:t>
      </w:r>
      <w:r w:rsidRPr="00C70A00">
        <w:rPr>
          <w:i/>
          <w:iCs/>
          <w:smallCaps/>
          <w:lang w:val="hr-HR"/>
        </w:rPr>
        <w:t xml:space="preserve">.; </w:t>
      </w:r>
      <w:r w:rsidRPr="00C70A00">
        <w:rPr>
          <w:i/>
          <w:iCs/>
          <w:lang w:val="hr-HR"/>
        </w:rPr>
        <w:t>Learn</w:t>
      </w:r>
      <w:r w:rsidRPr="00C70A00">
        <w:rPr>
          <w:i/>
          <w:iCs/>
          <w:smallCaps/>
          <w:lang w:val="hr-HR"/>
        </w:rPr>
        <w:t xml:space="preserve"> C#  </w:t>
      </w:r>
      <w:r w:rsidRPr="00C70A00">
        <w:rPr>
          <w:i/>
          <w:iCs/>
          <w:lang w:val="hr-HR"/>
        </w:rPr>
        <w:t>Programming: a guide to building a solid foundation in C# language for writing efficient programs</w:t>
      </w:r>
      <w:r w:rsidRPr="00C70A00">
        <w:rPr>
          <w:smallCaps/>
          <w:lang w:val="hr-HR"/>
        </w:rPr>
        <w:t>.</w:t>
      </w:r>
      <w:r w:rsidRPr="00C70A00">
        <w:rPr>
          <w:lang w:val="hr-HR"/>
        </w:rPr>
        <w:t xml:space="preserve"> </w:t>
      </w:r>
      <w:r>
        <w:rPr>
          <w:lang w:val="hr-HR"/>
        </w:rPr>
        <w:t>Packt Publishing</w:t>
      </w:r>
      <w:r w:rsidRPr="00C70A00">
        <w:rPr>
          <w:smallCaps/>
          <w:lang w:val="hr-HR"/>
        </w:rPr>
        <w:t xml:space="preserve">; 2020 </w:t>
      </w:r>
    </w:p>
    <w:p w14:paraId="755D2F05" w14:textId="77777777" w:rsidR="00C70A00" w:rsidRDefault="00766200" w:rsidP="00C70A00">
      <w:pPr>
        <w:pStyle w:val="literatura"/>
        <w:rPr>
          <w:lang w:val="hr-HR"/>
        </w:rPr>
      </w:pPr>
      <w:hyperlink r:id="rId42" w:history="1">
        <w:r w:rsidR="00C70A00" w:rsidRPr="008E3DD5">
          <w:rPr>
            <w:rStyle w:val="Hyperlink"/>
            <w:lang w:val="hr-HR"/>
          </w:rPr>
          <w:t>https://www.c-sharpcorner.com/</w:t>
        </w:r>
      </w:hyperlink>
      <w:r w:rsidR="00C70A00">
        <w:rPr>
          <w:lang w:val="hr-HR"/>
        </w:rPr>
        <w:t xml:space="preserve"> siječanj 2021.</w:t>
      </w:r>
    </w:p>
    <w:p w14:paraId="12E1D26C" w14:textId="77777777" w:rsidR="00446226" w:rsidRDefault="00766200" w:rsidP="00C70A00">
      <w:pPr>
        <w:pStyle w:val="literatura"/>
        <w:rPr>
          <w:lang w:val="hr-HR"/>
        </w:rPr>
      </w:pPr>
      <w:hyperlink r:id="rId43" w:history="1">
        <w:r w:rsidR="00532908" w:rsidRPr="00A23A20">
          <w:rPr>
            <w:rStyle w:val="Hyperlink"/>
            <w:lang w:val="hr-HR"/>
          </w:rPr>
          <w:t>https://en.wikipedia.org/wiki/Microsoft_SQL_Server</w:t>
        </w:r>
      </w:hyperlink>
      <w:r w:rsidR="00446226">
        <w:rPr>
          <w:lang w:val="hr-HR"/>
        </w:rPr>
        <w:t xml:space="preserve"> siječanj 2021.</w:t>
      </w:r>
    </w:p>
    <w:p w14:paraId="7C523998" w14:textId="77777777" w:rsidR="00532908" w:rsidRDefault="00766200" w:rsidP="00C70A00">
      <w:pPr>
        <w:pStyle w:val="literatura"/>
        <w:rPr>
          <w:lang w:val="hr-HR"/>
        </w:rPr>
      </w:pPr>
      <w:hyperlink r:id="rId44" w:history="1">
        <w:r w:rsidR="00532908" w:rsidRPr="00532908">
          <w:rPr>
            <w:rStyle w:val="Hyperlink"/>
            <w:lang w:val="hr-HR"/>
          </w:rPr>
          <w:t>https://en.wikipedia.org/wiki/Interoperability#cite_note-1</w:t>
        </w:r>
      </w:hyperlink>
      <w:r w:rsidR="00532908">
        <w:rPr>
          <w:lang w:val="hr-HR"/>
        </w:rPr>
        <w:t xml:space="preserve"> siječan</w:t>
      </w:r>
      <w:r w:rsidR="00307949">
        <w:rPr>
          <w:lang w:val="hr-HR"/>
        </w:rPr>
        <w:t>j</w:t>
      </w:r>
      <w:r w:rsidR="00532908">
        <w:rPr>
          <w:lang w:val="hr-HR"/>
        </w:rPr>
        <w:t xml:space="preserve"> 2021.</w:t>
      </w:r>
    </w:p>
    <w:p w14:paraId="79787D8B" w14:textId="77777777" w:rsidR="00307949" w:rsidRDefault="00766200" w:rsidP="00C70A00">
      <w:pPr>
        <w:pStyle w:val="literatura"/>
        <w:rPr>
          <w:lang w:val="hr-HR"/>
        </w:rPr>
      </w:pPr>
      <w:hyperlink r:id="rId45" w:history="1">
        <w:r w:rsidR="00307949" w:rsidRPr="00A23A20">
          <w:rPr>
            <w:rStyle w:val="Hyperlink"/>
            <w:lang w:val="hr-HR"/>
          </w:rPr>
          <w:t>https://www.jinfonet.com/resources/bi-defined/3-tier-architecture-complete-overview/</w:t>
        </w:r>
      </w:hyperlink>
      <w:r w:rsidR="00307949">
        <w:rPr>
          <w:lang w:val="hr-HR"/>
        </w:rPr>
        <w:t xml:space="preserve"> siječanj 2021.</w:t>
      </w:r>
    </w:p>
    <w:p w14:paraId="1E752B1E" w14:textId="77777777" w:rsidR="00EE6E46" w:rsidRDefault="00766200" w:rsidP="00C70A00">
      <w:pPr>
        <w:pStyle w:val="literatura"/>
        <w:rPr>
          <w:lang w:val="hr-HR"/>
        </w:rPr>
      </w:pPr>
      <w:hyperlink r:id="rId46" w:history="1">
        <w:r w:rsidR="00EE6E46" w:rsidRPr="009B7F3E">
          <w:rPr>
            <w:rStyle w:val="Hyperlink"/>
            <w:lang w:val="hr-HR"/>
          </w:rPr>
          <w:t>https://www.oracle.com/database/what-is-database/</w:t>
        </w:r>
      </w:hyperlink>
      <w:r w:rsidR="00EE6E46">
        <w:rPr>
          <w:lang w:val="hr-HR"/>
        </w:rPr>
        <w:t xml:space="preserve"> siječanj 2021.</w:t>
      </w:r>
    </w:p>
    <w:p w14:paraId="1003EDDA" w14:textId="77777777" w:rsidR="00880D51" w:rsidRDefault="00766200" w:rsidP="00C70A00">
      <w:pPr>
        <w:pStyle w:val="literatura"/>
        <w:rPr>
          <w:lang w:val="hr-HR"/>
        </w:rPr>
      </w:pPr>
      <w:hyperlink r:id="rId47" w:history="1">
        <w:r w:rsidR="00C34DDE" w:rsidRPr="00F222F9">
          <w:rPr>
            <w:rStyle w:val="Hyperlink"/>
            <w:lang w:val="hr-HR"/>
          </w:rPr>
          <w:t>https://www.srce.unizg.hr/files/srce/docs/edu/osnovni-tecajevi/d310_polaznik.pdf</w:t>
        </w:r>
      </w:hyperlink>
      <w:r w:rsidR="00C34DDE">
        <w:rPr>
          <w:lang w:val="hr-HR"/>
        </w:rPr>
        <w:t xml:space="preserve"> siječanj 2021.</w:t>
      </w:r>
    </w:p>
    <w:p w14:paraId="01C87068" w14:textId="77777777" w:rsidR="00A43795" w:rsidRDefault="00766200" w:rsidP="00C70A00">
      <w:pPr>
        <w:pStyle w:val="literatura"/>
        <w:rPr>
          <w:lang w:val="hr-HR"/>
        </w:rPr>
      </w:pPr>
      <w:hyperlink r:id="rId48" w:history="1">
        <w:r w:rsidR="00A43795" w:rsidRPr="00F222F9">
          <w:rPr>
            <w:rStyle w:val="Hyperlink"/>
            <w:lang w:val="hr-HR"/>
          </w:rPr>
          <w:t>https://en.wikipedia.org/wiki/ACID</w:t>
        </w:r>
      </w:hyperlink>
      <w:r w:rsidR="00A43795">
        <w:rPr>
          <w:lang w:val="hr-HR"/>
        </w:rPr>
        <w:t xml:space="preserve"> siječanj 2021.</w:t>
      </w:r>
    </w:p>
    <w:p w14:paraId="018CFFB4" w14:textId="77777777" w:rsidR="00691F44" w:rsidRDefault="00766200" w:rsidP="00C70A00">
      <w:pPr>
        <w:pStyle w:val="literatura"/>
        <w:rPr>
          <w:lang w:val="hr-HR"/>
        </w:rPr>
      </w:pPr>
      <w:hyperlink r:id="rId49" w:history="1">
        <w:r w:rsidR="00691F44" w:rsidRPr="00F222F9">
          <w:rPr>
            <w:rStyle w:val="Hyperlink"/>
            <w:lang w:val="hr-HR"/>
          </w:rPr>
          <w:t>https://www.tutorialsteacher.com/webapi/what-is-web-api</w:t>
        </w:r>
      </w:hyperlink>
      <w:r w:rsidR="00691F44">
        <w:rPr>
          <w:lang w:val="hr-HR"/>
        </w:rPr>
        <w:t xml:space="preserve"> siječanj 2021.</w:t>
      </w:r>
    </w:p>
    <w:p w14:paraId="193A5F88" w14:textId="77777777" w:rsidR="00C34DDE" w:rsidRPr="00C70A00" w:rsidRDefault="00766200" w:rsidP="00C70A00">
      <w:pPr>
        <w:pStyle w:val="literatura"/>
        <w:rPr>
          <w:lang w:val="hr-HR"/>
        </w:rPr>
      </w:pPr>
      <w:hyperlink r:id="rId50" w:history="1">
        <w:r w:rsidR="00C34DDE" w:rsidRPr="00F222F9">
          <w:rPr>
            <w:rStyle w:val="Hyperlink"/>
            <w:lang w:val="hr-HR"/>
          </w:rPr>
          <w:t>https://www.webopedia.com/insights/thin-vs-thick-client/</w:t>
        </w:r>
      </w:hyperlink>
      <w:r w:rsidR="00C34DDE">
        <w:rPr>
          <w:lang w:val="hr-HR"/>
        </w:rPr>
        <w:t xml:space="preserve"> siječanj 2021.</w:t>
      </w:r>
    </w:p>
    <w:p w14:paraId="6F6FA549" w14:textId="77777777" w:rsidR="00AE5DFF" w:rsidRDefault="00AE5DFF">
      <w:pPr>
        <w:spacing w:before="0" w:after="0" w:line="240" w:lineRule="auto"/>
        <w:jc w:val="left"/>
      </w:pPr>
      <w:r>
        <w:br w:type="page"/>
      </w:r>
    </w:p>
    <w:p w14:paraId="2924DA23" w14:textId="584A856C" w:rsidR="000622F9" w:rsidRPr="00AE5DFF" w:rsidRDefault="0096743E">
      <w:r>
        <w:rPr>
          <w:noProof/>
          <w:lang w:eastAsia="hr-HR"/>
        </w:rPr>
        <w:lastRenderedPageBreak/>
        <mc:AlternateContent>
          <mc:Choice Requires="wps">
            <w:drawing>
              <wp:anchor distT="0" distB="0" distL="114300" distR="114300" simplePos="0" relativeHeight="251661312" behindDoc="0" locked="0" layoutInCell="1" allowOverlap="1" wp14:anchorId="39A8B1FF" wp14:editId="60DB4DF4">
                <wp:simplePos x="0" y="0"/>
                <wp:positionH relativeFrom="column">
                  <wp:posOffset>828675</wp:posOffset>
                </wp:positionH>
                <wp:positionV relativeFrom="paragraph">
                  <wp:posOffset>2752725</wp:posOffset>
                </wp:positionV>
                <wp:extent cx="3886200" cy="914400"/>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solidFill>
                          <a:srgbClr val="FFFFFF"/>
                        </a:solidFill>
                        <a:ln>
                          <a:noFill/>
                        </a:ln>
                      </wps:spPr>
                      <wps:txbx>
                        <w:txbxContent>
                          <w:p w14:paraId="503D3461" w14:textId="77777777" w:rsidR="00766200" w:rsidRDefault="00766200" w:rsidP="00AE5DFF">
                            <w:pPr>
                              <w:jc w:val="right"/>
                              <w:rPr>
                                <w:rFonts w:ascii="Arial" w:hAnsi="Arial" w:cs="Arial"/>
                                <w:sz w:val="28"/>
                                <w:szCs w:val="28"/>
                              </w:rPr>
                            </w:pPr>
                            <w:r>
                              <w:rPr>
                                <w:rFonts w:ascii="Arial" w:hAnsi="Arial" w:cs="Arial"/>
                                <w:sz w:val="28"/>
                                <w:szCs w:val="28"/>
                              </w:rPr>
                              <w:t>Pristupnik: Filip Besednik, 0321007379</w:t>
                            </w:r>
                          </w:p>
                          <w:p w14:paraId="570F456E" w14:textId="77777777" w:rsidR="00766200" w:rsidRDefault="00766200" w:rsidP="00AE5DFF">
                            <w:pPr>
                              <w:jc w:val="right"/>
                              <w:rPr>
                                <w:rFonts w:ascii="Arial" w:hAnsi="Arial" w:cs="Arial"/>
                                <w:sz w:val="28"/>
                                <w:szCs w:val="28"/>
                              </w:rPr>
                            </w:pPr>
                            <w:r>
                              <w:rPr>
                                <w:rFonts w:ascii="Arial" w:hAnsi="Arial" w:cs="Arial"/>
                                <w:sz w:val="28"/>
                                <w:szCs w:val="28"/>
                              </w:rPr>
                              <w:t>Mentor: struč.spec.ing.comp Daniel Bele</w:t>
                            </w:r>
                          </w:p>
                          <w:p w14:paraId="7FE75EC7" w14:textId="77777777" w:rsidR="00766200" w:rsidRPr="004D72E2" w:rsidRDefault="00766200" w:rsidP="00AE5DFF">
                            <w:pPr>
                              <w:jc w:val="right"/>
                              <w:rPr>
                                <w:rFonts w:ascii="Arial" w:hAnsi="Arial" w:cs="Arial"/>
                                <w:sz w:val="28"/>
                                <w:szCs w:val="28"/>
                              </w:rPr>
                            </w:pPr>
                            <w:r>
                              <w:rPr>
                                <w:rFonts w:ascii="Arial" w:hAnsi="Arial" w:cs="Arial"/>
                                <w:sz w:val="28"/>
                                <w:szCs w:val="28"/>
                              </w:rPr>
                              <w:t>Datum: 02. 02. 2006.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8B1FF" id="_x0000_t202" coordsize="21600,21600" o:spt="202" path="m,l,21600r21600,l21600,xe">
                <v:stroke joinstyle="miter"/>
                <v:path gradientshapeok="t" o:connecttype="rect"/>
              </v:shapetype>
              <v:shape id="Text Box 16" o:spid="_x0000_s1026" type="#_x0000_t202" style="position:absolute;left:0;text-align:left;margin-left:65.25pt;margin-top:216.75pt;width:30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" stroked="f">
                <v:textbox>
                  <w:txbxContent>
                    <w:p w14:paraId="503D3461" w14:textId="77777777" w:rsidR="00766200" w:rsidRDefault="00766200" w:rsidP="00AE5DFF">
                      <w:pPr>
                        <w:jc w:val="right"/>
                        <w:rPr>
                          <w:rFonts w:ascii="Arial" w:hAnsi="Arial" w:cs="Arial"/>
                          <w:sz w:val="28"/>
                          <w:szCs w:val="28"/>
                        </w:rPr>
                      </w:pPr>
                      <w:r>
                        <w:rPr>
                          <w:rFonts w:ascii="Arial" w:hAnsi="Arial" w:cs="Arial"/>
                          <w:sz w:val="28"/>
                          <w:szCs w:val="28"/>
                        </w:rPr>
                        <w:t>Pristupnik: Filip Besednik, 0321007379</w:t>
                      </w:r>
                    </w:p>
                    <w:p w14:paraId="570F456E" w14:textId="77777777" w:rsidR="00766200" w:rsidRDefault="00766200" w:rsidP="00AE5DFF">
                      <w:pPr>
                        <w:jc w:val="right"/>
                        <w:rPr>
                          <w:rFonts w:ascii="Arial" w:hAnsi="Arial" w:cs="Arial"/>
                          <w:sz w:val="28"/>
                          <w:szCs w:val="28"/>
                        </w:rPr>
                      </w:pPr>
                      <w:r>
                        <w:rPr>
                          <w:rFonts w:ascii="Arial" w:hAnsi="Arial" w:cs="Arial"/>
                          <w:sz w:val="28"/>
                          <w:szCs w:val="28"/>
                        </w:rPr>
                        <w:t>Mentor: struč.spec.ing.comp Daniel Bele</w:t>
                      </w:r>
                    </w:p>
                    <w:p w14:paraId="7FE75EC7" w14:textId="77777777" w:rsidR="00766200" w:rsidRPr="004D72E2" w:rsidRDefault="00766200" w:rsidP="00AE5DFF">
                      <w:pPr>
                        <w:jc w:val="right"/>
                        <w:rPr>
                          <w:rFonts w:ascii="Arial" w:hAnsi="Arial" w:cs="Arial"/>
                          <w:sz w:val="28"/>
                          <w:szCs w:val="28"/>
                        </w:rPr>
                      </w:pPr>
                      <w:r>
                        <w:rPr>
                          <w:rFonts w:ascii="Arial" w:hAnsi="Arial" w:cs="Arial"/>
                          <w:sz w:val="28"/>
                          <w:szCs w:val="28"/>
                        </w:rPr>
                        <w:t>Datum: 02. 02. 2006.</w:t>
                      </w:r>
                    </w:p>
                  </w:txbxContent>
                </v:textbox>
              </v:shape>
            </w:pict>
          </mc:Fallback>
        </mc:AlternateContent>
      </w:r>
      <w:r>
        <w:rPr>
          <w:noProof/>
          <w:lang w:eastAsia="hr-HR"/>
        </w:rPr>
        <mc:AlternateContent>
          <mc:Choice Requires="wps">
            <w:drawing>
              <wp:anchor distT="0" distB="0" distL="114300" distR="114300" simplePos="0" relativeHeight="251660288" behindDoc="0" locked="0" layoutInCell="1" allowOverlap="1" wp14:anchorId="17C1493F" wp14:editId="0F5B2B80">
                <wp:simplePos x="0" y="0"/>
                <wp:positionH relativeFrom="column">
                  <wp:posOffset>828675</wp:posOffset>
                </wp:positionH>
                <wp:positionV relativeFrom="paragraph">
                  <wp:posOffset>1438275</wp:posOffset>
                </wp:positionV>
                <wp:extent cx="3886200" cy="1485900"/>
                <wp:effectExtent l="0" t="0" r="0" b="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85900"/>
                        </a:xfrm>
                        <a:prstGeom prst="rect">
                          <a:avLst/>
                        </a:prstGeom>
                        <a:solidFill>
                          <a:srgbClr val="FFFFFF"/>
                        </a:solidFill>
                        <a:ln>
                          <a:noFill/>
                        </a:ln>
                      </wps:spPr>
                      <wps:txbx>
                        <w:txbxContent>
                          <w:p w14:paraId="35EE5A9B" w14:textId="77777777" w:rsidR="00766200" w:rsidRPr="004D72E2" w:rsidRDefault="00766200" w:rsidP="00AE5DFF">
                            <w:pPr>
                              <w:jc w:val="center"/>
                              <w:rPr>
                                <w:rFonts w:ascii="Arial" w:hAnsi="Arial" w:cs="Arial"/>
                                <w:b/>
                                <w:sz w:val="40"/>
                                <w:szCs w:val="40"/>
                              </w:rPr>
                            </w:pPr>
                            <w:r>
                              <w:rPr>
                                <w:rFonts w:ascii="Arial" w:hAnsi="Arial" w:cs="Arial"/>
                                <w:b/>
                                <w:sz w:val="40"/>
                                <w:szCs w:val="40"/>
                              </w:rPr>
                              <w:t>IMPLEMENTACIJA TJEŠENJA ZA VOĐENJE I IZVOĐENJE TRENINGA NA UDALJENOSTI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1493F" id="Text Box 17" o:spid="_x0000_s1027" type="#_x0000_t202" style="position:absolute;left:0;text-align:left;margin-left:65.25pt;margin-top:113.25pt;width:306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" stroked="f">
                <v:textbox>
                  <w:txbxContent>
                    <w:p w14:paraId="35EE5A9B" w14:textId="77777777" w:rsidR="00766200" w:rsidRPr="004D72E2" w:rsidRDefault="00766200" w:rsidP="00AE5DFF">
                      <w:pPr>
                        <w:jc w:val="center"/>
                        <w:rPr>
                          <w:rFonts w:ascii="Arial" w:hAnsi="Arial" w:cs="Arial"/>
                          <w:b/>
                          <w:sz w:val="40"/>
                          <w:szCs w:val="40"/>
                        </w:rPr>
                      </w:pPr>
                      <w:r>
                        <w:rPr>
                          <w:rFonts w:ascii="Arial" w:hAnsi="Arial" w:cs="Arial"/>
                          <w:b/>
                          <w:sz w:val="40"/>
                          <w:szCs w:val="40"/>
                        </w:rPr>
                        <w:t>IMPLEMENTACIJA TJEŠENJA ZA VOĐENJE I IZVOĐENJE TRENINGA NA UDALJENOSTI</w:t>
                      </w:r>
                    </w:p>
                  </w:txbxContent>
                </v:textbox>
              </v:shape>
            </w:pict>
          </mc:Fallback>
        </mc:AlternateContent>
      </w:r>
      <w:r>
        <w:rPr>
          <w:noProof/>
          <w:lang w:eastAsia="hr-HR"/>
        </w:rPr>
        <mc:AlternateContent>
          <mc:Choice Requires="wpg">
            <w:drawing>
              <wp:anchor distT="0" distB="0" distL="114300" distR="114300" simplePos="0" relativeHeight="251659264" behindDoc="0" locked="0" layoutInCell="1" allowOverlap="1" wp14:anchorId="6D23C5E8" wp14:editId="18A05ADE">
                <wp:simplePos x="0" y="0"/>
                <wp:positionH relativeFrom="column">
                  <wp:posOffset>-504825</wp:posOffset>
                </wp:positionH>
                <wp:positionV relativeFrom="paragraph">
                  <wp:posOffset>-333375</wp:posOffset>
                </wp:positionV>
                <wp:extent cx="6440805" cy="9815830"/>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40805" cy="9815830"/>
                          <a:chOff x="1206" y="567"/>
                          <a:chExt cx="10143" cy="15458"/>
                        </a:xfrm>
                      </wpg:grpSpPr>
                      <wpg:grpSp>
                        <wpg:cNvPr id="11" name="Group 4"/>
                        <wpg:cNvGrpSpPr>
                          <a:grpSpLocks/>
                        </wpg:cNvGrpSpPr>
                        <wpg:grpSpPr bwMode="auto">
                          <a:xfrm>
                            <a:off x="2650" y="567"/>
                            <a:ext cx="7259" cy="15451"/>
                            <a:chOff x="567" y="567"/>
                            <a:chExt cx="7259" cy="15451"/>
                          </a:xfrm>
                        </wpg:grpSpPr>
                        <wpg:grpSp>
                          <wpg:cNvPr id="12" name="Group 5"/>
                          <wpg:cNvGrpSpPr>
                            <a:grpSpLocks/>
                          </wpg:cNvGrpSpPr>
                          <wpg:grpSpPr bwMode="auto">
                            <a:xfrm>
                              <a:off x="567" y="2007"/>
                              <a:ext cx="7259" cy="14011"/>
                              <a:chOff x="2181" y="1287"/>
                              <a:chExt cx="7259" cy="14011"/>
                            </a:xfrm>
                          </wpg:grpSpPr>
                          <wps:wsp>
                            <wps:cNvPr id="13" name="Rectangle 6"/>
                            <wps:cNvSpPr>
                              <a:spLocks noChangeArrowheads="1"/>
                            </wps:cNvSpPr>
                            <wps:spPr bwMode="auto">
                              <a:xfrm>
                                <a:off x="2187" y="1287"/>
                                <a:ext cx="7253" cy="70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7"/>
                            <wps:cNvSpPr>
                              <a:spLocks noChangeArrowheads="1"/>
                            </wps:cNvSpPr>
                            <wps:spPr bwMode="auto">
                              <a:xfrm>
                                <a:off x="2181" y="8388"/>
                                <a:ext cx="7253" cy="6910"/>
                              </a:xfrm>
                              <a:prstGeom prst="rect">
                                <a:avLst/>
                              </a:prstGeom>
                              <a:solidFill>
                                <a:srgbClr val="FFFFFF"/>
                              </a:solidFill>
                              <a:ln w="9525">
                                <a:solidFill>
                                  <a:srgbClr val="000000"/>
                                </a:solidFill>
                                <a:miter lim="800000"/>
                                <a:headEnd/>
                                <a:tailEnd/>
                              </a:ln>
                            </wps:spPr>
                            <wps:txbx>
                              <w:txbxContent>
                                <w:p w14:paraId="47C81C78" w14:textId="77777777" w:rsidR="00766200" w:rsidRDefault="00766200" w:rsidP="008E4B15">
                                  <w:pPr>
                                    <w:jc w:val="center"/>
                                  </w:pPr>
                                  <w:r w:rsidRPr="00577851">
                                    <w:rPr>
                                      <w:rFonts w:ascii="Segoe UI" w:hAnsi="Segoe UI" w:cs="Segoe UI"/>
                                      <w:noProof/>
                                      <w:color w:val="1F497D"/>
                                      <w:sz w:val="22"/>
                                      <w:szCs w:val="22"/>
                                      <w:lang w:val="en-US"/>
                                    </w:rPr>
                                    <w:drawing>
                                      <wp:inline distT="0" distB="0" distL="0" distR="0" wp14:anchorId="64FDDB5B" wp14:editId="79D51722">
                                        <wp:extent cx="4123690" cy="144208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23690" cy="14420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5" name="Freeform 8"/>
                          <wps:cNvSpPr>
                            <a:spLocks/>
                          </wps:cNvSpPr>
                          <wps:spPr bwMode="auto">
                            <a:xfrm>
                              <a:off x="567" y="567"/>
                              <a:ext cx="7250"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6" name="Freeform 9"/>
                        <wps:cNvSpPr>
                          <a:spLocks/>
                        </wps:cNvSpPr>
                        <wps:spPr bwMode="auto">
                          <a:xfrm rot="5400000">
                            <a:off x="7174" y="11826"/>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Freeform 10"/>
                        <wps:cNvSpPr>
                          <a:spLocks/>
                        </wps:cNvSpPr>
                        <wps:spPr bwMode="auto">
                          <a:xfrm rot="16200000" flipH="1">
                            <a:off x="-1520" y="11849"/>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3C5E8" id="Group 6" o:spid="_x0000_s1028" style="position:absolute;left:0;text-align:left;margin-left:-39.75pt;margin-top:-26.25pt;width:507.15pt;height:772.9pt;flip:y;z-index:251659264" coordorigin="1206,567" coordsize="10143,15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">
                <v:group id="Group 4" o:spid="_x0000_s1029" style="position:absolute;left:2650;top:567;width:7259;height:15451" coordorigin="567,567" coordsize="7259,1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567;top:2007;width:7259;height:14011" coordorigin="2181,1287" coordsize="7259,1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6" o:spid="_x0000_s1031" style="position:absolute;left:2187;top:1287;width:7253;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7" o:spid="_x0000_s1032" style="position:absolute;left:2181;top:8388;width:7253;height:6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47C81C78" w14:textId="77777777" w:rsidR="00766200" w:rsidRDefault="00766200" w:rsidP="008E4B15">
                            <w:pPr>
                              <w:jc w:val="center"/>
                            </w:pPr>
                            <w:r w:rsidRPr="00577851">
                              <w:rPr>
                                <w:rFonts w:ascii="Segoe UI" w:hAnsi="Segoe UI" w:cs="Segoe UI"/>
                                <w:noProof/>
                                <w:color w:val="1F497D"/>
                                <w:sz w:val="22"/>
                                <w:szCs w:val="22"/>
                                <w:lang w:val="en-US"/>
                              </w:rPr>
                              <w:drawing>
                                <wp:inline distT="0" distB="0" distL="0" distR="0" wp14:anchorId="64FDDB5B" wp14:editId="79D51722">
                                  <wp:extent cx="4123690" cy="144208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23690" cy="1442085"/>
                                          </a:xfrm>
                                          <a:prstGeom prst="rect">
                                            <a:avLst/>
                                          </a:prstGeom>
                                          <a:noFill/>
                                          <a:ln>
                                            <a:noFill/>
                                          </a:ln>
                                        </pic:spPr>
                                      </pic:pic>
                                    </a:graphicData>
                                  </a:graphic>
                                </wp:inline>
                              </w:drawing>
                            </w:r>
                          </w:p>
                        </w:txbxContent>
                      </v:textbox>
                    </v:rect>
                  </v:group>
                  <v:shape id="Freeform 8" o:spid="_x0000_s1033" style="position:absolute;left:567;top:567;width:7250;height:1449;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" path="m,1440l540,,6840,r410,1449l,1440xe">
                    <v:path arrowok="t" o:connecttype="custom" o:connectlocs="0,1440;540,0;6840,0;7250,1449;0,1440" o:connectangles="0,0,0,0,0"/>
                  </v:shape>
                </v:group>
                <v:shape id="Freeform 9" o:spid="_x0000_s1034" style="position:absolute;left:7174;top:11826;width:6902;height:1449;rotation:90;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" path="m,1440l540,,6840,r410,1449l,1440xe">
                  <v:path arrowok="t" o:connecttype="custom" o:connectlocs="0,1440;514,0;6512,0;6902,1449;0,1440" o:connectangles="0,0,0,0,0"/>
                </v:shape>
                <v:shape id="Freeform 10" o:spid="_x0000_s1035" style="position:absolute;left:-1520;top:11849;width:6902;height:1449;rotation:90;flip:x;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" path="m,1440l540,,6840,r410,1449l,1440xe">
                  <v:path arrowok="t" o:connecttype="custom" o:connectlocs="0,1440;514,0;6512,0;6902,1449;0,1440" o:connectangles="0,0,0,0,0"/>
                </v:shape>
              </v:group>
            </w:pict>
          </mc:Fallback>
        </mc:AlternateContent>
      </w:r>
    </w:p>
    <w:sectPr w:rsidR="000622F9" w:rsidRPr="00AE5DFF" w:rsidSect="00937070">
      <w:footerReference w:type="first" r:id="rId52"/>
      <w:pgSz w:w="11907" w:h="16840" w:code="9"/>
      <w:pgMar w:top="1418" w:right="1418" w:bottom="1418" w:left="1701" w:header="851"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3" w:author="daniel bele" w:date="2021-01-26T14:52:00Z" w:initials="db">
    <w:p w14:paraId="106C5530" w14:textId="77777777" w:rsidR="00766200" w:rsidRDefault="00766200">
      <w:pPr>
        <w:pStyle w:val="CommentText"/>
      </w:pPr>
      <w:r>
        <w:rPr>
          <w:rStyle w:val="CommentReference"/>
        </w:rPr>
        <w:annotationRef/>
      </w:r>
      <w:r>
        <w:t>Pojasniti malo adapter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6C5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6C5530" w16cid:durableId="23BB9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58084" w14:textId="77777777" w:rsidR="00894FF9" w:rsidRDefault="00894FF9">
      <w:r>
        <w:separator/>
      </w:r>
    </w:p>
  </w:endnote>
  <w:endnote w:type="continuationSeparator" w:id="0">
    <w:p w14:paraId="208F0AE7" w14:textId="77777777" w:rsidR="00894FF9" w:rsidRDefault="0089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ge Italic">
    <w:panose1 w:val="03070502040507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9804926"/>
      <w:docPartObj>
        <w:docPartGallery w:val="Page Numbers (Bottom of Page)"/>
        <w:docPartUnique/>
      </w:docPartObj>
    </w:sdtPr>
    <w:sdtContent>
      <w:p w14:paraId="42441837" w14:textId="77777777" w:rsidR="00766200" w:rsidRDefault="00766200">
        <w:pPr>
          <w:pStyle w:val="Footer"/>
          <w:jc w:val="right"/>
        </w:pPr>
        <w:r>
          <w:fldChar w:fldCharType="begin"/>
        </w:r>
        <w:r>
          <w:instrText>PAGE   \* MERGEFORMAT</w:instrText>
        </w:r>
        <w:r>
          <w:fldChar w:fldCharType="separate"/>
        </w:r>
        <w:r>
          <w:rPr>
            <w:noProof/>
          </w:rPr>
          <w:t>48</w:t>
        </w:r>
        <w:r>
          <w:rPr>
            <w:noProof/>
          </w:rPr>
          <w:fldChar w:fldCharType="end"/>
        </w:r>
      </w:p>
    </w:sdtContent>
  </w:sdt>
  <w:p w14:paraId="4961C93A" w14:textId="77777777" w:rsidR="00766200" w:rsidRDefault="0076620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4555533"/>
      <w:docPartObj>
        <w:docPartGallery w:val="Page Numbers (Bottom of Page)"/>
        <w:docPartUnique/>
      </w:docPartObj>
    </w:sdtPr>
    <w:sdtContent>
      <w:p w14:paraId="2FC26EAC" w14:textId="77777777" w:rsidR="00766200" w:rsidRDefault="00766200">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5669880"/>
      <w:docPartObj>
        <w:docPartGallery w:val="Page Numbers (Bottom of Page)"/>
        <w:docPartUnique/>
      </w:docPartObj>
    </w:sdtPr>
    <w:sdtContent>
      <w:p w14:paraId="5032E629" w14:textId="77777777" w:rsidR="00766200" w:rsidRDefault="00766200">
        <w:pPr>
          <w:pStyle w:val="Footer"/>
          <w:jc w:val="right"/>
        </w:pPr>
        <w:r>
          <w:fldChar w:fldCharType="begin"/>
        </w:r>
        <w:r>
          <w:instrText>PAGE   \* MERGEFORMAT</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8BF32" w14:textId="77777777" w:rsidR="00894FF9" w:rsidRDefault="00894FF9">
      <w:r>
        <w:separator/>
      </w:r>
    </w:p>
  </w:footnote>
  <w:footnote w:type="continuationSeparator" w:id="0">
    <w:p w14:paraId="0B785912" w14:textId="77777777" w:rsidR="00894FF9" w:rsidRDefault="0089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57725" w14:textId="77777777" w:rsidR="00766200" w:rsidRDefault="0076620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11611" w14:textId="77777777" w:rsidR="00766200" w:rsidRPr="00B809B8" w:rsidRDefault="00766200">
    <w:pPr>
      <w:pStyle w:val="Header"/>
      <w:pBdr>
        <w:bottom w:val="none" w:sz="0" w:space="0" w:color="auto"/>
      </w:pBd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85C60" w14:textId="77777777" w:rsidR="00766200" w:rsidRDefault="0076620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4AD0BDE"/>
    <w:multiLevelType w:val="hybridMultilevel"/>
    <w:tmpl w:val="0C52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6EE778B"/>
    <w:multiLevelType w:val="hybridMultilevel"/>
    <w:tmpl w:val="C508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2462A"/>
    <w:multiLevelType w:val="hybridMultilevel"/>
    <w:tmpl w:val="F61E6CFC"/>
    <w:lvl w:ilvl="0" w:tplc="49549926">
      <w:numFmt w:val="bullet"/>
      <w:lvlText w:val="-"/>
      <w:lvlJc w:val="left"/>
      <w:pPr>
        <w:ind w:left="720" w:hanging="360"/>
      </w:pPr>
      <w:rPr>
        <w:rFonts w:ascii="Times New Roman" w:eastAsia="Times New Roman" w:hAnsi="Times New Roman" w:cs="Times New Roman" w:hint="default"/>
        <w:color w:val="00000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3E43784"/>
    <w:multiLevelType w:val="hybridMultilevel"/>
    <w:tmpl w:val="10B6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96DD0"/>
    <w:multiLevelType w:val="hybridMultilevel"/>
    <w:tmpl w:val="4BB8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D4468"/>
    <w:multiLevelType w:val="hybridMultilevel"/>
    <w:tmpl w:val="F43073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7B8171B"/>
    <w:multiLevelType w:val="hybridMultilevel"/>
    <w:tmpl w:val="2F7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976F3"/>
    <w:multiLevelType w:val="hybridMultilevel"/>
    <w:tmpl w:val="2B4E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314999"/>
    <w:multiLevelType w:val="hybridMultilevel"/>
    <w:tmpl w:val="8586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7720C"/>
    <w:multiLevelType w:val="hybridMultilevel"/>
    <w:tmpl w:val="03A6666C"/>
    <w:lvl w:ilvl="0" w:tplc="BD66AAEE">
      <w:start w:val="1"/>
      <w:numFmt w:val="decimal"/>
      <w:lvlText w:val="(%1)"/>
      <w:lvlJc w:val="left"/>
      <w:pPr>
        <w:ind w:left="720" w:hanging="360"/>
      </w:pPr>
      <w:rPr>
        <w:rFonts w:ascii="Calibri" w:hAnsi="Calibri" w:cs="Times New Roman" w:hint="default"/>
        <w:sz w:val="23"/>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2" w15:restartNumberingAfterBreak="0">
    <w:nsid w:val="1D1B512A"/>
    <w:multiLevelType w:val="hybridMultilevel"/>
    <w:tmpl w:val="F50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33116"/>
    <w:multiLevelType w:val="hybridMultilevel"/>
    <w:tmpl w:val="9E66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405359"/>
    <w:multiLevelType w:val="hybridMultilevel"/>
    <w:tmpl w:val="6422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A5943"/>
    <w:multiLevelType w:val="hybridMultilevel"/>
    <w:tmpl w:val="5E12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C6508"/>
    <w:multiLevelType w:val="hybridMultilevel"/>
    <w:tmpl w:val="97122EE4"/>
    <w:lvl w:ilvl="0" w:tplc="3286C3AA">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967564"/>
    <w:multiLevelType w:val="hybridMultilevel"/>
    <w:tmpl w:val="AE10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D0E3D"/>
    <w:multiLevelType w:val="hybridMultilevel"/>
    <w:tmpl w:val="B948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4463EA6"/>
    <w:multiLevelType w:val="hybridMultilevel"/>
    <w:tmpl w:val="30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21DDD"/>
    <w:multiLevelType w:val="hybridMultilevel"/>
    <w:tmpl w:val="9F00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A82A3D"/>
    <w:multiLevelType w:val="hybridMultilevel"/>
    <w:tmpl w:val="F3804030"/>
    <w:lvl w:ilvl="0" w:tplc="5A723498">
      <w:start w:val="1"/>
      <w:numFmt w:val="bullet"/>
      <w:pStyle w:val="bullet1"/>
      <w:lvlText w:val=""/>
      <w:lvlJc w:val="left"/>
      <w:pPr>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851AD6"/>
    <w:multiLevelType w:val="hybridMultilevel"/>
    <w:tmpl w:val="5BA2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63505"/>
    <w:multiLevelType w:val="hybridMultilevel"/>
    <w:tmpl w:val="580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D1C8B"/>
    <w:multiLevelType w:val="hybridMultilevel"/>
    <w:tmpl w:val="131450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B373DCC"/>
    <w:multiLevelType w:val="hybridMultilevel"/>
    <w:tmpl w:val="F3C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17"/>
  </w:num>
  <w:num w:numId="4">
    <w:abstractNumId w:val="14"/>
  </w:num>
  <w:num w:numId="5">
    <w:abstractNumId w:val="25"/>
  </w:num>
  <w:num w:numId="6">
    <w:abstractNumId w:val="18"/>
  </w:num>
  <w:num w:numId="7">
    <w:abstractNumId w:val="21"/>
  </w:num>
  <w:num w:numId="8">
    <w:abstractNumId w:val="0"/>
  </w:num>
  <w:num w:numId="9">
    <w:abstractNumId w:val="22"/>
  </w:num>
  <w:num w:numId="10">
    <w:abstractNumId w:val="2"/>
  </w:num>
  <w:num w:numId="11">
    <w:abstractNumId w:val="22"/>
  </w:num>
  <w:num w:numId="12">
    <w:abstractNumId w:val="11"/>
  </w:num>
  <w:num w:numId="13">
    <w:abstractNumId w:val="7"/>
  </w:num>
  <w:num w:numId="14">
    <w:abstractNumId w:val="29"/>
  </w:num>
  <w:num w:numId="15">
    <w:abstractNumId w:val="4"/>
  </w:num>
  <w:num w:numId="16">
    <w:abstractNumId w:val="2"/>
  </w:num>
  <w:num w:numId="17">
    <w:abstractNumId w:val="2"/>
  </w:num>
  <w:num w:numId="18">
    <w:abstractNumId w:val="24"/>
  </w:num>
  <w:num w:numId="19">
    <w:abstractNumId w:val="19"/>
  </w:num>
  <w:num w:numId="20">
    <w:abstractNumId w:val="23"/>
  </w:num>
  <w:num w:numId="21">
    <w:abstractNumId w:val="5"/>
  </w:num>
  <w:num w:numId="22">
    <w:abstractNumId w:val="12"/>
  </w:num>
  <w:num w:numId="23">
    <w:abstractNumId w:val="6"/>
  </w:num>
  <w:num w:numId="24">
    <w:abstractNumId w:val="16"/>
  </w:num>
  <w:num w:numId="25">
    <w:abstractNumId w:val="10"/>
  </w:num>
  <w:num w:numId="26">
    <w:abstractNumId w:val="28"/>
  </w:num>
  <w:num w:numId="27">
    <w:abstractNumId w:val="20"/>
  </w:num>
  <w:num w:numId="28">
    <w:abstractNumId w:val="8"/>
  </w:num>
  <w:num w:numId="29">
    <w:abstractNumId w:val="9"/>
  </w:num>
  <w:num w:numId="30">
    <w:abstractNumId w:val="27"/>
  </w:num>
  <w:num w:numId="31">
    <w:abstractNumId w:val="3"/>
  </w:num>
  <w:num w:numId="32">
    <w:abstractNumId w:val="13"/>
  </w:num>
  <w:num w:numId="33">
    <w:abstractNumId w:val="30"/>
  </w:num>
  <w:num w:numId="34">
    <w:abstractNumId w:val="1"/>
  </w:num>
  <w:num w:numId="35">
    <w:abstractNumId w:val="15"/>
  </w:num>
  <w:num w:numId="36">
    <w:abstractNumId w:val="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F3"/>
    <w:rsid w:val="0000142B"/>
    <w:rsid w:val="00030837"/>
    <w:rsid w:val="000333D8"/>
    <w:rsid w:val="000352C9"/>
    <w:rsid w:val="00037F36"/>
    <w:rsid w:val="00041D2A"/>
    <w:rsid w:val="00041D85"/>
    <w:rsid w:val="00041EE5"/>
    <w:rsid w:val="000449DC"/>
    <w:rsid w:val="000472EF"/>
    <w:rsid w:val="00051D8A"/>
    <w:rsid w:val="00055081"/>
    <w:rsid w:val="000562E9"/>
    <w:rsid w:val="00061A54"/>
    <w:rsid w:val="000622F9"/>
    <w:rsid w:val="00063C62"/>
    <w:rsid w:val="00066151"/>
    <w:rsid w:val="0007121A"/>
    <w:rsid w:val="00072066"/>
    <w:rsid w:val="00076C96"/>
    <w:rsid w:val="00081A9D"/>
    <w:rsid w:val="00082EF1"/>
    <w:rsid w:val="00083221"/>
    <w:rsid w:val="000840DE"/>
    <w:rsid w:val="000A1631"/>
    <w:rsid w:val="000B1932"/>
    <w:rsid w:val="000B62AE"/>
    <w:rsid w:val="000C1034"/>
    <w:rsid w:val="000C4248"/>
    <w:rsid w:val="000C47B9"/>
    <w:rsid w:val="000C659F"/>
    <w:rsid w:val="000D01B7"/>
    <w:rsid w:val="000D1B2E"/>
    <w:rsid w:val="000D5E0A"/>
    <w:rsid w:val="000E1EA5"/>
    <w:rsid w:val="000E4949"/>
    <w:rsid w:val="000E5435"/>
    <w:rsid w:val="000F0B9F"/>
    <w:rsid w:val="000F32AC"/>
    <w:rsid w:val="000F4D5F"/>
    <w:rsid w:val="000F7567"/>
    <w:rsid w:val="00105AA3"/>
    <w:rsid w:val="00105E26"/>
    <w:rsid w:val="00111398"/>
    <w:rsid w:val="00111950"/>
    <w:rsid w:val="00114057"/>
    <w:rsid w:val="001229C9"/>
    <w:rsid w:val="001256B9"/>
    <w:rsid w:val="001317CD"/>
    <w:rsid w:val="00133511"/>
    <w:rsid w:val="001348EA"/>
    <w:rsid w:val="0013605F"/>
    <w:rsid w:val="00136D7B"/>
    <w:rsid w:val="0014155E"/>
    <w:rsid w:val="00151446"/>
    <w:rsid w:val="00153DA8"/>
    <w:rsid w:val="001628EA"/>
    <w:rsid w:val="00166E47"/>
    <w:rsid w:val="001672BB"/>
    <w:rsid w:val="0017246B"/>
    <w:rsid w:val="0017440F"/>
    <w:rsid w:val="001821C1"/>
    <w:rsid w:val="00183ECB"/>
    <w:rsid w:val="001867E3"/>
    <w:rsid w:val="00187FED"/>
    <w:rsid w:val="00194A84"/>
    <w:rsid w:val="00195C88"/>
    <w:rsid w:val="001A585A"/>
    <w:rsid w:val="001A5A31"/>
    <w:rsid w:val="001A770B"/>
    <w:rsid w:val="001B4034"/>
    <w:rsid w:val="001B4826"/>
    <w:rsid w:val="001B4B09"/>
    <w:rsid w:val="001B7B58"/>
    <w:rsid w:val="001C1070"/>
    <w:rsid w:val="001C1A2C"/>
    <w:rsid w:val="001C23EB"/>
    <w:rsid w:val="001D3326"/>
    <w:rsid w:val="001D41DF"/>
    <w:rsid w:val="001D6734"/>
    <w:rsid w:val="001D7EB3"/>
    <w:rsid w:val="001E0A46"/>
    <w:rsid w:val="001E1305"/>
    <w:rsid w:val="001F0C58"/>
    <w:rsid w:val="001F2D48"/>
    <w:rsid w:val="001F344A"/>
    <w:rsid w:val="00200E2C"/>
    <w:rsid w:val="0020102B"/>
    <w:rsid w:val="00204E03"/>
    <w:rsid w:val="00206633"/>
    <w:rsid w:val="00206BF5"/>
    <w:rsid w:val="00206C8F"/>
    <w:rsid w:val="0021040F"/>
    <w:rsid w:val="0021441C"/>
    <w:rsid w:val="0021473B"/>
    <w:rsid w:val="002234A1"/>
    <w:rsid w:val="00224D51"/>
    <w:rsid w:val="00225FD0"/>
    <w:rsid w:val="00226066"/>
    <w:rsid w:val="00230001"/>
    <w:rsid w:val="00233D60"/>
    <w:rsid w:val="002340A8"/>
    <w:rsid w:val="00246BCB"/>
    <w:rsid w:val="002535F8"/>
    <w:rsid w:val="00255A15"/>
    <w:rsid w:val="002572E8"/>
    <w:rsid w:val="002714E2"/>
    <w:rsid w:val="00271B7C"/>
    <w:rsid w:val="002767A7"/>
    <w:rsid w:val="0028063B"/>
    <w:rsid w:val="00283552"/>
    <w:rsid w:val="002852A8"/>
    <w:rsid w:val="00287881"/>
    <w:rsid w:val="002933DF"/>
    <w:rsid w:val="00294C10"/>
    <w:rsid w:val="002A11C1"/>
    <w:rsid w:val="002A2DCA"/>
    <w:rsid w:val="002A3C9C"/>
    <w:rsid w:val="002A5D5F"/>
    <w:rsid w:val="002A6712"/>
    <w:rsid w:val="002B2969"/>
    <w:rsid w:val="002B2EDF"/>
    <w:rsid w:val="002B5426"/>
    <w:rsid w:val="002B7C04"/>
    <w:rsid w:val="002C1152"/>
    <w:rsid w:val="002C241E"/>
    <w:rsid w:val="002C4748"/>
    <w:rsid w:val="002D1783"/>
    <w:rsid w:val="002D7F99"/>
    <w:rsid w:val="002E47B2"/>
    <w:rsid w:val="002F0B1A"/>
    <w:rsid w:val="002F24A3"/>
    <w:rsid w:val="002F71AE"/>
    <w:rsid w:val="002F7999"/>
    <w:rsid w:val="0030682B"/>
    <w:rsid w:val="00307949"/>
    <w:rsid w:val="00333653"/>
    <w:rsid w:val="00333D23"/>
    <w:rsid w:val="0033402A"/>
    <w:rsid w:val="00336FFF"/>
    <w:rsid w:val="00340A0D"/>
    <w:rsid w:val="00341190"/>
    <w:rsid w:val="0035353F"/>
    <w:rsid w:val="00355C7F"/>
    <w:rsid w:val="003577F8"/>
    <w:rsid w:val="00363A3D"/>
    <w:rsid w:val="0036589E"/>
    <w:rsid w:val="00367AB5"/>
    <w:rsid w:val="00370525"/>
    <w:rsid w:val="00371246"/>
    <w:rsid w:val="00375361"/>
    <w:rsid w:val="00377C67"/>
    <w:rsid w:val="00381B0C"/>
    <w:rsid w:val="00386A08"/>
    <w:rsid w:val="003924B6"/>
    <w:rsid w:val="00394D47"/>
    <w:rsid w:val="0039536F"/>
    <w:rsid w:val="00397FE9"/>
    <w:rsid w:val="003A32A0"/>
    <w:rsid w:val="003A4385"/>
    <w:rsid w:val="003A57E6"/>
    <w:rsid w:val="003A6311"/>
    <w:rsid w:val="003A715E"/>
    <w:rsid w:val="003B17AB"/>
    <w:rsid w:val="003B5BF0"/>
    <w:rsid w:val="003B5C31"/>
    <w:rsid w:val="003B641F"/>
    <w:rsid w:val="003B74F8"/>
    <w:rsid w:val="003C0AB6"/>
    <w:rsid w:val="003C4A7A"/>
    <w:rsid w:val="003C7994"/>
    <w:rsid w:val="003C7F06"/>
    <w:rsid w:val="003D0A42"/>
    <w:rsid w:val="003D2047"/>
    <w:rsid w:val="003D3DE5"/>
    <w:rsid w:val="003D5824"/>
    <w:rsid w:val="003E2212"/>
    <w:rsid w:val="003E3E53"/>
    <w:rsid w:val="003E4819"/>
    <w:rsid w:val="003E7CE5"/>
    <w:rsid w:val="003F1044"/>
    <w:rsid w:val="003F6AF3"/>
    <w:rsid w:val="00401B81"/>
    <w:rsid w:val="00402338"/>
    <w:rsid w:val="0040480B"/>
    <w:rsid w:val="0041145E"/>
    <w:rsid w:val="00414071"/>
    <w:rsid w:val="0041532D"/>
    <w:rsid w:val="00415AB8"/>
    <w:rsid w:val="00415CC0"/>
    <w:rsid w:val="004275AA"/>
    <w:rsid w:val="00427F7C"/>
    <w:rsid w:val="00432019"/>
    <w:rsid w:val="00432D56"/>
    <w:rsid w:val="00433C3A"/>
    <w:rsid w:val="004340C1"/>
    <w:rsid w:val="00437697"/>
    <w:rsid w:val="00441F7A"/>
    <w:rsid w:val="00446226"/>
    <w:rsid w:val="00446FF5"/>
    <w:rsid w:val="00447545"/>
    <w:rsid w:val="004509D1"/>
    <w:rsid w:val="00452792"/>
    <w:rsid w:val="00463192"/>
    <w:rsid w:val="0046727B"/>
    <w:rsid w:val="00474DBB"/>
    <w:rsid w:val="004756F4"/>
    <w:rsid w:val="0048017F"/>
    <w:rsid w:val="00482715"/>
    <w:rsid w:val="00491A7F"/>
    <w:rsid w:val="00493752"/>
    <w:rsid w:val="004A036E"/>
    <w:rsid w:val="004A1EF9"/>
    <w:rsid w:val="004A554E"/>
    <w:rsid w:val="004A62EF"/>
    <w:rsid w:val="004B1FB0"/>
    <w:rsid w:val="004C2377"/>
    <w:rsid w:val="004C3525"/>
    <w:rsid w:val="004C5681"/>
    <w:rsid w:val="004D10DB"/>
    <w:rsid w:val="004D2454"/>
    <w:rsid w:val="004D5CBB"/>
    <w:rsid w:val="004E0CB3"/>
    <w:rsid w:val="004E1A06"/>
    <w:rsid w:val="004E61D4"/>
    <w:rsid w:val="004F666A"/>
    <w:rsid w:val="004F76DB"/>
    <w:rsid w:val="00503CBD"/>
    <w:rsid w:val="0050701D"/>
    <w:rsid w:val="00511600"/>
    <w:rsid w:val="00511661"/>
    <w:rsid w:val="0051576C"/>
    <w:rsid w:val="00521E81"/>
    <w:rsid w:val="00521FC9"/>
    <w:rsid w:val="005222D1"/>
    <w:rsid w:val="0052775B"/>
    <w:rsid w:val="00531C08"/>
    <w:rsid w:val="00532908"/>
    <w:rsid w:val="00535020"/>
    <w:rsid w:val="0053771E"/>
    <w:rsid w:val="00543EAC"/>
    <w:rsid w:val="0054753F"/>
    <w:rsid w:val="00550515"/>
    <w:rsid w:val="00552D47"/>
    <w:rsid w:val="00554547"/>
    <w:rsid w:val="00563BAA"/>
    <w:rsid w:val="005645EA"/>
    <w:rsid w:val="005673CA"/>
    <w:rsid w:val="00572A43"/>
    <w:rsid w:val="0057712B"/>
    <w:rsid w:val="00581072"/>
    <w:rsid w:val="0058251F"/>
    <w:rsid w:val="00582985"/>
    <w:rsid w:val="005850C1"/>
    <w:rsid w:val="00587941"/>
    <w:rsid w:val="00592F1D"/>
    <w:rsid w:val="005968C9"/>
    <w:rsid w:val="00596A4D"/>
    <w:rsid w:val="005A1441"/>
    <w:rsid w:val="005A3F8C"/>
    <w:rsid w:val="005A694F"/>
    <w:rsid w:val="005B2C37"/>
    <w:rsid w:val="005B3E75"/>
    <w:rsid w:val="005B4871"/>
    <w:rsid w:val="005C1B5B"/>
    <w:rsid w:val="005E00E5"/>
    <w:rsid w:val="005E5FF3"/>
    <w:rsid w:val="005F106F"/>
    <w:rsid w:val="005F3287"/>
    <w:rsid w:val="006130E6"/>
    <w:rsid w:val="00613ED1"/>
    <w:rsid w:val="00624FDE"/>
    <w:rsid w:val="0062644B"/>
    <w:rsid w:val="0063065F"/>
    <w:rsid w:val="0063255B"/>
    <w:rsid w:val="00640D45"/>
    <w:rsid w:val="00645189"/>
    <w:rsid w:val="00647F46"/>
    <w:rsid w:val="00655AD4"/>
    <w:rsid w:val="00660D75"/>
    <w:rsid w:val="00675118"/>
    <w:rsid w:val="006752C7"/>
    <w:rsid w:val="00684E4B"/>
    <w:rsid w:val="00685586"/>
    <w:rsid w:val="006877CC"/>
    <w:rsid w:val="00690E94"/>
    <w:rsid w:val="00691F44"/>
    <w:rsid w:val="006947B9"/>
    <w:rsid w:val="00694D9B"/>
    <w:rsid w:val="006B29FE"/>
    <w:rsid w:val="006B45FD"/>
    <w:rsid w:val="006B5EB3"/>
    <w:rsid w:val="006B6A8B"/>
    <w:rsid w:val="006B76D1"/>
    <w:rsid w:val="006B7CD9"/>
    <w:rsid w:val="006C2E9B"/>
    <w:rsid w:val="006C3893"/>
    <w:rsid w:val="006C74B6"/>
    <w:rsid w:val="006D22B4"/>
    <w:rsid w:val="006D597D"/>
    <w:rsid w:val="006D6372"/>
    <w:rsid w:val="006D7252"/>
    <w:rsid w:val="006E0362"/>
    <w:rsid w:val="006E3134"/>
    <w:rsid w:val="006E4F1C"/>
    <w:rsid w:val="006E7484"/>
    <w:rsid w:val="006F5136"/>
    <w:rsid w:val="006F7BD5"/>
    <w:rsid w:val="007007FD"/>
    <w:rsid w:val="007011E1"/>
    <w:rsid w:val="00707935"/>
    <w:rsid w:val="007134DA"/>
    <w:rsid w:val="00720C75"/>
    <w:rsid w:val="007247F4"/>
    <w:rsid w:val="0072530E"/>
    <w:rsid w:val="00732E2E"/>
    <w:rsid w:val="00737320"/>
    <w:rsid w:val="00740B16"/>
    <w:rsid w:val="00741716"/>
    <w:rsid w:val="00744A10"/>
    <w:rsid w:val="00750C19"/>
    <w:rsid w:val="007556B2"/>
    <w:rsid w:val="00755D90"/>
    <w:rsid w:val="007565C4"/>
    <w:rsid w:val="00761D52"/>
    <w:rsid w:val="007626E0"/>
    <w:rsid w:val="00762C34"/>
    <w:rsid w:val="00766200"/>
    <w:rsid w:val="0076734D"/>
    <w:rsid w:val="00767CDB"/>
    <w:rsid w:val="00771DAB"/>
    <w:rsid w:val="00776489"/>
    <w:rsid w:val="007821D7"/>
    <w:rsid w:val="00783254"/>
    <w:rsid w:val="00784468"/>
    <w:rsid w:val="00784E38"/>
    <w:rsid w:val="00793EE5"/>
    <w:rsid w:val="007A1D74"/>
    <w:rsid w:val="007B0FBA"/>
    <w:rsid w:val="007B20D6"/>
    <w:rsid w:val="007C248C"/>
    <w:rsid w:val="007C4239"/>
    <w:rsid w:val="007C5A2C"/>
    <w:rsid w:val="007C634A"/>
    <w:rsid w:val="007D0C33"/>
    <w:rsid w:val="007D1435"/>
    <w:rsid w:val="007D2B29"/>
    <w:rsid w:val="007D6EE6"/>
    <w:rsid w:val="007E2364"/>
    <w:rsid w:val="007E6765"/>
    <w:rsid w:val="007E7AEB"/>
    <w:rsid w:val="007E7B0C"/>
    <w:rsid w:val="007F2C92"/>
    <w:rsid w:val="008018CE"/>
    <w:rsid w:val="0081223B"/>
    <w:rsid w:val="0081621B"/>
    <w:rsid w:val="00820904"/>
    <w:rsid w:val="008221FD"/>
    <w:rsid w:val="00824E68"/>
    <w:rsid w:val="00830A78"/>
    <w:rsid w:val="00834092"/>
    <w:rsid w:val="008360A3"/>
    <w:rsid w:val="00843DB4"/>
    <w:rsid w:val="00843DC0"/>
    <w:rsid w:val="0084479B"/>
    <w:rsid w:val="00846D40"/>
    <w:rsid w:val="00846E82"/>
    <w:rsid w:val="00847279"/>
    <w:rsid w:val="0084734C"/>
    <w:rsid w:val="00854BB2"/>
    <w:rsid w:val="0085630C"/>
    <w:rsid w:val="0086615E"/>
    <w:rsid w:val="008663AA"/>
    <w:rsid w:val="008703AC"/>
    <w:rsid w:val="008742E6"/>
    <w:rsid w:val="00880D51"/>
    <w:rsid w:val="008900A9"/>
    <w:rsid w:val="00894FF9"/>
    <w:rsid w:val="00897E73"/>
    <w:rsid w:val="008A22BF"/>
    <w:rsid w:val="008A41AB"/>
    <w:rsid w:val="008B19E3"/>
    <w:rsid w:val="008B1BD0"/>
    <w:rsid w:val="008B31D1"/>
    <w:rsid w:val="008B7CB5"/>
    <w:rsid w:val="008C06C1"/>
    <w:rsid w:val="008C1BCE"/>
    <w:rsid w:val="008C61E7"/>
    <w:rsid w:val="008C793F"/>
    <w:rsid w:val="008D00EB"/>
    <w:rsid w:val="008D1A16"/>
    <w:rsid w:val="008D6C29"/>
    <w:rsid w:val="008E4B15"/>
    <w:rsid w:val="008E67B5"/>
    <w:rsid w:val="008E7B74"/>
    <w:rsid w:val="008F3681"/>
    <w:rsid w:val="008F3734"/>
    <w:rsid w:val="008F5DEC"/>
    <w:rsid w:val="00907709"/>
    <w:rsid w:val="00907A93"/>
    <w:rsid w:val="00921C75"/>
    <w:rsid w:val="00922565"/>
    <w:rsid w:val="00922A0D"/>
    <w:rsid w:val="009232AD"/>
    <w:rsid w:val="0092511F"/>
    <w:rsid w:val="00925A62"/>
    <w:rsid w:val="00927A16"/>
    <w:rsid w:val="0093307B"/>
    <w:rsid w:val="009368BE"/>
    <w:rsid w:val="00937070"/>
    <w:rsid w:val="00940244"/>
    <w:rsid w:val="00941877"/>
    <w:rsid w:val="00963BA2"/>
    <w:rsid w:val="0096743E"/>
    <w:rsid w:val="00967483"/>
    <w:rsid w:val="0097740D"/>
    <w:rsid w:val="00983FF4"/>
    <w:rsid w:val="009859F9"/>
    <w:rsid w:val="00995BA3"/>
    <w:rsid w:val="00995C83"/>
    <w:rsid w:val="009A7178"/>
    <w:rsid w:val="009B0642"/>
    <w:rsid w:val="009B0F3A"/>
    <w:rsid w:val="009B1176"/>
    <w:rsid w:val="009B1B5E"/>
    <w:rsid w:val="009C5381"/>
    <w:rsid w:val="009C7D3A"/>
    <w:rsid w:val="009D0E03"/>
    <w:rsid w:val="009E13AE"/>
    <w:rsid w:val="009E19B6"/>
    <w:rsid w:val="009E3B10"/>
    <w:rsid w:val="009F4605"/>
    <w:rsid w:val="009F660B"/>
    <w:rsid w:val="009F7E72"/>
    <w:rsid w:val="00A02131"/>
    <w:rsid w:val="00A2125A"/>
    <w:rsid w:val="00A3326B"/>
    <w:rsid w:val="00A376EE"/>
    <w:rsid w:val="00A43795"/>
    <w:rsid w:val="00A4411A"/>
    <w:rsid w:val="00A44D59"/>
    <w:rsid w:val="00A47C16"/>
    <w:rsid w:val="00A546AD"/>
    <w:rsid w:val="00A548AF"/>
    <w:rsid w:val="00A717A4"/>
    <w:rsid w:val="00A72855"/>
    <w:rsid w:val="00A7523F"/>
    <w:rsid w:val="00A860D2"/>
    <w:rsid w:val="00A87733"/>
    <w:rsid w:val="00A9077F"/>
    <w:rsid w:val="00AA18AE"/>
    <w:rsid w:val="00AA53E1"/>
    <w:rsid w:val="00AA6463"/>
    <w:rsid w:val="00AB1A0F"/>
    <w:rsid w:val="00AB2FA8"/>
    <w:rsid w:val="00AB438F"/>
    <w:rsid w:val="00AB480B"/>
    <w:rsid w:val="00AB662A"/>
    <w:rsid w:val="00AB73F3"/>
    <w:rsid w:val="00AC6EE1"/>
    <w:rsid w:val="00AC7F58"/>
    <w:rsid w:val="00AD21E1"/>
    <w:rsid w:val="00AE3DAA"/>
    <w:rsid w:val="00AE5DFF"/>
    <w:rsid w:val="00AF11B2"/>
    <w:rsid w:val="00AF4700"/>
    <w:rsid w:val="00AF6DDE"/>
    <w:rsid w:val="00B00684"/>
    <w:rsid w:val="00B00A2A"/>
    <w:rsid w:val="00B01B08"/>
    <w:rsid w:val="00B02F4C"/>
    <w:rsid w:val="00B13EDE"/>
    <w:rsid w:val="00B14DEA"/>
    <w:rsid w:val="00B16A15"/>
    <w:rsid w:val="00B179F8"/>
    <w:rsid w:val="00B2099B"/>
    <w:rsid w:val="00B2227C"/>
    <w:rsid w:val="00B229F3"/>
    <w:rsid w:val="00B23059"/>
    <w:rsid w:val="00B329AD"/>
    <w:rsid w:val="00B343A7"/>
    <w:rsid w:val="00B43D55"/>
    <w:rsid w:val="00B50A17"/>
    <w:rsid w:val="00B50C60"/>
    <w:rsid w:val="00B56FB6"/>
    <w:rsid w:val="00B627F9"/>
    <w:rsid w:val="00B62E29"/>
    <w:rsid w:val="00B63AFC"/>
    <w:rsid w:val="00B643C0"/>
    <w:rsid w:val="00B7526C"/>
    <w:rsid w:val="00B809B8"/>
    <w:rsid w:val="00B81DCC"/>
    <w:rsid w:val="00B83840"/>
    <w:rsid w:val="00B85A32"/>
    <w:rsid w:val="00B92001"/>
    <w:rsid w:val="00B92A15"/>
    <w:rsid w:val="00B92B57"/>
    <w:rsid w:val="00B971E4"/>
    <w:rsid w:val="00BA0264"/>
    <w:rsid w:val="00BA1556"/>
    <w:rsid w:val="00BA1D10"/>
    <w:rsid w:val="00BA30D5"/>
    <w:rsid w:val="00BA4514"/>
    <w:rsid w:val="00BA4C69"/>
    <w:rsid w:val="00BA748C"/>
    <w:rsid w:val="00BA7CC7"/>
    <w:rsid w:val="00BB0F1C"/>
    <w:rsid w:val="00BB6763"/>
    <w:rsid w:val="00BB74F3"/>
    <w:rsid w:val="00BC5875"/>
    <w:rsid w:val="00BD6658"/>
    <w:rsid w:val="00BE51A8"/>
    <w:rsid w:val="00BE57BF"/>
    <w:rsid w:val="00BE7AF6"/>
    <w:rsid w:val="00BF31F1"/>
    <w:rsid w:val="00BF43DC"/>
    <w:rsid w:val="00BF45C5"/>
    <w:rsid w:val="00BF4A74"/>
    <w:rsid w:val="00BF5CF2"/>
    <w:rsid w:val="00BF7BFA"/>
    <w:rsid w:val="00C01403"/>
    <w:rsid w:val="00C0197A"/>
    <w:rsid w:val="00C04B2F"/>
    <w:rsid w:val="00C06C8B"/>
    <w:rsid w:val="00C075AA"/>
    <w:rsid w:val="00C173BE"/>
    <w:rsid w:val="00C2266B"/>
    <w:rsid w:val="00C23F04"/>
    <w:rsid w:val="00C33047"/>
    <w:rsid w:val="00C33540"/>
    <w:rsid w:val="00C34DDE"/>
    <w:rsid w:val="00C354F6"/>
    <w:rsid w:val="00C36CC5"/>
    <w:rsid w:val="00C5730F"/>
    <w:rsid w:val="00C6081F"/>
    <w:rsid w:val="00C61BFA"/>
    <w:rsid w:val="00C62C8E"/>
    <w:rsid w:val="00C6503A"/>
    <w:rsid w:val="00C65B17"/>
    <w:rsid w:val="00C660CA"/>
    <w:rsid w:val="00C66B1C"/>
    <w:rsid w:val="00C70A00"/>
    <w:rsid w:val="00C73476"/>
    <w:rsid w:val="00C77C8B"/>
    <w:rsid w:val="00C9094A"/>
    <w:rsid w:val="00C9246B"/>
    <w:rsid w:val="00C976E8"/>
    <w:rsid w:val="00CA042B"/>
    <w:rsid w:val="00CA450B"/>
    <w:rsid w:val="00CA7D38"/>
    <w:rsid w:val="00CC0271"/>
    <w:rsid w:val="00CC5538"/>
    <w:rsid w:val="00CC69DA"/>
    <w:rsid w:val="00CC6F32"/>
    <w:rsid w:val="00CD0D4F"/>
    <w:rsid w:val="00CE005D"/>
    <w:rsid w:val="00CE196D"/>
    <w:rsid w:val="00CF110E"/>
    <w:rsid w:val="00D04772"/>
    <w:rsid w:val="00D05983"/>
    <w:rsid w:val="00D079A5"/>
    <w:rsid w:val="00D12A73"/>
    <w:rsid w:val="00D12AB5"/>
    <w:rsid w:val="00D17C38"/>
    <w:rsid w:val="00D25420"/>
    <w:rsid w:val="00D25CCC"/>
    <w:rsid w:val="00D27928"/>
    <w:rsid w:val="00D31C81"/>
    <w:rsid w:val="00D361E2"/>
    <w:rsid w:val="00D36D8D"/>
    <w:rsid w:val="00D40E8A"/>
    <w:rsid w:val="00D4654C"/>
    <w:rsid w:val="00D50B2C"/>
    <w:rsid w:val="00D51CA6"/>
    <w:rsid w:val="00D52D8E"/>
    <w:rsid w:val="00D5385C"/>
    <w:rsid w:val="00D57EE1"/>
    <w:rsid w:val="00D62C02"/>
    <w:rsid w:val="00D72425"/>
    <w:rsid w:val="00D754C6"/>
    <w:rsid w:val="00D77C05"/>
    <w:rsid w:val="00D8062A"/>
    <w:rsid w:val="00D86BA3"/>
    <w:rsid w:val="00D8740B"/>
    <w:rsid w:val="00D87876"/>
    <w:rsid w:val="00D942B7"/>
    <w:rsid w:val="00D96A22"/>
    <w:rsid w:val="00D976C6"/>
    <w:rsid w:val="00D978D0"/>
    <w:rsid w:val="00DA023B"/>
    <w:rsid w:val="00DA05B9"/>
    <w:rsid w:val="00DB2CA3"/>
    <w:rsid w:val="00DB64AA"/>
    <w:rsid w:val="00DB7AC6"/>
    <w:rsid w:val="00DB7B74"/>
    <w:rsid w:val="00DB7B9E"/>
    <w:rsid w:val="00DC5D07"/>
    <w:rsid w:val="00DC6F68"/>
    <w:rsid w:val="00DC71D1"/>
    <w:rsid w:val="00DE6CB2"/>
    <w:rsid w:val="00DF1454"/>
    <w:rsid w:val="00DF15A3"/>
    <w:rsid w:val="00DF307F"/>
    <w:rsid w:val="00DF4D41"/>
    <w:rsid w:val="00DF6401"/>
    <w:rsid w:val="00E001FD"/>
    <w:rsid w:val="00E02EA1"/>
    <w:rsid w:val="00E03D4B"/>
    <w:rsid w:val="00E04C84"/>
    <w:rsid w:val="00E04D2B"/>
    <w:rsid w:val="00E07471"/>
    <w:rsid w:val="00E114BB"/>
    <w:rsid w:val="00E14ACC"/>
    <w:rsid w:val="00E17AD5"/>
    <w:rsid w:val="00E256EB"/>
    <w:rsid w:val="00E34066"/>
    <w:rsid w:val="00E412FB"/>
    <w:rsid w:val="00E423D6"/>
    <w:rsid w:val="00E50986"/>
    <w:rsid w:val="00E5790D"/>
    <w:rsid w:val="00E628F2"/>
    <w:rsid w:val="00E6303C"/>
    <w:rsid w:val="00E70E9C"/>
    <w:rsid w:val="00E74631"/>
    <w:rsid w:val="00E76C62"/>
    <w:rsid w:val="00E84D44"/>
    <w:rsid w:val="00E91086"/>
    <w:rsid w:val="00E9213B"/>
    <w:rsid w:val="00EA1A40"/>
    <w:rsid w:val="00EA2BEF"/>
    <w:rsid w:val="00EA69E2"/>
    <w:rsid w:val="00EB1DA1"/>
    <w:rsid w:val="00EC5CE4"/>
    <w:rsid w:val="00EC738D"/>
    <w:rsid w:val="00EE29D5"/>
    <w:rsid w:val="00EE34A1"/>
    <w:rsid w:val="00EE5A06"/>
    <w:rsid w:val="00EE6E46"/>
    <w:rsid w:val="00EF5ED0"/>
    <w:rsid w:val="00EF752E"/>
    <w:rsid w:val="00EF7A01"/>
    <w:rsid w:val="00F105FF"/>
    <w:rsid w:val="00F17BF9"/>
    <w:rsid w:val="00F31EA4"/>
    <w:rsid w:val="00F41160"/>
    <w:rsid w:val="00F55A7F"/>
    <w:rsid w:val="00F571BC"/>
    <w:rsid w:val="00F57962"/>
    <w:rsid w:val="00F63303"/>
    <w:rsid w:val="00F67C45"/>
    <w:rsid w:val="00F7300C"/>
    <w:rsid w:val="00F73D8D"/>
    <w:rsid w:val="00F761D0"/>
    <w:rsid w:val="00F772B3"/>
    <w:rsid w:val="00F90BE2"/>
    <w:rsid w:val="00F915D1"/>
    <w:rsid w:val="00F96DD9"/>
    <w:rsid w:val="00F96FF6"/>
    <w:rsid w:val="00FA093A"/>
    <w:rsid w:val="00FA64B7"/>
    <w:rsid w:val="00FA7E23"/>
    <w:rsid w:val="00FB230E"/>
    <w:rsid w:val="00FC0067"/>
    <w:rsid w:val="00FC3942"/>
    <w:rsid w:val="00FD1FFD"/>
    <w:rsid w:val="00FD29BB"/>
    <w:rsid w:val="00FD3008"/>
    <w:rsid w:val="00FE259D"/>
    <w:rsid w:val="00FE63FB"/>
    <w:rsid w:val="00FE719F"/>
    <w:rsid w:val="00FE71CE"/>
    <w:rsid w:val="00FF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FBE0F"/>
  <w15:docId w15:val="{E9FAC28F-2D1C-4DD5-BE5B-CB84F238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12B"/>
    <w:pPr>
      <w:spacing w:before="120" w:after="60" w:line="360" w:lineRule="auto"/>
      <w:jc w:val="both"/>
    </w:pPr>
    <w:rPr>
      <w:sz w:val="24"/>
      <w:szCs w:val="24"/>
      <w:lang w:eastAsia="en-US"/>
    </w:rPr>
  </w:style>
  <w:style w:type="paragraph" w:styleId="Heading1">
    <w:name w:val="heading 1"/>
    <w:basedOn w:val="Normal"/>
    <w:next w:val="Normal"/>
    <w:qFormat/>
    <w:rsid w:val="0057712B"/>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rsid w:val="0057712B"/>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rsid w:val="0057712B"/>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rsid w:val="0057712B"/>
    <w:pPr>
      <w:keepNext/>
      <w:numPr>
        <w:ilvl w:val="3"/>
        <w:numId w:val="1"/>
      </w:numPr>
      <w:spacing w:before="240"/>
      <w:outlineLvl w:val="3"/>
    </w:pPr>
    <w:rPr>
      <w:b/>
      <w:bCs/>
      <w:sz w:val="28"/>
      <w:szCs w:val="28"/>
    </w:rPr>
  </w:style>
  <w:style w:type="paragraph" w:styleId="Heading5">
    <w:name w:val="heading 5"/>
    <w:basedOn w:val="Normal"/>
    <w:next w:val="Normal"/>
    <w:qFormat/>
    <w:rsid w:val="0057712B"/>
    <w:pPr>
      <w:numPr>
        <w:ilvl w:val="4"/>
        <w:numId w:val="1"/>
      </w:numPr>
      <w:spacing w:before="240"/>
      <w:outlineLvl w:val="4"/>
    </w:pPr>
    <w:rPr>
      <w:b/>
      <w:bCs/>
      <w:i/>
      <w:iCs/>
      <w:sz w:val="26"/>
      <w:szCs w:val="26"/>
    </w:rPr>
  </w:style>
  <w:style w:type="paragraph" w:styleId="Heading6">
    <w:name w:val="heading 6"/>
    <w:basedOn w:val="Normal"/>
    <w:next w:val="Normal"/>
    <w:qFormat/>
    <w:rsid w:val="0057712B"/>
    <w:pPr>
      <w:numPr>
        <w:ilvl w:val="5"/>
        <w:numId w:val="1"/>
      </w:numPr>
      <w:spacing w:before="240"/>
      <w:outlineLvl w:val="5"/>
    </w:pPr>
    <w:rPr>
      <w:b/>
      <w:bCs/>
      <w:sz w:val="22"/>
      <w:szCs w:val="22"/>
    </w:rPr>
  </w:style>
  <w:style w:type="paragraph" w:styleId="Heading7">
    <w:name w:val="heading 7"/>
    <w:basedOn w:val="Normal"/>
    <w:next w:val="Normal"/>
    <w:qFormat/>
    <w:rsid w:val="0057712B"/>
    <w:pPr>
      <w:numPr>
        <w:ilvl w:val="6"/>
        <w:numId w:val="1"/>
      </w:numPr>
      <w:spacing w:before="240"/>
      <w:outlineLvl w:val="6"/>
    </w:pPr>
  </w:style>
  <w:style w:type="paragraph" w:styleId="Heading8">
    <w:name w:val="heading 8"/>
    <w:basedOn w:val="Normal"/>
    <w:next w:val="Normal"/>
    <w:qFormat/>
    <w:rsid w:val="0057712B"/>
    <w:pPr>
      <w:numPr>
        <w:ilvl w:val="7"/>
        <w:numId w:val="1"/>
      </w:numPr>
      <w:spacing w:before="240"/>
      <w:outlineLvl w:val="7"/>
    </w:pPr>
    <w:rPr>
      <w:i/>
      <w:iCs/>
    </w:rPr>
  </w:style>
  <w:style w:type="paragraph" w:styleId="Heading9">
    <w:name w:val="heading 9"/>
    <w:basedOn w:val="Normal"/>
    <w:next w:val="Normal"/>
    <w:qFormat/>
    <w:rsid w:val="0057712B"/>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7712B"/>
    <w:pPr>
      <w:spacing w:after="120"/>
      <w:jc w:val="center"/>
    </w:pPr>
    <w:rPr>
      <w:bCs/>
      <w:sz w:val="22"/>
      <w:szCs w:val="20"/>
    </w:rPr>
  </w:style>
  <w:style w:type="paragraph" w:customStyle="1" w:styleId="bullet1">
    <w:name w:val="bullet1"/>
    <w:rsid w:val="00EF5ED0"/>
    <w:pPr>
      <w:numPr>
        <w:numId w:val="2"/>
      </w:numPr>
      <w:spacing w:line="360" w:lineRule="auto"/>
    </w:pPr>
    <w:rPr>
      <w:sz w:val="24"/>
      <w:lang w:val="en-GB" w:eastAsia="en-US"/>
    </w:rPr>
  </w:style>
  <w:style w:type="paragraph" w:customStyle="1" w:styleId="bullet2">
    <w:name w:val="bullet2"/>
    <w:rsid w:val="00EF5ED0"/>
    <w:pPr>
      <w:numPr>
        <w:numId w:val="3"/>
      </w:numPr>
      <w:tabs>
        <w:tab w:val="clear" w:pos="851"/>
      </w:tabs>
      <w:spacing w:after="60"/>
      <w:ind w:left="850" w:hanging="425"/>
    </w:pPr>
    <w:rPr>
      <w:sz w:val="24"/>
      <w:szCs w:val="24"/>
      <w:lang w:eastAsia="en-US"/>
    </w:rPr>
  </w:style>
  <w:style w:type="paragraph" w:customStyle="1" w:styleId="Podnaslov1">
    <w:name w:val="Podnaslov1"/>
    <w:rsid w:val="0057712B"/>
    <w:pPr>
      <w:spacing w:before="120" w:after="120"/>
    </w:pPr>
    <w:rPr>
      <w:rFonts w:ascii="Arial" w:hAnsi="Arial"/>
      <w:b/>
      <w:sz w:val="24"/>
      <w:lang w:val="en-GB" w:eastAsia="en-US"/>
    </w:rPr>
  </w:style>
  <w:style w:type="paragraph" w:customStyle="1" w:styleId="bullet1brojevi">
    <w:name w:val="bullet1brojevi"/>
    <w:rsid w:val="0057712B"/>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rsid w:val="0057712B"/>
    <w:pPr>
      <w:spacing w:before="120"/>
      <w:jc w:val="center"/>
    </w:pPr>
    <w:rPr>
      <w:sz w:val="24"/>
      <w:lang w:val="en-GB" w:eastAsia="en-US"/>
    </w:rPr>
  </w:style>
  <w:style w:type="paragraph" w:styleId="Header">
    <w:name w:val="header"/>
    <w:rsid w:val="0057712B"/>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rsid w:val="0057712B"/>
    <w:pPr>
      <w:ind w:left="720"/>
    </w:pPr>
  </w:style>
  <w:style w:type="paragraph" w:styleId="Footer">
    <w:name w:val="footer"/>
    <w:basedOn w:val="Normal"/>
    <w:link w:val="FooterChar"/>
    <w:uiPriority w:val="99"/>
    <w:rsid w:val="0057712B"/>
    <w:pPr>
      <w:tabs>
        <w:tab w:val="center" w:pos="4536"/>
        <w:tab w:val="right" w:pos="9072"/>
      </w:tabs>
    </w:pPr>
  </w:style>
  <w:style w:type="character" w:styleId="PageNumber">
    <w:name w:val="page number"/>
    <w:rsid w:val="0057712B"/>
    <w:rPr>
      <w:rFonts w:ascii="Times New Roman" w:hAnsi="Times New Roman"/>
      <w:dstrike w:val="0"/>
      <w:sz w:val="24"/>
      <w:vertAlign w:val="baseline"/>
    </w:rPr>
  </w:style>
  <w:style w:type="character" w:styleId="Hyperlink">
    <w:name w:val="Hyperlink"/>
    <w:uiPriority w:val="99"/>
    <w:rsid w:val="0057712B"/>
    <w:rPr>
      <w:color w:val="0000FF"/>
      <w:u w:val="single"/>
    </w:rPr>
  </w:style>
  <w:style w:type="paragraph" w:customStyle="1" w:styleId="literatura">
    <w:name w:val="literatura"/>
    <w:rsid w:val="0057712B"/>
    <w:pPr>
      <w:numPr>
        <w:numId w:val="9"/>
      </w:numPr>
      <w:spacing w:before="120" w:after="120"/>
    </w:pPr>
    <w:rPr>
      <w:sz w:val="24"/>
      <w:lang w:val="en-GB" w:eastAsia="en-US"/>
    </w:rPr>
  </w:style>
  <w:style w:type="paragraph" w:styleId="TOC1">
    <w:name w:val="toc 1"/>
    <w:basedOn w:val="Normal"/>
    <w:next w:val="Normal"/>
    <w:autoRedefine/>
    <w:uiPriority w:val="39"/>
    <w:rsid w:val="0063065F"/>
    <w:pPr>
      <w:tabs>
        <w:tab w:val="left" w:pos="480"/>
        <w:tab w:val="right" w:leader="dot" w:pos="8778"/>
      </w:tabs>
    </w:pPr>
  </w:style>
  <w:style w:type="paragraph" w:customStyle="1" w:styleId="formula">
    <w:name w:val="formula"/>
    <w:rsid w:val="0057712B"/>
    <w:pPr>
      <w:spacing w:before="120" w:after="120" w:line="360" w:lineRule="auto"/>
      <w:jc w:val="center"/>
    </w:pPr>
    <w:rPr>
      <w:sz w:val="24"/>
      <w:lang w:val="en-GB" w:eastAsia="en-US"/>
    </w:rPr>
  </w:style>
  <w:style w:type="paragraph" w:styleId="TOC2">
    <w:name w:val="toc 2"/>
    <w:basedOn w:val="Normal"/>
    <w:next w:val="Normal"/>
    <w:autoRedefine/>
    <w:uiPriority w:val="39"/>
    <w:rsid w:val="0057712B"/>
    <w:pPr>
      <w:ind w:left="240"/>
    </w:pPr>
  </w:style>
  <w:style w:type="paragraph" w:styleId="TOC3">
    <w:name w:val="toc 3"/>
    <w:basedOn w:val="Normal"/>
    <w:next w:val="Normal"/>
    <w:autoRedefine/>
    <w:uiPriority w:val="39"/>
    <w:rsid w:val="0057712B"/>
    <w:pPr>
      <w:ind w:left="480"/>
    </w:pPr>
  </w:style>
  <w:style w:type="paragraph" w:styleId="TOC4">
    <w:name w:val="toc 4"/>
    <w:basedOn w:val="Normal"/>
    <w:next w:val="Normal"/>
    <w:autoRedefine/>
    <w:semiHidden/>
    <w:rsid w:val="0057712B"/>
    <w:pPr>
      <w:ind w:left="720"/>
    </w:pPr>
  </w:style>
  <w:style w:type="paragraph" w:styleId="TOC5">
    <w:name w:val="toc 5"/>
    <w:basedOn w:val="Normal"/>
    <w:next w:val="Normal"/>
    <w:autoRedefine/>
    <w:semiHidden/>
    <w:rsid w:val="0057712B"/>
    <w:pPr>
      <w:ind w:left="960"/>
    </w:pPr>
  </w:style>
  <w:style w:type="paragraph" w:styleId="TOC6">
    <w:name w:val="toc 6"/>
    <w:basedOn w:val="Normal"/>
    <w:next w:val="Normal"/>
    <w:autoRedefine/>
    <w:semiHidden/>
    <w:rsid w:val="0057712B"/>
    <w:pPr>
      <w:ind w:left="1200"/>
    </w:pPr>
  </w:style>
  <w:style w:type="paragraph" w:styleId="TOC7">
    <w:name w:val="toc 7"/>
    <w:basedOn w:val="Normal"/>
    <w:next w:val="Normal"/>
    <w:autoRedefine/>
    <w:semiHidden/>
    <w:rsid w:val="0057712B"/>
    <w:pPr>
      <w:ind w:left="1440"/>
    </w:pPr>
  </w:style>
  <w:style w:type="paragraph" w:styleId="TOC8">
    <w:name w:val="toc 8"/>
    <w:basedOn w:val="Normal"/>
    <w:next w:val="Normal"/>
    <w:autoRedefine/>
    <w:semiHidden/>
    <w:rsid w:val="0057712B"/>
    <w:pPr>
      <w:ind w:left="1680"/>
    </w:pPr>
  </w:style>
  <w:style w:type="paragraph" w:styleId="TOC9">
    <w:name w:val="toc 9"/>
    <w:basedOn w:val="Normal"/>
    <w:next w:val="Normal"/>
    <w:autoRedefine/>
    <w:semiHidden/>
    <w:rsid w:val="0057712B"/>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rsid w:val="0057712B"/>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KdutekstuChar">
    <w:name w:val="Kôd u tekstu Char"/>
    <w:link w:val="Kdutekstu"/>
    <w:rsid w:val="00F761D0"/>
    <w:rPr>
      <w:rFonts w:ascii="Courier New" w:hAnsi="Courier New" w:cs="Courier New"/>
      <w:lang w:eastAsia="en-US"/>
    </w:rPr>
  </w:style>
  <w:style w:type="paragraph" w:styleId="FootnoteText">
    <w:name w:val="footnote text"/>
    <w:basedOn w:val="Normal"/>
    <w:link w:val="FootnoteTextChar"/>
    <w:rsid w:val="00CE005D"/>
    <w:pPr>
      <w:spacing w:before="0" w:after="0" w:line="240" w:lineRule="auto"/>
    </w:pPr>
    <w:rPr>
      <w:sz w:val="20"/>
      <w:szCs w:val="20"/>
    </w:rPr>
  </w:style>
  <w:style w:type="character" w:customStyle="1" w:styleId="FootnoteTextChar">
    <w:name w:val="Footnote Text Char"/>
    <w:link w:val="FootnoteText"/>
    <w:rsid w:val="00CE005D"/>
    <w:rPr>
      <w:lang w:eastAsia="en-US"/>
    </w:rPr>
  </w:style>
  <w:style w:type="character" w:styleId="FootnoteReference">
    <w:name w:val="footnote reference"/>
    <w:rsid w:val="00CE005D"/>
    <w:rPr>
      <w:vertAlign w:val="superscript"/>
    </w:rPr>
  </w:style>
  <w:style w:type="paragraph" w:styleId="TableofFigures">
    <w:name w:val="table of figures"/>
    <w:basedOn w:val="Normal"/>
    <w:next w:val="Normal"/>
    <w:uiPriority w:val="99"/>
    <w:rsid w:val="006B7CD9"/>
  </w:style>
  <w:style w:type="character" w:customStyle="1" w:styleId="FooterChar">
    <w:name w:val="Footer Char"/>
    <w:basedOn w:val="DefaultParagraphFont"/>
    <w:link w:val="Footer"/>
    <w:uiPriority w:val="99"/>
    <w:rsid w:val="003B17AB"/>
    <w:rPr>
      <w:sz w:val="24"/>
      <w:szCs w:val="24"/>
      <w:lang w:eastAsia="en-US"/>
    </w:rPr>
  </w:style>
  <w:style w:type="character" w:customStyle="1" w:styleId="UnresolvedMention1">
    <w:name w:val="Unresolved Mention1"/>
    <w:basedOn w:val="DefaultParagraphFont"/>
    <w:uiPriority w:val="99"/>
    <w:semiHidden/>
    <w:unhideWhenUsed/>
    <w:rsid w:val="00CA042B"/>
    <w:rPr>
      <w:color w:val="605E5C"/>
      <w:shd w:val="clear" w:color="auto" w:fill="E1DFDD"/>
    </w:rPr>
  </w:style>
  <w:style w:type="character" w:styleId="FollowedHyperlink">
    <w:name w:val="FollowedHyperlink"/>
    <w:basedOn w:val="DefaultParagraphFont"/>
    <w:semiHidden/>
    <w:unhideWhenUsed/>
    <w:rsid w:val="00CA042B"/>
    <w:rPr>
      <w:color w:val="800080" w:themeColor="followedHyperlink"/>
      <w:u w:val="single"/>
    </w:rPr>
  </w:style>
  <w:style w:type="paragraph" w:styleId="ListParagraph">
    <w:name w:val="List Paragraph"/>
    <w:basedOn w:val="Normal"/>
    <w:uiPriority w:val="34"/>
    <w:qFormat/>
    <w:rsid w:val="008D00EB"/>
    <w:pPr>
      <w:ind w:left="720"/>
      <w:contextualSpacing/>
    </w:pPr>
  </w:style>
  <w:style w:type="character" w:customStyle="1" w:styleId="UnresolvedMention2">
    <w:name w:val="Unresolved Mention2"/>
    <w:basedOn w:val="DefaultParagraphFont"/>
    <w:uiPriority w:val="99"/>
    <w:semiHidden/>
    <w:unhideWhenUsed/>
    <w:rsid w:val="00FD1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820314948">
      <w:bodyDiv w:val="1"/>
      <w:marLeft w:val="0"/>
      <w:marRight w:val="0"/>
      <w:marTop w:val="0"/>
      <w:marBottom w:val="0"/>
      <w:divBdr>
        <w:top w:val="none" w:sz="0" w:space="0" w:color="auto"/>
        <w:left w:val="none" w:sz="0" w:space="0" w:color="auto"/>
        <w:bottom w:val="none" w:sz="0" w:space="0" w:color="auto"/>
        <w:right w:val="none" w:sz="0" w:space="0" w:color="auto"/>
      </w:divBdr>
    </w:div>
    <w:div w:id="968824982">
      <w:bodyDiv w:val="1"/>
      <w:marLeft w:val="0"/>
      <w:marRight w:val="0"/>
      <w:marTop w:val="0"/>
      <w:marBottom w:val="0"/>
      <w:divBdr>
        <w:top w:val="none" w:sz="0" w:space="0" w:color="auto"/>
        <w:left w:val="none" w:sz="0" w:space="0" w:color="auto"/>
        <w:bottom w:val="none" w:sz="0" w:space="0" w:color="auto"/>
        <w:right w:val="none" w:sz="0" w:space="0" w:color="auto"/>
      </w:divBdr>
      <w:divsChild>
        <w:div w:id="206994842">
          <w:marLeft w:val="0"/>
          <w:marRight w:val="0"/>
          <w:marTop w:val="0"/>
          <w:marBottom w:val="0"/>
          <w:divBdr>
            <w:top w:val="none" w:sz="0" w:space="0" w:color="auto"/>
            <w:left w:val="none" w:sz="0" w:space="0" w:color="auto"/>
            <w:bottom w:val="none" w:sz="0" w:space="0" w:color="auto"/>
            <w:right w:val="none" w:sz="0" w:space="0" w:color="auto"/>
          </w:divBdr>
          <w:divsChild>
            <w:div w:id="383942315">
              <w:marLeft w:val="0"/>
              <w:marRight w:val="0"/>
              <w:marTop w:val="0"/>
              <w:marBottom w:val="0"/>
              <w:divBdr>
                <w:top w:val="none" w:sz="0" w:space="0" w:color="auto"/>
                <w:left w:val="none" w:sz="0" w:space="0" w:color="auto"/>
                <w:bottom w:val="none" w:sz="0" w:space="0" w:color="auto"/>
                <w:right w:val="none" w:sz="0" w:space="0" w:color="auto"/>
              </w:divBdr>
              <w:divsChild>
                <w:div w:id="400904765">
                  <w:marLeft w:val="0"/>
                  <w:marRight w:val="0"/>
                  <w:marTop w:val="0"/>
                  <w:marBottom w:val="0"/>
                  <w:divBdr>
                    <w:top w:val="none" w:sz="0" w:space="0" w:color="auto"/>
                    <w:left w:val="none" w:sz="0" w:space="0" w:color="auto"/>
                    <w:bottom w:val="none" w:sz="0" w:space="0" w:color="auto"/>
                    <w:right w:val="none" w:sz="0" w:space="0" w:color="auto"/>
                  </w:divBdr>
                  <w:divsChild>
                    <w:div w:id="1170485602">
                      <w:marLeft w:val="-240"/>
                      <w:marRight w:val="-240"/>
                      <w:marTop w:val="0"/>
                      <w:marBottom w:val="0"/>
                      <w:divBdr>
                        <w:top w:val="none" w:sz="0" w:space="0" w:color="auto"/>
                        <w:left w:val="none" w:sz="0" w:space="0" w:color="auto"/>
                        <w:bottom w:val="none" w:sz="0" w:space="0" w:color="auto"/>
                        <w:right w:val="none" w:sz="0" w:space="0" w:color="auto"/>
                      </w:divBdr>
                      <w:divsChild>
                        <w:div w:id="948050954">
                          <w:marLeft w:val="0"/>
                          <w:marRight w:val="0"/>
                          <w:marTop w:val="0"/>
                          <w:marBottom w:val="0"/>
                          <w:divBdr>
                            <w:top w:val="none" w:sz="0" w:space="0" w:color="auto"/>
                            <w:left w:val="none" w:sz="0" w:space="0" w:color="auto"/>
                            <w:bottom w:val="none" w:sz="0" w:space="0" w:color="auto"/>
                            <w:right w:val="none" w:sz="0" w:space="0" w:color="auto"/>
                          </w:divBdr>
                          <w:divsChild>
                            <w:div w:id="181743347">
                              <w:marLeft w:val="0"/>
                              <w:marRight w:val="0"/>
                              <w:marTop w:val="0"/>
                              <w:marBottom w:val="0"/>
                              <w:divBdr>
                                <w:top w:val="none" w:sz="0" w:space="0" w:color="auto"/>
                                <w:left w:val="none" w:sz="0" w:space="0" w:color="auto"/>
                                <w:bottom w:val="none" w:sz="0" w:space="0" w:color="auto"/>
                                <w:right w:val="none" w:sz="0" w:space="0" w:color="auto"/>
                              </w:divBdr>
                            </w:div>
                            <w:div w:id="57291654">
                              <w:marLeft w:val="0"/>
                              <w:marRight w:val="0"/>
                              <w:marTop w:val="0"/>
                              <w:marBottom w:val="0"/>
                              <w:divBdr>
                                <w:top w:val="none" w:sz="0" w:space="0" w:color="auto"/>
                                <w:left w:val="none" w:sz="0" w:space="0" w:color="auto"/>
                                <w:bottom w:val="none" w:sz="0" w:space="0" w:color="auto"/>
                                <w:right w:val="none" w:sz="0" w:space="0" w:color="auto"/>
                              </w:divBdr>
                              <w:divsChild>
                                <w:div w:id="2084982242">
                                  <w:marLeft w:val="165"/>
                                  <w:marRight w:val="165"/>
                                  <w:marTop w:val="0"/>
                                  <w:marBottom w:val="0"/>
                                  <w:divBdr>
                                    <w:top w:val="none" w:sz="0" w:space="0" w:color="auto"/>
                                    <w:left w:val="none" w:sz="0" w:space="0" w:color="auto"/>
                                    <w:bottom w:val="none" w:sz="0" w:space="0" w:color="auto"/>
                                    <w:right w:val="none" w:sz="0" w:space="0" w:color="auto"/>
                                  </w:divBdr>
                                  <w:divsChild>
                                    <w:div w:id="542376129">
                                      <w:marLeft w:val="0"/>
                                      <w:marRight w:val="0"/>
                                      <w:marTop w:val="0"/>
                                      <w:marBottom w:val="0"/>
                                      <w:divBdr>
                                        <w:top w:val="none" w:sz="0" w:space="0" w:color="auto"/>
                                        <w:left w:val="none" w:sz="0" w:space="0" w:color="auto"/>
                                        <w:bottom w:val="none" w:sz="0" w:space="0" w:color="auto"/>
                                        <w:right w:val="none" w:sz="0" w:space="0" w:color="auto"/>
                                      </w:divBdr>
                                      <w:divsChild>
                                        <w:div w:id="8937343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328183">
      <w:bodyDiv w:val="1"/>
      <w:marLeft w:val="0"/>
      <w:marRight w:val="0"/>
      <w:marTop w:val="0"/>
      <w:marBottom w:val="0"/>
      <w:divBdr>
        <w:top w:val="none" w:sz="0" w:space="0" w:color="auto"/>
        <w:left w:val="none" w:sz="0" w:space="0" w:color="auto"/>
        <w:bottom w:val="none" w:sz="0" w:space="0" w:color="auto"/>
        <w:right w:val="none" w:sz="0" w:space="0" w:color="auto"/>
      </w:divBdr>
    </w:div>
    <w:div w:id="1273249949">
      <w:bodyDiv w:val="1"/>
      <w:marLeft w:val="0"/>
      <w:marRight w:val="0"/>
      <w:marTop w:val="0"/>
      <w:marBottom w:val="0"/>
      <w:divBdr>
        <w:top w:val="none" w:sz="0" w:space="0" w:color="auto"/>
        <w:left w:val="none" w:sz="0" w:space="0" w:color="auto"/>
        <w:bottom w:val="none" w:sz="0" w:space="0" w:color="auto"/>
        <w:right w:val="none" w:sz="0" w:space="0" w:color="auto"/>
      </w:divBdr>
    </w:div>
    <w:div w:id="1326087595">
      <w:bodyDiv w:val="1"/>
      <w:marLeft w:val="0"/>
      <w:marRight w:val="0"/>
      <w:marTop w:val="0"/>
      <w:marBottom w:val="0"/>
      <w:divBdr>
        <w:top w:val="none" w:sz="0" w:space="0" w:color="auto"/>
        <w:left w:val="none" w:sz="0" w:space="0" w:color="auto"/>
        <w:bottom w:val="none" w:sz="0" w:space="0" w:color="auto"/>
        <w:right w:val="none" w:sz="0" w:space="0" w:color="auto"/>
      </w:divBdr>
    </w:div>
    <w:div w:id="1585459033">
      <w:bodyDiv w:val="1"/>
      <w:marLeft w:val="0"/>
      <w:marRight w:val="0"/>
      <w:marTop w:val="0"/>
      <w:marBottom w:val="0"/>
      <w:divBdr>
        <w:top w:val="none" w:sz="0" w:space="0" w:color="auto"/>
        <w:left w:val="none" w:sz="0" w:space="0" w:color="auto"/>
        <w:bottom w:val="none" w:sz="0" w:space="0" w:color="auto"/>
        <w:right w:val="none" w:sz="0" w:space="0" w:color="auto"/>
      </w:divBdr>
    </w:div>
    <w:div w:id="1632662510">
      <w:bodyDiv w:val="1"/>
      <w:marLeft w:val="0"/>
      <w:marRight w:val="0"/>
      <w:marTop w:val="0"/>
      <w:marBottom w:val="0"/>
      <w:divBdr>
        <w:top w:val="none" w:sz="0" w:space="0" w:color="auto"/>
        <w:left w:val="none" w:sz="0" w:space="0" w:color="auto"/>
        <w:bottom w:val="none" w:sz="0" w:space="0" w:color="auto"/>
        <w:right w:val="none" w:sz="0" w:space="0" w:color="auto"/>
      </w:divBdr>
    </w:div>
    <w:div w:id="1698391975">
      <w:bodyDiv w:val="1"/>
      <w:marLeft w:val="0"/>
      <w:marRight w:val="0"/>
      <w:marTop w:val="0"/>
      <w:marBottom w:val="0"/>
      <w:divBdr>
        <w:top w:val="none" w:sz="0" w:space="0" w:color="auto"/>
        <w:left w:val="none" w:sz="0" w:space="0" w:color="auto"/>
        <w:bottom w:val="none" w:sz="0" w:space="0" w:color="auto"/>
        <w:right w:val="none" w:sz="0" w:space="0" w:color="auto"/>
      </w:divBdr>
    </w:div>
    <w:div w:id="179170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eveloper.android.com/guide/components/services" TargetMode="Externa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hyperlink" Target="https://www.c-sharpcorner.com/" TargetMode="External"/><Relationship Id="rId47" Type="http://schemas.openxmlformats.org/officeDocument/2006/relationships/hyperlink" Target="https://www.srce.unizg.hr/files/srce/docs/edu/osnovni-tecajevi/d310_polaznik.pdf" TargetMode="External"/><Relationship Id="rId50" Type="http://schemas.openxmlformats.org/officeDocument/2006/relationships/hyperlink" Target="https://www.webopedia.com/insights/thin-vs-thick-cli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3.xml"/><Relationship Id="rId24" Type="http://schemas.openxmlformats.org/officeDocument/2006/relationships/image" Target="media/image12.png"/><Relationship Id="rId32" Type="http://schemas.microsoft.com/office/2016/09/relationships/commentsIds" Target="commentsIds.xml"/><Relationship Id="rId37" Type="http://schemas.openxmlformats.org/officeDocument/2006/relationships/image" Target="media/image22.png"/><Relationship Id="rId40" Type="http://schemas.openxmlformats.org/officeDocument/2006/relationships/hyperlink" Target="https://www.tutorialspoint.com/android/android_acitivities.htm" TargetMode="External"/><Relationship Id="rId45" Type="http://schemas.openxmlformats.org/officeDocument/2006/relationships/hyperlink" Target="https://www.jinfonet.com/resources/bi-defined/3-tier-architecture-complete-overview/"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7.png"/><Relationship Id="rId31" Type="http://schemas.microsoft.com/office/2011/relationships/commentsExtended" Target="commentsExtended.xml"/><Relationship Id="rId44" Type="http://schemas.openxmlformats.org/officeDocument/2006/relationships/hyperlink" Target="https://en.wikipedia.org/wiki/Interoperability%23cite_note-1"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omments" Target="comments.xml"/><Relationship Id="rId35" Type="http://schemas.openxmlformats.org/officeDocument/2006/relationships/image" Target="media/image20.png"/><Relationship Id="rId43" Type="http://schemas.openxmlformats.org/officeDocument/2006/relationships/hyperlink" Target="https://en.wikipedia.org/wiki/Microsoft_SQL_Server" TargetMode="External"/><Relationship Id="rId48" Type="http://schemas.openxmlformats.org/officeDocument/2006/relationships/hyperlink" Target="https://en.wikipedia.org/wiki/ACID" TargetMode="External"/><Relationship Id="rId8" Type="http://schemas.openxmlformats.org/officeDocument/2006/relationships/header" Target="head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s://www.techopedia.com/definition/4219/android-platform" TargetMode="External"/><Relationship Id="rId46" Type="http://schemas.openxmlformats.org/officeDocument/2006/relationships/hyperlink" Target="https://www.oracle.com/database/what-is-database/" TargetMode="External"/><Relationship Id="rId20" Type="http://schemas.openxmlformats.org/officeDocument/2006/relationships/image" Target="media/image8.png"/><Relationship Id="rId41" Type="http://schemas.openxmlformats.org/officeDocument/2006/relationships/hyperlink" Target="https://searchsqlserver.techtarget.com/definition/SQL-Serv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hyperlink" Target="https://www.tutorialsteacher.com/webapi/what-is-web-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IPA~1.HR\AppData\Local\Temp\Predlo&#382;ak_zavr&#353;nog_rada-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3CA5FA-1548-4A44-9286-7D001800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Predložak_završnog_rada-1</Template>
  <TotalTime>1</TotalTime>
  <Pages>59</Pages>
  <Words>10543</Words>
  <Characters>60097</Characters>
  <Application>Microsoft Office Word</Application>
  <DocSecurity>0</DocSecurity>
  <Lines>500</Lines>
  <Paragraphs>140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FER</Company>
  <LinksUpToDate>false</LinksUpToDate>
  <CharactersWithSpaces>70500</CharactersWithSpaces>
  <SharedDoc>false</SharedDoc>
  <HLinks>
    <vt:vector size="144" baseType="variant">
      <vt:variant>
        <vt:i4>1376305</vt:i4>
      </vt:variant>
      <vt:variant>
        <vt:i4>212</vt:i4>
      </vt:variant>
      <vt:variant>
        <vt:i4>0</vt:i4>
      </vt:variant>
      <vt:variant>
        <vt:i4>5</vt:i4>
      </vt:variant>
      <vt:variant>
        <vt:lpwstr/>
      </vt:variant>
      <vt:variant>
        <vt:lpwstr>_Toc294079025</vt:lpwstr>
      </vt:variant>
      <vt:variant>
        <vt:i4>1966136</vt:i4>
      </vt:variant>
      <vt:variant>
        <vt:i4>203</vt:i4>
      </vt:variant>
      <vt:variant>
        <vt:i4>0</vt:i4>
      </vt:variant>
      <vt:variant>
        <vt:i4>5</vt:i4>
      </vt:variant>
      <vt:variant>
        <vt:lpwstr/>
      </vt:variant>
      <vt:variant>
        <vt:lpwstr>_Toc294078982</vt:lpwstr>
      </vt:variant>
      <vt:variant>
        <vt:i4>1441846</vt:i4>
      </vt:variant>
      <vt:variant>
        <vt:i4>194</vt:i4>
      </vt:variant>
      <vt:variant>
        <vt:i4>0</vt:i4>
      </vt:variant>
      <vt:variant>
        <vt:i4>5</vt:i4>
      </vt:variant>
      <vt:variant>
        <vt:lpwstr/>
      </vt:variant>
      <vt:variant>
        <vt:lpwstr>_Toc294078701</vt:lpwstr>
      </vt:variant>
      <vt:variant>
        <vt:i4>1441846</vt:i4>
      </vt:variant>
      <vt:variant>
        <vt:i4>188</vt:i4>
      </vt:variant>
      <vt:variant>
        <vt:i4>0</vt:i4>
      </vt:variant>
      <vt:variant>
        <vt:i4>5</vt:i4>
      </vt:variant>
      <vt:variant>
        <vt:lpwstr/>
      </vt:variant>
      <vt:variant>
        <vt:lpwstr>_Toc294078700</vt:lpwstr>
      </vt:variant>
      <vt:variant>
        <vt:i4>2031671</vt:i4>
      </vt:variant>
      <vt:variant>
        <vt:i4>182</vt:i4>
      </vt:variant>
      <vt:variant>
        <vt:i4>0</vt:i4>
      </vt:variant>
      <vt:variant>
        <vt:i4>5</vt:i4>
      </vt:variant>
      <vt:variant>
        <vt:lpwstr/>
      </vt:variant>
      <vt:variant>
        <vt:lpwstr>_Toc294078699</vt:lpwstr>
      </vt:variant>
      <vt:variant>
        <vt:i4>2031671</vt:i4>
      </vt:variant>
      <vt:variant>
        <vt:i4>176</vt:i4>
      </vt:variant>
      <vt:variant>
        <vt:i4>0</vt:i4>
      </vt:variant>
      <vt:variant>
        <vt:i4>5</vt:i4>
      </vt:variant>
      <vt:variant>
        <vt:lpwstr/>
      </vt:variant>
      <vt:variant>
        <vt:lpwstr>_Toc294078698</vt:lpwstr>
      </vt:variant>
      <vt:variant>
        <vt:i4>2031671</vt:i4>
      </vt:variant>
      <vt:variant>
        <vt:i4>170</vt:i4>
      </vt:variant>
      <vt:variant>
        <vt:i4>0</vt:i4>
      </vt:variant>
      <vt:variant>
        <vt:i4>5</vt:i4>
      </vt:variant>
      <vt:variant>
        <vt:lpwstr/>
      </vt:variant>
      <vt:variant>
        <vt:lpwstr>_Toc294078697</vt:lpwstr>
      </vt:variant>
      <vt:variant>
        <vt:i4>1114167</vt:i4>
      </vt:variant>
      <vt:variant>
        <vt:i4>98</vt:i4>
      </vt:variant>
      <vt:variant>
        <vt:i4>0</vt:i4>
      </vt:variant>
      <vt:variant>
        <vt:i4>5</vt:i4>
      </vt:variant>
      <vt:variant>
        <vt:lpwstr/>
      </vt:variant>
      <vt:variant>
        <vt:lpwstr>_Toc294079669</vt:lpwstr>
      </vt:variant>
      <vt:variant>
        <vt:i4>1114167</vt:i4>
      </vt:variant>
      <vt:variant>
        <vt:i4>92</vt:i4>
      </vt:variant>
      <vt:variant>
        <vt:i4>0</vt:i4>
      </vt:variant>
      <vt:variant>
        <vt:i4>5</vt:i4>
      </vt:variant>
      <vt:variant>
        <vt:lpwstr/>
      </vt:variant>
      <vt:variant>
        <vt:lpwstr>_Toc294079668</vt:lpwstr>
      </vt:variant>
      <vt:variant>
        <vt:i4>1114167</vt:i4>
      </vt:variant>
      <vt:variant>
        <vt:i4>86</vt:i4>
      </vt:variant>
      <vt:variant>
        <vt:i4>0</vt:i4>
      </vt:variant>
      <vt:variant>
        <vt:i4>5</vt:i4>
      </vt:variant>
      <vt:variant>
        <vt:lpwstr/>
      </vt:variant>
      <vt:variant>
        <vt:lpwstr>_Toc294079667</vt:lpwstr>
      </vt:variant>
      <vt:variant>
        <vt:i4>1114167</vt:i4>
      </vt:variant>
      <vt:variant>
        <vt:i4>80</vt:i4>
      </vt:variant>
      <vt:variant>
        <vt:i4>0</vt:i4>
      </vt:variant>
      <vt:variant>
        <vt:i4>5</vt:i4>
      </vt:variant>
      <vt:variant>
        <vt:lpwstr/>
      </vt:variant>
      <vt:variant>
        <vt:lpwstr>_Toc294079666</vt:lpwstr>
      </vt:variant>
      <vt:variant>
        <vt:i4>1114167</vt:i4>
      </vt:variant>
      <vt:variant>
        <vt:i4>74</vt:i4>
      </vt:variant>
      <vt:variant>
        <vt:i4>0</vt:i4>
      </vt:variant>
      <vt:variant>
        <vt:i4>5</vt:i4>
      </vt:variant>
      <vt:variant>
        <vt:lpwstr/>
      </vt:variant>
      <vt:variant>
        <vt:lpwstr>_Toc294079665</vt:lpwstr>
      </vt:variant>
      <vt:variant>
        <vt:i4>1114167</vt:i4>
      </vt:variant>
      <vt:variant>
        <vt:i4>68</vt:i4>
      </vt:variant>
      <vt:variant>
        <vt:i4>0</vt:i4>
      </vt:variant>
      <vt:variant>
        <vt:i4>5</vt:i4>
      </vt:variant>
      <vt:variant>
        <vt:lpwstr/>
      </vt:variant>
      <vt:variant>
        <vt:lpwstr>_Toc294079664</vt:lpwstr>
      </vt:variant>
      <vt:variant>
        <vt:i4>1114167</vt:i4>
      </vt:variant>
      <vt:variant>
        <vt:i4>62</vt:i4>
      </vt:variant>
      <vt:variant>
        <vt:i4>0</vt:i4>
      </vt:variant>
      <vt:variant>
        <vt:i4>5</vt:i4>
      </vt:variant>
      <vt:variant>
        <vt:lpwstr/>
      </vt:variant>
      <vt:variant>
        <vt:lpwstr>_Toc294079663</vt:lpwstr>
      </vt:variant>
      <vt:variant>
        <vt:i4>1114167</vt:i4>
      </vt:variant>
      <vt:variant>
        <vt:i4>56</vt:i4>
      </vt:variant>
      <vt:variant>
        <vt:i4>0</vt:i4>
      </vt:variant>
      <vt:variant>
        <vt:i4>5</vt:i4>
      </vt:variant>
      <vt:variant>
        <vt:lpwstr/>
      </vt:variant>
      <vt:variant>
        <vt:lpwstr>_Toc294079662</vt:lpwstr>
      </vt:variant>
      <vt:variant>
        <vt:i4>1114167</vt:i4>
      </vt:variant>
      <vt:variant>
        <vt:i4>50</vt:i4>
      </vt:variant>
      <vt:variant>
        <vt:i4>0</vt:i4>
      </vt:variant>
      <vt:variant>
        <vt:i4>5</vt:i4>
      </vt:variant>
      <vt:variant>
        <vt:lpwstr/>
      </vt:variant>
      <vt:variant>
        <vt:lpwstr>_Toc294079661</vt:lpwstr>
      </vt:variant>
      <vt:variant>
        <vt:i4>1114167</vt:i4>
      </vt:variant>
      <vt:variant>
        <vt:i4>44</vt:i4>
      </vt:variant>
      <vt:variant>
        <vt:i4>0</vt:i4>
      </vt:variant>
      <vt:variant>
        <vt:i4>5</vt:i4>
      </vt:variant>
      <vt:variant>
        <vt:lpwstr/>
      </vt:variant>
      <vt:variant>
        <vt:lpwstr>_Toc294079660</vt:lpwstr>
      </vt:variant>
      <vt:variant>
        <vt:i4>1179703</vt:i4>
      </vt:variant>
      <vt:variant>
        <vt:i4>38</vt:i4>
      </vt:variant>
      <vt:variant>
        <vt:i4>0</vt:i4>
      </vt:variant>
      <vt:variant>
        <vt:i4>5</vt:i4>
      </vt:variant>
      <vt:variant>
        <vt:lpwstr/>
      </vt:variant>
      <vt:variant>
        <vt:lpwstr>_Toc294079659</vt:lpwstr>
      </vt:variant>
      <vt:variant>
        <vt:i4>1179703</vt:i4>
      </vt:variant>
      <vt:variant>
        <vt:i4>32</vt:i4>
      </vt:variant>
      <vt:variant>
        <vt:i4>0</vt:i4>
      </vt:variant>
      <vt:variant>
        <vt:i4>5</vt:i4>
      </vt:variant>
      <vt:variant>
        <vt:lpwstr/>
      </vt:variant>
      <vt:variant>
        <vt:lpwstr>_Toc294079658</vt:lpwstr>
      </vt:variant>
      <vt:variant>
        <vt:i4>1179703</vt:i4>
      </vt:variant>
      <vt:variant>
        <vt:i4>26</vt:i4>
      </vt:variant>
      <vt:variant>
        <vt:i4>0</vt:i4>
      </vt:variant>
      <vt:variant>
        <vt:i4>5</vt:i4>
      </vt:variant>
      <vt:variant>
        <vt:lpwstr/>
      </vt:variant>
      <vt:variant>
        <vt:lpwstr>_Toc294079657</vt:lpwstr>
      </vt:variant>
      <vt:variant>
        <vt:i4>1179703</vt:i4>
      </vt:variant>
      <vt:variant>
        <vt:i4>20</vt:i4>
      </vt:variant>
      <vt:variant>
        <vt:i4>0</vt:i4>
      </vt:variant>
      <vt:variant>
        <vt:i4>5</vt:i4>
      </vt:variant>
      <vt:variant>
        <vt:lpwstr/>
      </vt:variant>
      <vt:variant>
        <vt:lpwstr>_Toc294079656</vt:lpwstr>
      </vt:variant>
      <vt:variant>
        <vt:i4>1179703</vt:i4>
      </vt:variant>
      <vt:variant>
        <vt:i4>14</vt:i4>
      </vt:variant>
      <vt:variant>
        <vt:i4>0</vt:i4>
      </vt:variant>
      <vt:variant>
        <vt:i4>5</vt:i4>
      </vt:variant>
      <vt:variant>
        <vt:lpwstr/>
      </vt:variant>
      <vt:variant>
        <vt:lpwstr>_Toc294079655</vt:lpwstr>
      </vt:variant>
      <vt:variant>
        <vt:i4>1179703</vt:i4>
      </vt:variant>
      <vt:variant>
        <vt:i4>8</vt:i4>
      </vt:variant>
      <vt:variant>
        <vt:i4>0</vt:i4>
      </vt:variant>
      <vt:variant>
        <vt:i4>5</vt:i4>
      </vt:variant>
      <vt:variant>
        <vt:lpwstr/>
      </vt:variant>
      <vt:variant>
        <vt:lpwstr>_Toc294079654</vt:lpwstr>
      </vt:variant>
      <vt:variant>
        <vt:i4>1179703</vt:i4>
      </vt:variant>
      <vt:variant>
        <vt:i4>2</vt:i4>
      </vt:variant>
      <vt:variant>
        <vt:i4>0</vt:i4>
      </vt:variant>
      <vt:variant>
        <vt:i4>5</vt:i4>
      </vt:variant>
      <vt:variant>
        <vt:lpwstr/>
      </vt:variant>
      <vt:variant>
        <vt:lpwstr>_Toc294079653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 Relota</dc:creator>
  <cp:lastModifiedBy>Filip Besednik</cp:lastModifiedBy>
  <cp:revision>2</cp:revision>
  <cp:lastPrinted>2016-06-01T12:42:00Z</cp:lastPrinted>
  <dcterms:created xsi:type="dcterms:W3CDTF">2021-01-27T07:47:00Z</dcterms:created>
  <dcterms:modified xsi:type="dcterms:W3CDTF">2021-01-27T07:47:00Z</dcterms:modified>
</cp:coreProperties>
</file>